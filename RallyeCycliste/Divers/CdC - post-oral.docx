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CellMar>
              <w:left w:w="115" w:type="dxa"/>
              <w:right w:w="115" w:type="dxa"/>
            </w:tblCellMar>
            <w:tblLook w:val="01E0" w:firstRow="1" w:lastRow="1" w:firstColumn="1" w:lastColumn="1" w:noHBand="0" w:noVBand="0"/>
          </w:tblPr>
          <w:tblGrid>
            <w:gridCol w:w="2911"/>
            <w:gridCol w:w="7126"/>
          </w:tblGrid>
          <w:tr w:rsidR="002F1FA3" w:rsidTr="00987B01">
            <w:trPr>
              <w:trHeight w:val="3960"/>
              <w:jc w:val="center"/>
            </w:trPr>
            <w:tc>
              <w:tcPr>
                <w:tcW w:w="1450" w:type="pct"/>
                <w:shd w:val="clear" w:color="auto" w:fill="auto"/>
              </w:tcPr>
              <w:p w:rsidR="002F1FA3" w:rsidRDefault="002F1FA3">
                <w:pPr>
                  <w:pStyle w:val="Sansinterligne"/>
                </w:pPr>
              </w:p>
            </w:tc>
            <w:tc>
              <w:tcPr>
                <w:tcW w:w="4000" w:type="pct"/>
                <w:shd w:val="clear" w:color="auto" w:fill="auto"/>
                <w:tcMar>
                  <w:left w:w="115" w:type="dxa"/>
                  <w:bottom w:w="115" w:type="dxa"/>
                </w:tcMar>
                <w:vAlign w:val="bottom"/>
              </w:tcPr>
              <w:p w:rsidR="002F1FA3" w:rsidRDefault="00134CB1" w:rsidP="00844FB1">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844FB1">
                      <w:rPr>
                        <w:rFonts w:asciiTheme="majorHAnsi" w:eastAsiaTheme="majorEastAsia" w:hAnsiTheme="majorHAnsi" w:cstheme="majorBidi"/>
                        <w:caps/>
                        <w:color w:val="775F55" w:themeColor="text2"/>
                        <w:sz w:val="110"/>
                        <w:szCs w:val="110"/>
                      </w:rPr>
                      <w:t>Inscription a un rallye cycliste</w:t>
                    </w:r>
                  </w:sdtContent>
                </w:sdt>
              </w:p>
            </w:tc>
          </w:tr>
          <w:tr w:rsidR="002F1FA3" w:rsidTr="00987B01">
            <w:trPr>
              <w:jc w:val="center"/>
            </w:trPr>
            <w:tc>
              <w:tcPr>
                <w:tcW w:w="1450" w:type="pct"/>
                <w:shd w:val="clear" w:color="auto" w:fill="auto"/>
              </w:tcPr>
              <w:p w:rsidR="002F1FA3" w:rsidRDefault="002F1FA3">
                <w:pPr>
                  <w:pStyle w:val="Sansinterligne"/>
                  <w:rPr>
                    <w:color w:val="EBDDC3" w:themeColor="background2"/>
                  </w:rPr>
                </w:pPr>
              </w:p>
            </w:tc>
            <w:tc>
              <w:tcPr>
                <w:tcW w:w="4000" w:type="pct"/>
                <w:shd w:val="clear" w:color="auto" w:fill="auto"/>
                <w:tcMar>
                  <w:left w:w="72" w:type="dxa"/>
                  <w:bottom w:w="216" w:type="dxa"/>
                  <w:right w:w="0" w:type="dxa"/>
                </w:tcMar>
                <w:vAlign w:val="bottom"/>
              </w:tcPr>
              <w:p w:rsidR="002F1FA3" w:rsidRDefault="00A10A6D">
                <w:r>
                  <w:rPr>
                    <w:noProof/>
                  </w:rPr>
                  <w:drawing>
                    <wp:inline distT="0" distB="0" distL="0" distR="0" wp14:anchorId="0F119F6E" wp14:editId="321E0372">
                      <wp:extent cx="3375113" cy="3375113"/>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75113" cy="3375113"/>
                              </a:xfrm>
                              <a:prstGeom prst="rect">
                                <a:avLst/>
                              </a:prstGeom>
                            </pic:spPr>
                          </pic:pic>
                        </a:graphicData>
                      </a:graphic>
                    </wp:inline>
                  </w:drawing>
                </w:r>
              </w:p>
            </w:tc>
          </w:tr>
          <w:tr w:rsidR="002F1FA3" w:rsidTr="00987B01">
            <w:trPr>
              <w:trHeight w:val="864"/>
              <w:jc w:val="center"/>
            </w:trPr>
            <w:tc>
              <w:tcPr>
                <w:tcW w:w="1450" w:type="pct"/>
                <w:shd w:val="clear" w:color="auto" w:fill="DD8047" w:themeFill="accent2"/>
                <w:vAlign w:val="center"/>
              </w:tcPr>
              <w:p w:rsidR="002F1FA3" w:rsidRDefault="00134CB1">
                <w:pPr>
                  <w:pStyle w:val="Sansinterligne"/>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4-12-12T00:00:00Z">
                      <w:dateFormat w:val="dd/MM/yyyy"/>
                      <w:lid w:val="fr-FR"/>
                      <w:storeMappedDataAs w:val="dateTime"/>
                      <w:calendar w:val="gregorian"/>
                    </w:date>
                  </w:sdtPr>
                  <w:sdtEndPr/>
                  <w:sdtContent>
                    <w:r w:rsidR="00844FB1">
                      <w:rPr>
                        <w:color w:val="FFFFFF" w:themeColor="background1"/>
                        <w:sz w:val="32"/>
                        <w:szCs w:val="32"/>
                      </w:rPr>
                      <w:t>12/12/2014</w:t>
                    </w:r>
                  </w:sdtContent>
                </w:sdt>
              </w:p>
            </w:tc>
            <w:tc>
              <w:tcPr>
                <w:tcW w:w="4000" w:type="pct"/>
                <w:shd w:val="clear" w:color="auto" w:fill="94B6D2" w:themeFill="accent1"/>
                <w:tcMar>
                  <w:left w:w="216" w:type="dxa"/>
                </w:tcMar>
                <w:vAlign w:val="center"/>
              </w:tcPr>
              <w:p w:rsidR="002F1FA3" w:rsidRDefault="00134CB1" w:rsidP="00844FB1">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844FB1">
                      <w:rPr>
                        <w:color w:val="FFFFFF" w:themeColor="background1"/>
                        <w:sz w:val="40"/>
                        <w:szCs w:val="40"/>
                      </w:rPr>
                      <w:t>Cahier des charges</w:t>
                    </w:r>
                  </w:sdtContent>
                </w:sdt>
              </w:p>
            </w:tc>
          </w:tr>
          <w:tr w:rsidR="002F1FA3" w:rsidTr="00987B01">
            <w:trPr>
              <w:jc w:val="center"/>
            </w:trPr>
            <w:tc>
              <w:tcPr>
                <w:tcW w:w="1450" w:type="pct"/>
                <w:shd w:val="clear" w:color="auto" w:fill="auto"/>
                <w:vAlign w:val="center"/>
              </w:tcPr>
              <w:p w:rsidR="002F1FA3" w:rsidRDefault="002F1FA3">
                <w:pPr>
                  <w:pStyle w:val="Sansinterligne"/>
                  <w:rPr>
                    <w:color w:val="FFFFFF" w:themeColor="background1"/>
                    <w:sz w:val="36"/>
                    <w:szCs w:val="36"/>
                  </w:rPr>
                </w:pPr>
              </w:p>
            </w:tc>
            <w:tc>
              <w:tcPr>
                <w:tcW w:w="4000" w:type="pct"/>
                <w:shd w:val="clear" w:color="auto" w:fill="auto"/>
                <w:tcMar>
                  <w:top w:w="432" w:type="dxa"/>
                  <w:left w:w="216" w:type="dxa"/>
                  <w:right w:w="432" w:type="dxa"/>
                </w:tcMar>
              </w:tcPr>
              <w:p w:rsidR="002F1FA3" w:rsidRDefault="00840BC5">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Cahier des charges réalisé dans le cadre d’un projet tuteuré de deuxième année de DUT Informatique par : Valentin André, Marvin </w:t>
                </w:r>
                <w:proofErr w:type="spellStart"/>
                <w:r>
                  <w:rPr>
                    <w:rFonts w:asciiTheme="majorHAnsi" w:eastAsiaTheme="majorEastAsia" w:hAnsiTheme="majorHAnsi" w:cstheme="majorBidi"/>
                    <w:sz w:val="26"/>
                    <w:szCs w:val="26"/>
                  </w:rPr>
                  <w:t>Durot</w:t>
                </w:r>
                <w:proofErr w:type="spellEnd"/>
                <w:r>
                  <w:rPr>
                    <w:rFonts w:asciiTheme="majorHAnsi" w:eastAsiaTheme="majorEastAsia" w:hAnsiTheme="majorHAnsi" w:cstheme="majorBidi"/>
                    <w:sz w:val="26"/>
                    <w:szCs w:val="26"/>
                  </w:rPr>
                  <w:t xml:space="preserve"> et Anthony Geourjon.</w:t>
                </w:r>
              </w:p>
              <w:p w:rsidR="002F1FA3" w:rsidRDefault="002F1FA3">
                <w:pPr>
                  <w:pStyle w:val="Sansinterligne"/>
                  <w:rPr>
                    <w:rFonts w:asciiTheme="majorHAnsi" w:eastAsiaTheme="majorEastAsia" w:hAnsiTheme="majorHAnsi" w:cstheme="majorBidi"/>
                    <w:i/>
                    <w:iCs/>
                    <w:color w:val="775F55" w:themeColor="text2"/>
                    <w:sz w:val="26"/>
                    <w:szCs w:val="26"/>
                  </w:rPr>
                </w:pPr>
              </w:p>
            </w:tc>
          </w:tr>
        </w:tbl>
        <w:p w:rsidR="00844FB1" w:rsidRDefault="00134CB1">
          <w:pPr>
            <w:spacing w:after="200" w:line="276" w:lineRule="auto"/>
          </w:pPr>
        </w:p>
      </w:sdtContent>
    </w:sdt>
    <w:p w:rsidR="002F1FA3" w:rsidRDefault="00844FB1">
      <w:pPr>
        <w:spacing w:after="200" w:line="276" w:lineRule="auto"/>
      </w:pPr>
      <w:r>
        <w:br w:type="page"/>
      </w:r>
    </w:p>
    <w:p w:rsidR="00844FB1" w:rsidRDefault="00844FB1">
      <w:pPr>
        <w:spacing w:after="200" w:line="276" w:lineRule="auto"/>
      </w:pPr>
      <w:r>
        <w:lastRenderedPageBreak/>
        <w:br w:type="page"/>
      </w:r>
    </w:p>
    <w:p w:rsidR="00987B01" w:rsidRDefault="00987B01">
      <w:pPr>
        <w:spacing w:after="200" w:line="276" w:lineRule="auto"/>
      </w:pPr>
    </w:p>
    <w:p w:rsidR="00987B01" w:rsidRDefault="00987B01">
      <w:pPr>
        <w:spacing w:after="200" w:line="276" w:lineRule="auto"/>
      </w:pPr>
    </w:p>
    <w:p w:rsidR="00987B01" w:rsidRDefault="00987B01">
      <w:pPr>
        <w:spacing w:after="200" w:line="276" w:lineRule="auto"/>
      </w:pPr>
    </w:p>
    <w:p w:rsidR="00987B01" w:rsidRDefault="00987B01">
      <w:pPr>
        <w:spacing w:after="200" w:line="276" w:lineRule="auto"/>
      </w:pPr>
    </w:p>
    <w:p w:rsidR="00987B01" w:rsidRDefault="00987B01">
      <w:pPr>
        <w:spacing w:after="200" w:line="276" w:lineRule="auto"/>
      </w:pPr>
    </w:p>
    <w:p w:rsidR="00987B01" w:rsidRDefault="00987B01">
      <w:pPr>
        <w:spacing w:after="200" w:line="276" w:lineRule="auto"/>
      </w:pPr>
    </w:p>
    <w:p w:rsidR="00987B01" w:rsidRDefault="00987B01">
      <w:pPr>
        <w:spacing w:after="200" w:line="276" w:lineRule="auto"/>
      </w:pPr>
    </w:p>
    <w:p w:rsidR="00987B01" w:rsidRDefault="00987B01">
      <w:pPr>
        <w:spacing w:after="200" w:line="276" w:lineRule="auto"/>
      </w:pPr>
    </w:p>
    <w:p w:rsidR="00987B01" w:rsidRDefault="00987B01">
      <w:pPr>
        <w:spacing w:after="200" w:line="276" w:lineRule="auto"/>
      </w:pPr>
    </w:p>
    <w:p w:rsidR="00987B01" w:rsidRDefault="00987B01">
      <w:pPr>
        <w:spacing w:after="200" w:line="276" w:lineRule="auto"/>
      </w:pPr>
    </w:p>
    <w:p w:rsidR="00987B01" w:rsidRDefault="00987B01">
      <w:pPr>
        <w:spacing w:after="200" w:line="276" w:lineRule="auto"/>
      </w:pPr>
    </w:p>
    <w:p w:rsidR="00987B01" w:rsidRDefault="00987B01">
      <w:pPr>
        <w:spacing w:after="200" w:line="276" w:lineRule="auto"/>
      </w:pPr>
    </w:p>
    <w:p w:rsidR="002F1FA3" w:rsidRDefault="00134CB1">
      <w:pPr>
        <w:pStyle w:val="Titre"/>
      </w:pPr>
      <w:sdt>
        <w:sdtPr>
          <w:alias w:val="Titre"/>
          <w:id w:val="-1055697181"/>
          <w:dataBinding w:prefixMappings="xmlns:ns0='http://schemas.openxmlformats.org/package/2006/metadata/core-properties' xmlns:ns1='http://purl.org/dc/elements/1.1/'" w:xpath="/ns0:coreProperties[1]/ns1:title[1]" w:storeItemID="{6C3C8BC8-F283-45AE-878A-BAB7291924A1}"/>
          <w:text/>
        </w:sdtPr>
        <w:sdtEndPr/>
        <w:sdtContent>
          <w:r w:rsidR="00844FB1">
            <w:t>Inscription a un rallye cycliste</w:t>
          </w:r>
        </w:sdtContent>
      </w:sdt>
    </w:p>
    <w:p w:rsidR="002F1FA3" w:rsidRDefault="002F1FA3">
      <w:pPr>
        <w:pStyle w:val="Titre"/>
        <w:rPr>
          <w:rFonts w:asciiTheme="majorHAnsi" w:eastAsiaTheme="majorEastAsia" w:hAnsiTheme="majorHAnsi" w:cstheme="majorBidi"/>
          <w:b/>
          <w:bCs/>
          <w:caps/>
          <w:color w:val="DD8047" w:themeColor="accent2"/>
          <w:spacing w:val="50"/>
          <w:sz w:val="24"/>
          <w:szCs w:val="24"/>
        </w:rPr>
      </w:pPr>
    </w:p>
    <w:p w:rsidR="00987B01" w:rsidRDefault="00134CB1" w:rsidP="00987B01">
      <w:pPr>
        <w:pStyle w:val="Sous-titre"/>
      </w:pPr>
      <w:sdt>
        <w:sdtPr>
          <w:id w:val="219697527"/>
          <w:dataBinding w:prefixMappings="xmlns:ns0='http://schemas.openxmlformats.org/package/2006/metadata/core-properties' xmlns:ns1='http://purl.org/dc/elements/1.1/'" w:xpath="/ns0:coreProperties[1]/ns1:subject[1]" w:storeItemID="{6C3C8BC8-F283-45AE-878A-BAB7291924A1}"/>
          <w:text/>
        </w:sdtPr>
        <w:sdtEndPr/>
        <w:sdtContent>
          <w:r w:rsidR="00844FB1">
            <w:t>Cahier des charges</w:t>
          </w:r>
        </w:sdtContent>
      </w:sdt>
    </w:p>
    <w:p w:rsidR="00987B01" w:rsidRPr="00987B01" w:rsidRDefault="00844FB1" w:rsidP="00987B01">
      <w:pPr>
        <w:pStyle w:val="Sous-titre"/>
      </w:pPr>
      <w:r>
        <w:br w:type="page"/>
      </w:r>
    </w:p>
    <w:sdt>
      <w:sdtPr>
        <w:rPr>
          <w:rFonts w:asciiTheme="minorHAnsi" w:eastAsiaTheme="minorHAnsi" w:hAnsiTheme="minorHAnsi" w:cs="Times New Roman"/>
          <w:b w:val="0"/>
          <w:bCs w:val="0"/>
          <w:color w:val="auto"/>
          <w:kern w:val="24"/>
          <w:sz w:val="23"/>
          <w:szCs w:val="20"/>
          <w14:ligatures w14:val="standardContextual"/>
        </w:rPr>
        <w:id w:val="-165874222"/>
        <w:docPartObj>
          <w:docPartGallery w:val="Table of Contents"/>
          <w:docPartUnique/>
        </w:docPartObj>
      </w:sdtPr>
      <w:sdtEndPr/>
      <w:sdtContent>
        <w:p w:rsidR="00844FB1" w:rsidRPr="001A1C26" w:rsidRDefault="001A1C26">
          <w:pPr>
            <w:pStyle w:val="En-ttedetabledesmatires"/>
            <w:rPr>
              <w:rStyle w:val="Titre1Car"/>
            </w:rPr>
          </w:pPr>
          <w:r w:rsidRPr="001A1C26">
            <w:rPr>
              <w:rStyle w:val="Titre1Car"/>
            </w:rPr>
            <w:t>Table des matières</w:t>
          </w:r>
        </w:p>
        <w:p w:rsidR="000E0BFC" w:rsidRDefault="00844FB1">
          <w:pPr>
            <w:pStyle w:val="TM1"/>
            <w:rPr>
              <w:rFonts w:eastAsiaTheme="minorEastAsia" w:cstheme="minorBidi"/>
              <w:b w:val="0"/>
              <w:caps w:val="0"/>
              <w:noProof/>
              <w:color w:val="auto"/>
              <w:kern w:val="0"/>
              <w:sz w:val="22"/>
              <w:szCs w:val="22"/>
              <w14:ligatures w14:val="none"/>
            </w:rPr>
          </w:pPr>
          <w:r>
            <w:fldChar w:fldCharType="begin"/>
          </w:r>
          <w:r>
            <w:instrText xml:space="preserve"> TOC \o "1-3" \h \z \u </w:instrText>
          </w:r>
          <w:r>
            <w:fldChar w:fldCharType="separate"/>
          </w:r>
          <w:hyperlink w:anchor="_Toc407274241" w:history="1">
            <w:r w:rsidR="000E0BFC" w:rsidRPr="0062020B">
              <w:rPr>
                <w:rStyle w:val="Lienhypertexte"/>
                <w:noProof/>
              </w:rPr>
              <w:t>Présentation du projet</w:t>
            </w:r>
            <w:r w:rsidR="000E0BFC">
              <w:rPr>
                <w:noProof/>
                <w:webHidden/>
              </w:rPr>
              <w:tab/>
            </w:r>
            <w:r w:rsidR="000E0BFC">
              <w:rPr>
                <w:noProof/>
                <w:webHidden/>
              </w:rPr>
              <w:fldChar w:fldCharType="begin"/>
            </w:r>
            <w:r w:rsidR="000E0BFC">
              <w:rPr>
                <w:noProof/>
                <w:webHidden/>
              </w:rPr>
              <w:instrText xml:space="preserve"> PAGEREF _Toc407274241 \h </w:instrText>
            </w:r>
            <w:r w:rsidR="000E0BFC">
              <w:rPr>
                <w:noProof/>
                <w:webHidden/>
              </w:rPr>
            </w:r>
            <w:r w:rsidR="000E0BFC">
              <w:rPr>
                <w:noProof/>
                <w:webHidden/>
              </w:rPr>
              <w:fldChar w:fldCharType="separate"/>
            </w:r>
            <w:r w:rsidR="000E0BFC">
              <w:rPr>
                <w:noProof/>
                <w:webHidden/>
              </w:rPr>
              <w:t>6</w:t>
            </w:r>
            <w:r w:rsidR="000E0BFC">
              <w:rPr>
                <w:noProof/>
                <w:webHidden/>
              </w:rPr>
              <w:fldChar w:fldCharType="end"/>
            </w:r>
          </w:hyperlink>
        </w:p>
        <w:p w:rsidR="000E0BFC" w:rsidRDefault="000E0BFC">
          <w:pPr>
            <w:pStyle w:val="TM2"/>
            <w:rPr>
              <w:rFonts w:eastAsiaTheme="minorEastAsia" w:cstheme="minorBidi"/>
              <w:noProof/>
              <w:kern w:val="0"/>
              <w:sz w:val="22"/>
              <w:szCs w:val="22"/>
              <w14:ligatures w14:val="none"/>
            </w:rPr>
          </w:pPr>
          <w:hyperlink w:anchor="_Toc407274242" w:history="1">
            <w:r w:rsidRPr="0062020B">
              <w:rPr>
                <w:rStyle w:val="Lienhypertexte"/>
                <w:noProof/>
              </w:rPr>
              <w:t>Contexte</w:t>
            </w:r>
            <w:r>
              <w:rPr>
                <w:noProof/>
                <w:webHidden/>
              </w:rPr>
              <w:tab/>
            </w:r>
            <w:r>
              <w:rPr>
                <w:noProof/>
                <w:webHidden/>
              </w:rPr>
              <w:fldChar w:fldCharType="begin"/>
            </w:r>
            <w:r>
              <w:rPr>
                <w:noProof/>
                <w:webHidden/>
              </w:rPr>
              <w:instrText xml:space="preserve"> PAGEREF _Toc407274242 \h </w:instrText>
            </w:r>
            <w:r>
              <w:rPr>
                <w:noProof/>
                <w:webHidden/>
              </w:rPr>
            </w:r>
            <w:r>
              <w:rPr>
                <w:noProof/>
                <w:webHidden/>
              </w:rPr>
              <w:fldChar w:fldCharType="separate"/>
            </w:r>
            <w:r>
              <w:rPr>
                <w:noProof/>
                <w:webHidden/>
              </w:rPr>
              <w:t>7</w:t>
            </w:r>
            <w:r>
              <w:rPr>
                <w:noProof/>
                <w:webHidden/>
              </w:rPr>
              <w:fldChar w:fldCharType="end"/>
            </w:r>
          </w:hyperlink>
        </w:p>
        <w:p w:rsidR="000E0BFC" w:rsidRDefault="000E0BFC">
          <w:pPr>
            <w:pStyle w:val="TM2"/>
            <w:rPr>
              <w:rFonts w:eastAsiaTheme="minorEastAsia" w:cstheme="minorBidi"/>
              <w:noProof/>
              <w:kern w:val="0"/>
              <w:sz w:val="22"/>
              <w:szCs w:val="22"/>
              <w14:ligatures w14:val="none"/>
            </w:rPr>
          </w:pPr>
          <w:hyperlink w:anchor="_Toc407274243" w:history="1">
            <w:r w:rsidRPr="0062020B">
              <w:rPr>
                <w:rStyle w:val="Lienhypertexte"/>
                <w:noProof/>
              </w:rPr>
              <w:t>Situation du projet dans le système existant</w:t>
            </w:r>
            <w:r>
              <w:rPr>
                <w:noProof/>
                <w:webHidden/>
              </w:rPr>
              <w:tab/>
            </w:r>
            <w:r>
              <w:rPr>
                <w:noProof/>
                <w:webHidden/>
              </w:rPr>
              <w:fldChar w:fldCharType="begin"/>
            </w:r>
            <w:r>
              <w:rPr>
                <w:noProof/>
                <w:webHidden/>
              </w:rPr>
              <w:instrText xml:space="preserve"> PAGEREF _Toc407274243 \h </w:instrText>
            </w:r>
            <w:r>
              <w:rPr>
                <w:noProof/>
                <w:webHidden/>
              </w:rPr>
            </w:r>
            <w:r>
              <w:rPr>
                <w:noProof/>
                <w:webHidden/>
              </w:rPr>
              <w:fldChar w:fldCharType="separate"/>
            </w:r>
            <w:r>
              <w:rPr>
                <w:noProof/>
                <w:webHidden/>
              </w:rPr>
              <w:t>7</w:t>
            </w:r>
            <w:r>
              <w:rPr>
                <w:noProof/>
                <w:webHidden/>
              </w:rPr>
              <w:fldChar w:fldCharType="end"/>
            </w:r>
          </w:hyperlink>
        </w:p>
        <w:p w:rsidR="000E0BFC" w:rsidRDefault="000E0BFC">
          <w:pPr>
            <w:pStyle w:val="TM2"/>
            <w:rPr>
              <w:rFonts w:eastAsiaTheme="minorEastAsia" w:cstheme="minorBidi"/>
              <w:noProof/>
              <w:kern w:val="0"/>
              <w:sz w:val="22"/>
              <w:szCs w:val="22"/>
              <w14:ligatures w14:val="none"/>
            </w:rPr>
          </w:pPr>
          <w:hyperlink w:anchor="_Toc407274244" w:history="1">
            <w:r w:rsidRPr="0062020B">
              <w:rPr>
                <w:rStyle w:val="Lienhypertexte"/>
                <w:noProof/>
              </w:rPr>
              <w:t>Objectifs du Projet</w:t>
            </w:r>
            <w:r>
              <w:rPr>
                <w:noProof/>
                <w:webHidden/>
              </w:rPr>
              <w:tab/>
            </w:r>
            <w:r>
              <w:rPr>
                <w:noProof/>
                <w:webHidden/>
              </w:rPr>
              <w:fldChar w:fldCharType="begin"/>
            </w:r>
            <w:r>
              <w:rPr>
                <w:noProof/>
                <w:webHidden/>
              </w:rPr>
              <w:instrText xml:space="preserve"> PAGEREF _Toc407274244 \h </w:instrText>
            </w:r>
            <w:r>
              <w:rPr>
                <w:noProof/>
                <w:webHidden/>
              </w:rPr>
            </w:r>
            <w:r>
              <w:rPr>
                <w:noProof/>
                <w:webHidden/>
              </w:rPr>
              <w:fldChar w:fldCharType="separate"/>
            </w:r>
            <w:r>
              <w:rPr>
                <w:noProof/>
                <w:webHidden/>
              </w:rPr>
              <w:t>8</w:t>
            </w:r>
            <w:r>
              <w:rPr>
                <w:noProof/>
                <w:webHidden/>
              </w:rPr>
              <w:fldChar w:fldCharType="end"/>
            </w:r>
          </w:hyperlink>
        </w:p>
        <w:p w:rsidR="000E0BFC" w:rsidRDefault="000E0BFC">
          <w:pPr>
            <w:pStyle w:val="TM2"/>
            <w:rPr>
              <w:rFonts w:eastAsiaTheme="minorEastAsia" w:cstheme="minorBidi"/>
              <w:noProof/>
              <w:kern w:val="0"/>
              <w:sz w:val="22"/>
              <w:szCs w:val="22"/>
              <w14:ligatures w14:val="none"/>
            </w:rPr>
          </w:pPr>
          <w:hyperlink w:anchor="_Toc407274245" w:history="1">
            <w:r w:rsidRPr="0062020B">
              <w:rPr>
                <w:rStyle w:val="Lienhypertexte"/>
                <w:noProof/>
              </w:rPr>
              <w:t>Périmètre du Projet</w:t>
            </w:r>
            <w:r>
              <w:rPr>
                <w:noProof/>
                <w:webHidden/>
              </w:rPr>
              <w:tab/>
            </w:r>
            <w:r>
              <w:rPr>
                <w:noProof/>
                <w:webHidden/>
              </w:rPr>
              <w:fldChar w:fldCharType="begin"/>
            </w:r>
            <w:r>
              <w:rPr>
                <w:noProof/>
                <w:webHidden/>
              </w:rPr>
              <w:instrText xml:space="preserve"> PAGEREF _Toc407274245 \h </w:instrText>
            </w:r>
            <w:r>
              <w:rPr>
                <w:noProof/>
                <w:webHidden/>
              </w:rPr>
            </w:r>
            <w:r>
              <w:rPr>
                <w:noProof/>
                <w:webHidden/>
              </w:rPr>
              <w:fldChar w:fldCharType="separate"/>
            </w:r>
            <w:r>
              <w:rPr>
                <w:noProof/>
                <w:webHidden/>
              </w:rPr>
              <w:t>8</w:t>
            </w:r>
            <w:r>
              <w:rPr>
                <w:noProof/>
                <w:webHidden/>
              </w:rPr>
              <w:fldChar w:fldCharType="end"/>
            </w:r>
          </w:hyperlink>
        </w:p>
        <w:p w:rsidR="000E0BFC" w:rsidRDefault="000E0BFC">
          <w:pPr>
            <w:pStyle w:val="TM3"/>
            <w:rPr>
              <w:rFonts w:eastAsiaTheme="minorEastAsia" w:cstheme="minorBidi"/>
              <w:noProof/>
              <w:kern w:val="0"/>
              <w:sz w:val="22"/>
              <w:szCs w:val="22"/>
              <w14:ligatures w14:val="none"/>
            </w:rPr>
          </w:pPr>
          <w:hyperlink w:anchor="_Toc407274246" w:history="1">
            <w:r w:rsidRPr="0062020B">
              <w:rPr>
                <w:rStyle w:val="Lienhypertexte"/>
                <w:noProof/>
              </w:rPr>
              <w:t>Cas gestion des inscriptions :</w:t>
            </w:r>
            <w:r>
              <w:rPr>
                <w:noProof/>
                <w:webHidden/>
              </w:rPr>
              <w:tab/>
            </w:r>
            <w:r>
              <w:rPr>
                <w:noProof/>
                <w:webHidden/>
              </w:rPr>
              <w:fldChar w:fldCharType="begin"/>
            </w:r>
            <w:r>
              <w:rPr>
                <w:noProof/>
                <w:webHidden/>
              </w:rPr>
              <w:instrText xml:space="preserve"> PAGEREF _Toc407274246 \h </w:instrText>
            </w:r>
            <w:r>
              <w:rPr>
                <w:noProof/>
                <w:webHidden/>
              </w:rPr>
            </w:r>
            <w:r>
              <w:rPr>
                <w:noProof/>
                <w:webHidden/>
              </w:rPr>
              <w:fldChar w:fldCharType="separate"/>
            </w:r>
            <w:r>
              <w:rPr>
                <w:noProof/>
                <w:webHidden/>
              </w:rPr>
              <w:t>9</w:t>
            </w:r>
            <w:r>
              <w:rPr>
                <w:noProof/>
                <w:webHidden/>
              </w:rPr>
              <w:fldChar w:fldCharType="end"/>
            </w:r>
          </w:hyperlink>
        </w:p>
        <w:p w:rsidR="000E0BFC" w:rsidRDefault="000E0BFC">
          <w:pPr>
            <w:pStyle w:val="TM3"/>
            <w:rPr>
              <w:rFonts w:eastAsiaTheme="minorEastAsia" w:cstheme="minorBidi"/>
              <w:noProof/>
              <w:kern w:val="0"/>
              <w:sz w:val="22"/>
              <w:szCs w:val="22"/>
              <w14:ligatures w14:val="none"/>
            </w:rPr>
          </w:pPr>
          <w:hyperlink w:anchor="_Toc407274247" w:history="1">
            <w:r w:rsidRPr="0062020B">
              <w:rPr>
                <w:rStyle w:val="Lienhypertexte"/>
                <w:noProof/>
              </w:rPr>
              <w:t>Cas gestion des pré-inscriptions</w:t>
            </w:r>
            <w:r>
              <w:rPr>
                <w:noProof/>
                <w:webHidden/>
              </w:rPr>
              <w:tab/>
            </w:r>
            <w:r>
              <w:rPr>
                <w:noProof/>
                <w:webHidden/>
              </w:rPr>
              <w:fldChar w:fldCharType="begin"/>
            </w:r>
            <w:r>
              <w:rPr>
                <w:noProof/>
                <w:webHidden/>
              </w:rPr>
              <w:instrText xml:space="preserve"> PAGEREF _Toc407274247 \h </w:instrText>
            </w:r>
            <w:r>
              <w:rPr>
                <w:noProof/>
                <w:webHidden/>
              </w:rPr>
            </w:r>
            <w:r>
              <w:rPr>
                <w:noProof/>
                <w:webHidden/>
              </w:rPr>
              <w:fldChar w:fldCharType="separate"/>
            </w:r>
            <w:r>
              <w:rPr>
                <w:noProof/>
                <w:webHidden/>
              </w:rPr>
              <w:t>9</w:t>
            </w:r>
            <w:r>
              <w:rPr>
                <w:noProof/>
                <w:webHidden/>
              </w:rPr>
              <w:fldChar w:fldCharType="end"/>
            </w:r>
          </w:hyperlink>
        </w:p>
        <w:p w:rsidR="000E0BFC" w:rsidRDefault="000E0BFC">
          <w:pPr>
            <w:pStyle w:val="TM3"/>
            <w:rPr>
              <w:rFonts w:eastAsiaTheme="minorEastAsia" w:cstheme="minorBidi"/>
              <w:noProof/>
              <w:kern w:val="0"/>
              <w:sz w:val="22"/>
              <w:szCs w:val="22"/>
              <w14:ligatures w14:val="none"/>
            </w:rPr>
          </w:pPr>
          <w:hyperlink w:anchor="_Toc407274248" w:history="1">
            <w:r w:rsidRPr="0062020B">
              <w:rPr>
                <w:rStyle w:val="Lienhypertexte"/>
                <w:noProof/>
              </w:rPr>
              <w:t>Cas gestion comptes</w:t>
            </w:r>
            <w:r>
              <w:rPr>
                <w:noProof/>
                <w:webHidden/>
              </w:rPr>
              <w:tab/>
            </w:r>
            <w:r>
              <w:rPr>
                <w:noProof/>
                <w:webHidden/>
              </w:rPr>
              <w:fldChar w:fldCharType="begin"/>
            </w:r>
            <w:r>
              <w:rPr>
                <w:noProof/>
                <w:webHidden/>
              </w:rPr>
              <w:instrText xml:space="preserve"> PAGEREF _Toc407274248 \h </w:instrText>
            </w:r>
            <w:r>
              <w:rPr>
                <w:noProof/>
                <w:webHidden/>
              </w:rPr>
            </w:r>
            <w:r>
              <w:rPr>
                <w:noProof/>
                <w:webHidden/>
              </w:rPr>
              <w:fldChar w:fldCharType="separate"/>
            </w:r>
            <w:r>
              <w:rPr>
                <w:noProof/>
                <w:webHidden/>
              </w:rPr>
              <w:t>9</w:t>
            </w:r>
            <w:r>
              <w:rPr>
                <w:noProof/>
                <w:webHidden/>
              </w:rPr>
              <w:fldChar w:fldCharType="end"/>
            </w:r>
          </w:hyperlink>
        </w:p>
        <w:p w:rsidR="000E0BFC" w:rsidRDefault="000E0BFC">
          <w:pPr>
            <w:pStyle w:val="TM3"/>
            <w:rPr>
              <w:rFonts w:eastAsiaTheme="minorEastAsia" w:cstheme="minorBidi"/>
              <w:noProof/>
              <w:kern w:val="0"/>
              <w:sz w:val="22"/>
              <w:szCs w:val="22"/>
              <w14:ligatures w14:val="none"/>
            </w:rPr>
          </w:pPr>
          <w:hyperlink w:anchor="_Toc407274249" w:history="1">
            <w:r w:rsidRPr="0062020B">
              <w:rPr>
                <w:rStyle w:val="Lienhypertexte"/>
                <w:noProof/>
              </w:rPr>
              <w:t>Cas gestion des randonnées</w:t>
            </w:r>
            <w:r>
              <w:rPr>
                <w:noProof/>
                <w:webHidden/>
              </w:rPr>
              <w:tab/>
            </w:r>
            <w:r>
              <w:rPr>
                <w:noProof/>
                <w:webHidden/>
              </w:rPr>
              <w:fldChar w:fldCharType="begin"/>
            </w:r>
            <w:r>
              <w:rPr>
                <w:noProof/>
                <w:webHidden/>
              </w:rPr>
              <w:instrText xml:space="preserve"> PAGEREF _Toc407274249 \h </w:instrText>
            </w:r>
            <w:r>
              <w:rPr>
                <w:noProof/>
                <w:webHidden/>
              </w:rPr>
            </w:r>
            <w:r>
              <w:rPr>
                <w:noProof/>
                <w:webHidden/>
              </w:rPr>
              <w:fldChar w:fldCharType="separate"/>
            </w:r>
            <w:r>
              <w:rPr>
                <w:noProof/>
                <w:webHidden/>
              </w:rPr>
              <w:t>10</w:t>
            </w:r>
            <w:r>
              <w:rPr>
                <w:noProof/>
                <w:webHidden/>
              </w:rPr>
              <w:fldChar w:fldCharType="end"/>
            </w:r>
          </w:hyperlink>
        </w:p>
        <w:p w:rsidR="000E0BFC" w:rsidRDefault="000E0BFC">
          <w:pPr>
            <w:pStyle w:val="TM3"/>
            <w:rPr>
              <w:rFonts w:eastAsiaTheme="minorEastAsia" w:cstheme="minorBidi"/>
              <w:noProof/>
              <w:kern w:val="0"/>
              <w:sz w:val="22"/>
              <w:szCs w:val="22"/>
              <w14:ligatures w14:val="none"/>
            </w:rPr>
          </w:pPr>
          <w:hyperlink w:anchor="_Toc407274250" w:history="1">
            <w:r w:rsidRPr="0062020B">
              <w:rPr>
                <w:rStyle w:val="Lienhypertexte"/>
                <w:noProof/>
              </w:rPr>
              <w:t>Cas statistique</w:t>
            </w:r>
            <w:r>
              <w:rPr>
                <w:noProof/>
                <w:webHidden/>
              </w:rPr>
              <w:tab/>
            </w:r>
            <w:r>
              <w:rPr>
                <w:noProof/>
                <w:webHidden/>
              </w:rPr>
              <w:fldChar w:fldCharType="begin"/>
            </w:r>
            <w:r>
              <w:rPr>
                <w:noProof/>
                <w:webHidden/>
              </w:rPr>
              <w:instrText xml:space="preserve"> PAGEREF _Toc407274250 \h </w:instrText>
            </w:r>
            <w:r>
              <w:rPr>
                <w:noProof/>
                <w:webHidden/>
              </w:rPr>
            </w:r>
            <w:r>
              <w:rPr>
                <w:noProof/>
                <w:webHidden/>
              </w:rPr>
              <w:fldChar w:fldCharType="separate"/>
            </w:r>
            <w:r>
              <w:rPr>
                <w:noProof/>
                <w:webHidden/>
              </w:rPr>
              <w:t>10</w:t>
            </w:r>
            <w:r>
              <w:rPr>
                <w:noProof/>
                <w:webHidden/>
              </w:rPr>
              <w:fldChar w:fldCharType="end"/>
            </w:r>
          </w:hyperlink>
        </w:p>
        <w:p w:rsidR="000E0BFC" w:rsidRDefault="000E0BFC">
          <w:pPr>
            <w:pStyle w:val="TM3"/>
            <w:rPr>
              <w:rFonts w:eastAsiaTheme="minorEastAsia" w:cstheme="minorBidi"/>
              <w:noProof/>
              <w:kern w:val="0"/>
              <w:sz w:val="22"/>
              <w:szCs w:val="22"/>
              <w14:ligatures w14:val="none"/>
            </w:rPr>
          </w:pPr>
          <w:hyperlink w:anchor="_Toc407274251" w:history="1">
            <w:r w:rsidRPr="0062020B">
              <w:rPr>
                <w:rStyle w:val="Lienhypertexte"/>
                <w:noProof/>
              </w:rPr>
              <w:t>Cas Accès</w:t>
            </w:r>
            <w:r>
              <w:rPr>
                <w:noProof/>
                <w:webHidden/>
              </w:rPr>
              <w:tab/>
            </w:r>
            <w:r>
              <w:rPr>
                <w:noProof/>
                <w:webHidden/>
              </w:rPr>
              <w:fldChar w:fldCharType="begin"/>
            </w:r>
            <w:r>
              <w:rPr>
                <w:noProof/>
                <w:webHidden/>
              </w:rPr>
              <w:instrText xml:space="preserve"> PAGEREF _Toc407274251 \h </w:instrText>
            </w:r>
            <w:r>
              <w:rPr>
                <w:noProof/>
                <w:webHidden/>
              </w:rPr>
            </w:r>
            <w:r>
              <w:rPr>
                <w:noProof/>
                <w:webHidden/>
              </w:rPr>
              <w:fldChar w:fldCharType="separate"/>
            </w:r>
            <w:r>
              <w:rPr>
                <w:noProof/>
                <w:webHidden/>
              </w:rPr>
              <w:t>10</w:t>
            </w:r>
            <w:r>
              <w:rPr>
                <w:noProof/>
                <w:webHidden/>
              </w:rPr>
              <w:fldChar w:fldCharType="end"/>
            </w:r>
          </w:hyperlink>
        </w:p>
        <w:p w:rsidR="000E0BFC" w:rsidRDefault="000E0BFC">
          <w:pPr>
            <w:pStyle w:val="TM2"/>
            <w:rPr>
              <w:rFonts w:eastAsiaTheme="minorEastAsia" w:cstheme="minorBidi"/>
              <w:noProof/>
              <w:kern w:val="0"/>
              <w:sz w:val="22"/>
              <w:szCs w:val="22"/>
              <w14:ligatures w14:val="none"/>
            </w:rPr>
          </w:pPr>
          <w:hyperlink w:anchor="_Toc407274252" w:history="1">
            <w:r w:rsidRPr="0062020B">
              <w:rPr>
                <w:rStyle w:val="Lienhypertexte"/>
                <w:noProof/>
              </w:rPr>
              <w:t>Documents produits</w:t>
            </w:r>
            <w:r>
              <w:rPr>
                <w:noProof/>
                <w:webHidden/>
              </w:rPr>
              <w:tab/>
            </w:r>
            <w:r>
              <w:rPr>
                <w:noProof/>
                <w:webHidden/>
              </w:rPr>
              <w:fldChar w:fldCharType="begin"/>
            </w:r>
            <w:r>
              <w:rPr>
                <w:noProof/>
                <w:webHidden/>
              </w:rPr>
              <w:instrText xml:space="preserve"> PAGEREF _Toc407274252 \h </w:instrText>
            </w:r>
            <w:r>
              <w:rPr>
                <w:noProof/>
                <w:webHidden/>
              </w:rPr>
            </w:r>
            <w:r>
              <w:rPr>
                <w:noProof/>
                <w:webHidden/>
              </w:rPr>
              <w:fldChar w:fldCharType="separate"/>
            </w:r>
            <w:r>
              <w:rPr>
                <w:noProof/>
                <w:webHidden/>
              </w:rPr>
              <w:t>10</w:t>
            </w:r>
            <w:r>
              <w:rPr>
                <w:noProof/>
                <w:webHidden/>
              </w:rPr>
              <w:fldChar w:fldCharType="end"/>
            </w:r>
          </w:hyperlink>
        </w:p>
        <w:p w:rsidR="000E0BFC" w:rsidRDefault="000E0BFC">
          <w:pPr>
            <w:pStyle w:val="TM2"/>
            <w:rPr>
              <w:rFonts w:eastAsiaTheme="minorEastAsia" w:cstheme="minorBidi"/>
              <w:noProof/>
              <w:kern w:val="0"/>
              <w:sz w:val="22"/>
              <w:szCs w:val="22"/>
              <w14:ligatures w14:val="none"/>
            </w:rPr>
          </w:pPr>
          <w:hyperlink w:anchor="_Toc407274253" w:history="1">
            <w:r w:rsidRPr="0062020B">
              <w:rPr>
                <w:rStyle w:val="Lienhypertexte"/>
                <w:noProof/>
              </w:rPr>
              <w:t>Cadre technique</w:t>
            </w:r>
            <w:r>
              <w:rPr>
                <w:noProof/>
                <w:webHidden/>
              </w:rPr>
              <w:tab/>
            </w:r>
            <w:r>
              <w:rPr>
                <w:noProof/>
                <w:webHidden/>
              </w:rPr>
              <w:fldChar w:fldCharType="begin"/>
            </w:r>
            <w:r>
              <w:rPr>
                <w:noProof/>
                <w:webHidden/>
              </w:rPr>
              <w:instrText xml:space="preserve"> PAGEREF _Toc407274253 \h </w:instrText>
            </w:r>
            <w:r>
              <w:rPr>
                <w:noProof/>
                <w:webHidden/>
              </w:rPr>
            </w:r>
            <w:r>
              <w:rPr>
                <w:noProof/>
                <w:webHidden/>
              </w:rPr>
              <w:fldChar w:fldCharType="separate"/>
            </w:r>
            <w:r>
              <w:rPr>
                <w:noProof/>
                <w:webHidden/>
              </w:rPr>
              <w:t>10</w:t>
            </w:r>
            <w:r>
              <w:rPr>
                <w:noProof/>
                <w:webHidden/>
              </w:rPr>
              <w:fldChar w:fldCharType="end"/>
            </w:r>
          </w:hyperlink>
        </w:p>
        <w:p w:rsidR="000E0BFC" w:rsidRDefault="000E0BFC">
          <w:pPr>
            <w:pStyle w:val="TM1"/>
            <w:rPr>
              <w:rFonts w:eastAsiaTheme="minorEastAsia" w:cstheme="minorBidi"/>
              <w:b w:val="0"/>
              <w:caps w:val="0"/>
              <w:noProof/>
              <w:color w:val="auto"/>
              <w:kern w:val="0"/>
              <w:sz w:val="22"/>
              <w:szCs w:val="22"/>
              <w14:ligatures w14:val="none"/>
            </w:rPr>
          </w:pPr>
          <w:hyperlink w:anchor="_Toc407274254" w:history="1">
            <w:r w:rsidRPr="0062020B">
              <w:rPr>
                <w:rStyle w:val="Lienhypertexte"/>
                <w:noProof/>
              </w:rPr>
              <w:t>Les fonctions</w:t>
            </w:r>
            <w:r>
              <w:rPr>
                <w:noProof/>
                <w:webHidden/>
              </w:rPr>
              <w:tab/>
            </w:r>
            <w:r>
              <w:rPr>
                <w:noProof/>
                <w:webHidden/>
              </w:rPr>
              <w:fldChar w:fldCharType="begin"/>
            </w:r>
            <w:r>
              <w:rPr>
                <w:noProof/>
                <w:webHidden/>
              </w:rPr>
              <w:instrText xml:space="preserve"> PAGEREF _Toc407274254 \h </w:instrText>
            </w:r>
            <w:r>
              <w:rPr>
                <w:noProof/>
                <w:webHidden/>
              </w:rPr>
            </w:r>
            <w:r>
              <w:rPr>
                <w:noProof/>
                <w:webHidden/>
              </w:rPr>
              <w:fldChar w:fldCharType="separate"/>
            </w:r>
            <w:r>
              <w:rPr>
                <w:noProof/>
                <w:webHidden/>
              </w:rPr>
              <w:t>12</w:t>
            </w:r>
            <w:r>
              <w:rPr>
                <w:noProof/>
                <w:webHidden/>
              </w:rPr>
              <w:fldChar w:fldCharType="end"/>
            </w:r>
          </w:hyperlink>
        </w:p>
        <w:p w:rsidR="000E0BFC" w:rsidRDefault="000E0BFC">
          <w:pPr>
            <w:pStyle w:val="TM2"/>
            <w:rPr>
              <w:rFonts w:eastAsiaTheme="minorEastAsia" w:cstheme="minorBidi"/>
              <w:noProof/>
              <w:kern w:val="0"/>
              <w:sz w:val="22"/>
              <w:szCs w:val="22"/>
              <w14:ligatures w14:val="none"/>
            </w:rPr>
          </w:pPr>
          <w:hyperlink w:anchor="_Toc407274255" w:history="1">
            <w:r w:rsidRPr="0062020B">
              <w:rPr>
                <w:rStyle w:val="Lienhypertexte"/>
                <w:noProof/>
              </w:rPr>
              <w:t>Architecture fonctionnelle</w:t>
            </w:r>
            <w:r>
              <w:rPr>
                <w:noProof/>
                <w:webHidden/>
              </w:rPr>
              <w:tab/>
            </w:r>
            <w:r>
              <w:rPr>
                <w:noProof/>
                <w:webHidden/>
              </w:rPr>
              <w:fldChar w:fldCharType="begin"/>
            </w:r>
            <w:r>
              <w:rPr>
                <w:noProof/>
                <w:webHidden/>
              </w:rPr>
              <w:instrText xml:space="preserve"> PAGEREF _Toc407274255 \h </w:instrText>
            </w:r>
            <w:r>
              <w:rPr>
                <w:noProof/>
                <w:webHidden/>
              </w:rPr>
            </w:r>
            <w:r>
              <w:rPr>
                <w:noProof/>
                <w:webHidden/>
              </w:rPr>
              <w:fldChar w:fldCharType="separate"/>
            </w:r>
            <w:r>
              <w:rPr>
                <w:noProof/>
                <w:webHidden/>
              </w:rPr>
              <w:t>13</w:t>
            </w:r>
            <w:r>
              <w:rPr>
                <w:noProof/>
                <w:webHidden/>
              </w:rPr>
              <w:fldChar w:fldCharType="end"/>
            </w:r>
          </w:hyperlink>
        </w:p>
        <w:p w:rsidR="000E0BFC" w:rsidRDefault="000E0BFC">
          <w:pPr>
            <w:pStyle w:val="TM3"/>
            <w:rPr>
              <w:rFonts w:eastAsiaTheme="minorEastAsia" w:cstheme="minorBidi"/>
              <w:noProof/>
              <w:kern w:val="0"/>
              <w:sz w:val="22"/>
              <w:szCs w:val="22"/>
              <w14:ligatures w14:val="none"/>
            </w:rPr>
          </w:pPr>
          <w:hyperlink w:anchor="_Toc407274256" w:history="1">
            <w:r w:rsidRPr="0062020B">
              <w:rPr>
                <w:rStyle w:val="Lienhypertexte"/>
                <w:noProof/>
              </w:rPr>
              <w:t>Liste des fonctions attendues</w:t>
            </w:r>
            <w:r>
              <w:rPr>
                <w:noProof/>
                <w:webHidden/>
              </w:rPr>
              <w:tab/>
            </w:r>
            <w:r>
              <w:rPr>
                <w:noProof/>
                <w:webHidden/>
              </w:rPr>
              <w:fldChar w:fldCharType="begin"/>
            </w:r>
            <w:r>
              <w:rPr>
                <w:noProof/>
                <w:webHidden/>
              </w:rPr>
              <w:instrText xml:space="preserve"> PAGEREF _Toc407274256 \h </w:instrText>
            </w:r>
            <w:r>
              <w:rPr>
                <w:noProof/>
                <w:webHidden/>
              </w:rPr>
            </w:r>
            <w:r>
              <w:rPr>
                <w:noProof/>
                <w:webHidden/>
              </w:rPr>
              <w:fldChar w:fldCharType="separate"/>
            </w:r>
            <w:r>
              <w:rPr>
                <w:noProof/>
                <w:webHidden/>
              </w:rPr>
              <w:t>13</w:t>
            </w:r>
            <w:r>
              <w:rPr>
                <w:noProof/>
                <w:webHidden/>
              </w:rPr>
              <w:fldChar w:fldCharType="end"/>
            </w:r>
          </w:hyperlink>
        </w:p>
        <w:p w:rsidR="000E0BFC" w:rsidRDefault="000E0BFC">
          <w:pPr>
            <w:pStyle w:val="TM3"/>
            <w:rPr>
              <w:rFonts w:eastAsiaTheme="minorEastAsia" w:cstheme="minorBidi"/>
              <w:noProof/>
              <w:kern w:val="0"/>
              <w:sz w:val="22"/>
              <w:szCs w:val="22"/>
              <w14:ligatures w14:val="none"/>
            </w:rPr>
          </w:pPr>
          <w:hyperlink w:anchor="_Toc407274257" w:history="1">
            <w:r w:rsidRPr="0062020B">
              <w:rPr>
                <w:rStyle w:val="Lienhypertexte"/>
                <w:noProof/>
              </w:rPr>
              <w:t>Organisation générale</w:t>
            </w:r>
            <w:r>
              <w:rPr>
                <w:noProof/>
                <w:webHidden/>
              </w:rPr>
              <w:tab/>
            </w:r>
            <w:r>
              <w:rPr>
                <w:noProof/>
                <w:webHidden/>
              </w:rPr>
              <w:fldChar w:fldCharType="begin"/>
            </w:r>
            <w:r>
              <w:rPr>
                <w:noProof/>
                <w:webHidden/>
              </w:rPr>
              <w:instrText xml:space="preserve"> PAGEREF _Toc407274257 \h </w:instrText>
            </w:r>
            <w:r>
              <w:rPr>
                <w:noProof/>
                <w:webHidden/>
              </w:rPr>
            </w:r>
            <w:r>
              <w:rPr>
                <w:noProof/>
                <w:webHidden/>
              </w:rPr>
              <w:fldChar w:fldCharType="separate"/>
            </w:r>
            <w:r>
              <w:rPr>
                <w:noProof/>
                <w:webHidden/>
              </w:rPr>
              <w:t>14</w:t>
            </w:r>
            <w:r>
              <w:rPr>
                <w:noProof/>
                <w:webHidden/>
              </w:rPr>
              <w:fldChar w:fldCharType="end"/>
            </w:r>
          </w:hyperlink>
        </w:p>
        <w:p w:rsidR="000E0BFC" w:rsidRDefault="000E0BFC">
          <w:pPr>
            <w:pStyle w:val="TM2"/>
            <w:rPr>
              <w:rFonts w:eastAsiaTheme="minorEastAsia" w:cstheme="minorBidi"/>
              <w:noProof/>
              <w:kern w:val="0"/>
              <w:sz w:val="22"/>
              <w:szCs w:val="22"/>
              <w14:ligatures w14:val="none"/>
            </w:rPr>
          </w:pPr>
          <w:hyperlink w:anchor="_Toc407274258" w:history="1">
            <w:r w:rsidRPr="0062020B">
              <w:rPr>
                <w:rStyle w:val="Lienhypertexte"/>
                <w:noProof/>
              </w:rPr>
              <w:t>Description des principales fonctions</w:t>
            </w:r>
            <w:r>
              <w:rPr>
                <w:noProof/>
                <w:webHidden/>
              </w:rPr>
              <w:tab/>
            </w:r>
            <w:r>
              <w:rPr>
                <w:noProof/>
                <w:webHidden/>
              </w:rPr>
              <w:fldChar w:fldCharType="begin"/>
            </w:r>
            <w:r>
              <w:rPr>
                <w:noProof/>
                <w:webHidden/>
              </w:rPr>
              <w:instrText xml:space="preserve"> PAGEREF _Toc407274258 \h </w:instrText>
            </w:r>
            <w:r>
              <w:rPr>
                <w:noProof/>
                <w:webHidden/>
              </w:rPr>
            </w:r>
            <w:r>
              <w:rPr>
                <w:noProof/>
                <w:webHidden/>
              </w:rPr>
              <w:fldChar w:fldCharType="separate"/>
            </w:r>
            <w:r>
              <w:rPr>
                <w:noProof/>
                <w:webHidden/>
              </w:rPr>
              <w:t>20</w:t>
            </w:r>
            <w:r>
              <w:rPr>
                <w:noProof/>
                <w:webHidden/>
              </w:rPr>
              <w:fldChar w:fldCharType="end"/>
            </w:r>
          </w:hyperlink>
        </w:p>
        <w:p w:rsidR="000E0BFC" w:rsidRDefault="000E0BFC">
          <w:pPr>
            <w:pStyle w:val="TM3"/>
            <w:rPr>
              <w:rFonts w:eastAsiaTheme="minorEastAsia" w:cstheme="minorBidi"/>
              <w:noProof/>
              <w:kern w:val="0"/>
              <w:sz w:val="22"/>
              <w:szCs w:val="22"/>
              <w14:ligatures w14:val="none"/>
            </w:rPr>
          </w:pPr>
          <w:hyperlink w:anchor="_Toc407274259" w:history="1">
            <w:r w:rsidRPr="0062020B">
              <w:rPr>
                <w:rStyle w:val="Lienhypertexte"/>
                <w:noProof/>
              </w:rPr>
              <w:t>Description des fonctions de la partie local</w:t>
            </w:r>
            <w:r>
              <w:rPr>
                <w:noProof/>
                <w:webHidden/>
              </w:rPr>
              <w:tab/>
            </w:r>
            <w:r>
              <w:rPr>
                <w:noProof/>
                <w:webHidden/>
              </w:rPr>
              <w:fldChar w:fldCharType="begin"/>
            </w:r>
            <w:r>
              <w:rPr>
                <w:noProof/>
                <w:webHidden/>
              </w:rPr>
              <w:instrText xml:space="preserve"> PAGEREF _Toc407274259 \h </w:instrText>
            </w:r>
            <w:r>
              <w:rPr>
                <w:noProof/>
                <w:webHidden/>
              </w:rPr>
            </w:r>
            <w:r>
              <w:rPr>
                <w:noProof/>
                <w:webHidden/>
              </w:rPr>
              <w:fldChar w:fldCharType="separate"/>
            </w:r>
            <w:r>
              <w:rPr>
                <w:noProof/>
                <w:webHidden/>
              </w:rPr>
              <w:t>20</w:t>
            </w:r>
            <w:r>
              <w:rPr>
                <w:noProof/>
                <w:webHidden/>
              </w:rPr>
              <w:fldChar w:fldCharType="end"/>
            </w:r>
          </w:hyperlink>
        </w:p>
        <w:p w:rsidR="000E0BFC" w:rsidRDefault="000E0BFC">
          <w:pPr>
            <w:pStyle w:val="TM3"/>
            <w:rPr>
              <w:rFonts w:eastAsiaTheme="minorEastAsia" w:cstheme="minorBidi"/>
              <w:noProof/>
              <w:kern w:val="0"/>
              <w:sz w:val="22"/>
              <w:szCs w:val="22"/>
              <w14:ligatures w14:val="none"/>
            </w:rPr>
          </w:pPr>
          <w:hyperlink w:anchor="_Toc407274260" w:history="1">
            <w:r w:rsidRPr="0062020B">
              <w:rPr>
                <w:rStyle w:val="Lienhypertexte"/>
                <w:noProof/>
              </w:rPr>
              <w:t>Interface homme machine</w:t>
            </w:r>
            <w:r>
              <w:rPr>
                <w:noProof/>
                <w:webHidden/>
              </w:rPr>
              <w:tab/>
            </w:r>
            <w:r>
              <w:rPr>
                <w:noProof/>
                <w:webHidden/>
              </w:rPr>
              <w:fldChar w:fldCharType="begin"/>
            </w:r>
            <w:r>
              <w:rPr>
                <w:noProof/>
                <w:webHidden/>
              </w:rPr>
              <w:instrText xml:space="preserve"> PAGEREF _Toc407274260 \h </w:instrText>
            </w:r>
            <w:r>
              <w:rPr>
                <w:noProof/>
                <w:webHidden/>
              </w:rPr>
            </w:r>
            <w:r>
              <w:rPr>
                <w:noProof/>
                <w:webHidden/>
              </w:rPr>
              <w:fldChar w:fldCharType="separate"/>
            </w:r>
            <w:r>
              <w:rPr>
                <w:noProof/>
                <w:webHidden/>
              </w:rPr>
              <w:t>25</w:t>
            </w:r>
            <w:r>
              <w:rPr>
                <w:noProof/>
                <w:webHidden/>
              </w:rPr>
              <w:fldChar w:fldCharType="end"/>
            </w:r>
          </w:hyperlink>
        </w:p>
        <w:p w:rsidR="000E0BFC" w:rsidRDefault="000E0BFC">
          <w:pPr>
            <w:pStyle w:val="TM1"/>
            <w:rPr>
              <w:rFonts w:eastAsiaTheme="minorEastAsia" w:cstheme="minorBidi"/>
              <w:b w:val="0"/>
              <w:caps w:val="0"/>
              <w:noProof/>
              <w:color w:val="auto"/>
              <w:kern w:val="0"/>
              <w:sz w:val="22"/>
              <w:szCs w:val="22"/>
              <w14:ligatures w14:val="none"/>
            </w:rPr>
          </w:pPr>
          <w:hyperlink w:anchor="_Toc407274261" w:history="1">
            <w:r w:rsidRPr="0062020B">
              <w:rPr>
                <w:rStyle w:val="Lienhypertexte"/>
                <w:noProof/>
              </w:rPr>
              <w:t>Bilan</w:t>
            </w:r>
            <w:r>
              <w:rPr>
                <w:noProof/>
                <w:webHidden/>
              </w:rPr>
              <w:tab/>
            </w:r>
            <w:r>
              <w:rPr>
                <w:noProof/>
                <w:webHidden/>
              </w:rPr>
              <w:fldChar w:fldCharType="begin"/>
            </w:r>
            <w:r>
              <w:rPr>
                <w:noProof/>
                <w:webHidden/>
              </w:rPr>
              <w:instrText xml:space="preserve"> PAGEREF _Toc407274261 \h </w:instrText>
            </w:r>
            <w:r>
              <w:rPr>
                <w:noProof/>
                <w:webHidden/>
              </w:rPr>
            </w:r>
            <w:r>
              <w:rPr>
                <w:noProof/>
                <w:webHidden/>
              </w:rPr>
              <w:fldChar w:fldCharType="separate"/>
            </w:r>
            <w:r>
              <w:rPr>
                <w:noProof/>
                <w:webHidden/>
              </w:rPr>
              <w:t>28</w:t>
            </w:r>
            <w:r>
              <w:rPr>
                <w:noProof/>
                <w:webHidden/>
              </w:rPr>
              <w:fldChar w:fldCharType="end"/>
            </w:r>
          </w:hyperlink>
        </w:p>
        <w:p w:rsidR="000E0BFC" w:rsidRDefault="000E0BFC">
          <w:pPr>
            <w:pStyle w:val="TM1"/>
            <w:rPr>
              <w:rFonts w:eastAsiaTheme="minorEastAsia" w:cstheme="minorBidi"/>
              <w:b w:val="0"/>
              <w:caps w:val="0"/>
              <w:noProof/>
              <w:color w:val="auto"/>
              <w:kern w:val="0"/>
              <w:sz w:val="22"/>
              <w:szCs w:val="22"/>
              <w14:ligatures w14:val="none"/>
            </w:rPr>
          </w:pPr>
          <w:hyperlink w:anchor="_Toc407274262" w:history="1">
            <w:r w:rsidRPr="0062020B">
              <w:rPr>
                <w:rStyle w:val="Lienhypertexte"/>
                <w:noProof/>
              </w:rPr>
              <w:t>Lexique</w:t>
            </w:r>
            <w:r>
              <w:rPr>
                <w:noProof/>
                <w:webHidden/>
              </w:rPr>
              <w:tab/>
            </w:r>
            <w:r>
              <w:rPr>
                <w:noProof/>
                <w:webHidden/>
              </w:rPr>
              <w:fldChar w:fldCharType="begin"/>
            </w:r>
            <w:r>
              <w:rPr>
                <w:noProof/>
                <w:webHidden/>
              </w:rPr>
              <w:instrText xml:space="preserve"> PAGEREF _Toc407274262 \h </w:instrText>
            </w:r>
            <w:r>
              <w:rPr>
                <w:noProof/>
                <w:webHidden/>
              </w:rPr>
            </w:r>
            <w:r>
              <w:rPr>
                <w:noProof/>
                <w:webHidden/>
              </w:rPr>
              <w:fldChar w:fldCharType="separate"/>
            </w:r>
            <w:r>
              <w:rPr>
                <w:noProof/>
                <w:webHidden/>
              </w:rPr>
              <w:t>30</w:t>
            </w:r>
            <w:r>
              <w:rPr>
                <w:noProof/>
                <w:webHidden/>
              </w:rPr>
              <w:fldChar w:fldCharType="end"/>
            </w:r>
          </w:hyperlink>
        </w:p>
        <w:p w:rsidR="000E0BFC" w:rsidRDefault="000E0BFC">
          <w:pPr>
            <w:pStyle w:val="TM1"/>
            <w:rPr>
              <w:rFonts w:eastAsiaTheme="minorEastAsia" w:cstheme="minorBidi"/>
              <w:b w:val="0"/>
              <w:caps w:val="0"/>
              <w:noProof/>
              <w:color w:val="auto"/>
              <w:kern w:val="0"/>
              <w:sz w:val="22"/>
              <w:szCs w:val="22"/>
              <w14:ligatures w14:val="none"/>
            </w:rPr>
          </w:pPr>
          <w:hyperlink w:anchor="_Toc407274263" w:history="1">
            <w:r w:rsidRPr="0062020B">
              <w:rPr>
                <w:rStyle w:val="Lienhypertexte"/>
                <w:noProof/>
              </w:rPr>
              <w:t>Annexe</w:t>
            </w:r>
            <w:r>
              <w:rPr>
                <w:noProof/>
                <w:webHidden/>
              </w:rPr>
              <w:tab/>
            </w:r>
            <w:r>
              <w:rPr>
                <w:noProof/>
                <w:webHidden/>
              </w:rPr>
              <w:fldChar w:fldCharType="begin"/>
            </w:r>
            <w:r>
              <w:rPr>
                <w:noProof/>
                <w:webHidden/>
              </w:rPr>
              <w:instrText xml:space="preserve"> PAGEREF _Toc407274263 \h </w:instrText>
            </w:r>
            <w:r>
              <w:rPr>
                <w:noProof/>
                <w:webHidden/>
              </w:rPr>
            </w:r>
            <w:r>
              <w:rPr>
                <w:noProof/>
                <w:webHidden/>
              </w:rPr>
              <w:fldChar w:fldCharType="separate"/>
            </w:r>
            <w:r>
              <w:rPr>
                <w:noProof/>
                <w:webHidden/>
              </w:rPr>
              <w:t>32</w:t>
            </w:r>
            <w:r>
              <w:rPr>
                <w:noProof/>
                <w:webHidden/>
              </w:rPr>
              <w:fldChar w:fldCharType="end"/>
            </w:r>
          </w:hyperlink>
        </w:p>
        <w:p w:rsidR="000E0BFC" w:rsidRDefault="000E0BFC">
          <w:pPr>
            <w:pStyle w:val="TM2"/>
            <w:rPr>
              <w:rFonts w:eastAsiaTheme="minorEastAsia" w:cstheme="minorBidi"/>
              <w:noProof/>
              <w:kern w:val="0"/>
              <w:sz w:val="22"/>
              <w:szCs w:val="22"/>
              <w14:ligatures w14:val="none"/>
            </w:rPr>
          </w:pPr>
          <w:hyperlink w:anchor="_Toc407274264" w:history="1">
            <w:r w:rsidRPr="0062020B">
              <w:rPr>
                <w:rStyle w:val="Lienhypertexte"/>
                <w:noProof/>
              </w:rPr>
              <w:t>Annexe 1 : Note de cadrage</w:t>
            </w:r>
            <w:r>
              <w:rPr>
                <w:noProof/>
                <w:webHidden/>
              </w:rPr>
              <w:tab/>
            </w:r>
            <w:r>
              <w:rPr>
                <w:noProof/>
                <w:webHidden/>
              </w:rPr>
              <w:fldChar w:fldCharType="begin"/>
            </w:r>
            <w:r>
              <w:rPr>
                <w:noProof/>
                <w:webHidden/>
              </w:rPr>
              <w:instrText xml:space="preserve"> PAGEREF _Toc407274264 \h </w:instrText>
            </w:r>
            <w:r>
              <w:rPr>
                <w:noProof/>
                <w:webHidden/>
              </w:rPr>
            </w:r>
            <w:r>
              <w:rPr>
                <w:noProof/>
                <w:webHidden/>
              </w:rPr>
              <w:fldChar w:fldCharType="separate"/>
            </w:r>
            <w:r>
              <w:rPr>
                <w:noProof/>
                <w:webHidden/>
              </w:rPr>
              <w:t>33</w:t>
            </w:r>
            <w:r>
              <w:rPr>
                <w:noProof/>
                <w:webHidden/>
              </w:rPr>
              <w:fldChar w:fldCharType="end"/>
            </w:r>
          </w:hyperlink>
        </w:p>
        <w:p w:rsidR="000E0BFC" w:rsidRDefault="000E0BFC">
          <w:pPr>
            <w:pStyle w:val="TM2"/>
            <w:rPr>
              <w:rFonts w:eastAsiaTheme="minorEastAsia" w:cstheme="minorBidi"/>
              <w:noProof/>
              <w:kern w:val="0"/>
              <w:sz w:val="22"/>
              <w:szCs w:val="22"/>
              <w14:ligatures w14:val="none"/>
            </w:rPr>
          </w:pPr>
          <w:hyperlink w:anchor="_Toc407274265" w:history="1">
            <w:r w:rsidRPr="0062020B">
              <w:rPr>
                <w:rStyle w:val="Lienhypertexte"/>
                <w:noProof/>
              </w:rPr>
              <w:t>Annexe 2 : MCD + requêtes de création des tables+ jeu d’essai</w:t>
            </w:r>
            <w:r>
              <w:rPr>
                <w:noProof/>
                <w:webHidden/>
              </w:rPr>
              <w:tab/>
            </w:r>
            <w:r>
              <w:rPr>
                <w:noProof/>
                <w:webHidden/>
              </w:rPr>
              <w:fldChar w:fldCharType="begin"/>
            </w:r>
            <w:r>
              <w:rPr>
                <w:noProof/>
                <w:webHidden/>
              </w:rPr>
              <w:instrText xml:space="preserve"> PAGEREF _Toc407274265 \h </w:instrText>
            </w:r>
            <w:r>
              <w:rPr>
                <w:noProof/>
                <w:webHidden/>
              </w:rPr>
            </w:r>
            <w:r>
              <w:rPr>
                <w:noProof/>
                <w:webHidden/>
              </w:rPr>
              <w:fldChar w:fldCharType="separate"/>
            </w:r>
            <w:r>
              <w:rPr>
                <w:noProof/>
                <w:webHidden/>
              </w:rPr>
              <w:t>34</w:t>
            </w:r>
            <w:r>
              <w:rPr>
                <w:noProof/>
                <w:webHidden/>
              </w:rPr>
              <w:fldChar w:fldCharType="end"/>
            </w:r>
          </w:hyperlink>
        </w:p>
        <w:p w:rsidR="000E0BFC" w:rsidRDefault="000E0BFC">
          <w:pPr>
            <w:pStyle w:val="TM2"/>
            <w:rPr>
              <w:rFonts w:eastAsiaTheme="minorEastAsia" w:cstheme="minorBidi"/>
              <w:noProof/>
              <w:kern w:val="0"/>
              <w:sz w:val="22"/>
              <w:szCs w:val="22"/>
              <w14:ligatures w14:val="none"/>
            </w:rPr>
          </w:pPr>
          <w:hyperlink w:anchor="_Toc407274266" w:history="1">
            <w:r w:rsidRPr="0062020B">
              <w:rPr>
                <w:rStyle w:val="Lienhypertexte"/>
                <w:noProof/>
              </w:rPr>
              <w:t>Annexe 3 : Compte rendu de réunion</w:t>
            </w:r>
            <w:r>
              <w:rPr>
                <w:noProof/>
                <w:webHidden/>
              </w:rPr>
              <w:tab/>
            </w:r>
            <w:r>
              <w:rPr>
                <w:noProof/>
                <w:webHidden/>
              </w:rPr>
              <w:fldChar w:fldCharType="begin"/>
            </w:r>
            <w:r>
              <w:rPr>
                <w:noProof/>
                <w:webHidden/>
              </w:rPr>
              <w:instrText xml:space="preserve"> PAGEREF _Toc407274266 \h </w:instrText>
            </w:r>
            <w:r>
              <w:rPr>
                <w:noProof/>
                <w:webHidden/>
              </w:rPr>
            </w:r>
            <w:r>
              <w:rPr>
                <w:noProof/>
                <w:webHidden/>
              </w:rPr>
              <w:fldChar w:fldCharType="separate"/>
            </w:r>
            <w:r>
              <w:rPr>
                <w:noProof/>
                <w:webHidden/>
              </w:rPr>
              <w:t>37</w:t>
            </w:r>
            <w:r>
              <w:rPr>
                <w:noProof/>
                <w:webHidden/>
              </w:rPr>
              <w:fldChar w:fldCharType="end"/>
            </w:r>
          </w:hyperlink>
        </w:p>
        <w:p w:rsidR="00844FB1" w:rsidRDefault="00844FB1">
          <w:r>
            <w:rPr>
              <w:b/>
              <w:bCs/>
            </w:rPr>
            <w:fldChar w:fldCharType="end"/>
          </w:r>
        </w:p>
      </w:sdtContent>
    </w:sdt>
    <w:p w:rsidR="001968B2" w:rsidRDefault="00844FB1" w:rsidP="009120A6">
      <w:pPr>
        <w:spacing w:after="200" w:line="276" w:lineRule="auto"/>
      </w:pPr>
      <w:r>
        <w:br w:type="page"/>
      </w:r>
      <w:r w:rsidR="001968B2">
        <w:lastRenderedPageBreak/>
        <w:br w:type="page"/>
      </w:r>
    </w:p>
    <w:p w:rsidR="001968B2" w:rsidRDefault="001968B2" w:rsidP="009120A6"/>
    <w:p w:rsidR="006939B2" w:rsidRDefault="006939B2" w:rsidP="009120A6"/>
    <w:p w:rsidR="006939B2" w:rsidRDefault="006939B2" w:rsidP="009120A6"/>
    <w:p w:rsidR="006939B2" w:rsidRDefault="006939B2" w:rsidP="009120A6"/>
    <w:p w:rsidR="006939B2" w:rsidRDefault="006939B2" w:rsidP="009120A6"/>
    <w:p w:rsidR="006939B2" w:rsidRDefault="006939B2" w:rsidP="009120A6"/>
    <w:p w:rsidR="006939B2" w:rsidRDefault="006939B2" w:rsidP="009120A6"/>
    <w:p w:rsidR="006939B2" w:rsidRDefault="006939B2" w:rsidP="009120A6"/>
    <w:p w:rsidR="006939B2" w:rsidRDefault="006939B2" w:rsidP="00340C94"/>
    <w:p w:rsidR="002F1FA3" w:rsidRDefault="00844FB1" w:rsidP="00844FB1">
      <w:pPr>
        <w:pStyle w:val="Titre1"/>
      </w:pPr>
      <w:bookmarkStart w:id="0" w:name="_Toc407274241"/>
      <w:r>
        <w:t>Présentation du projet</w:t>
      </w:r>
      <w:bookmarkEnd w:id="0"/>
    </w:p>
    <w:p w:rsidR="006939B2" w:rsidRDefault="006939B2">
      <w:pPr>
        <w:spacing w:after="200" w:line="276" w:lineRule="auto"/>
        <w:rPr>
          <w:b/>
          <w:color w:val="94B6D2" w:themeColor="accent1"/>
          <w:spacing w:val="20"/>
          <w:sz w:val="28"/>
          <w:szCs w:val="28"/>
        </w:rPr>
      </w:pPr>
      <w:r>
        <w:br w:type="page"/>
      </w:r>
    </w:p>
    <w:p w:rsidR="000D1A50" w:rsidRDefault="000D1A50" w:rsidP="000D1A50">
      <w:pPr>
        <w:pStyle w:val="Titre2"/>
      </w:pPr>
      <w:bookmarkStart w:id="1" w:name="_Toc407274242"/>
      <w:r w:rsidRPr="000D1A50">
        <w:lastRenderedPageBreak/>
        <w:t>Contexte</w:t>
      </w:r>
      <w:bookmarkEnd w:id="1"/>
    </w:p>
    <w:p w:rsidR="00515BAD" w:rsidRPr="008576CD" w:rsidRDefault="004F2AE1" w:rsidP="008576CD">
      <w:r w:rsidRPr="008576CD">
        <w:t xml:space="preserve">Le cyclo-club </w:t>
      </w:r>
      <w:r w:rsidR="00213371" w:rsidRPr="008576CD">
        <w:t>Saint-Péray</w:t>
      </w:r>
      <w:r w:rsidRPr="008576CD">
        <w:t xml:space="preserve"> est un club cycliste fondé en 1980. Chaque </w:t>
      </w:r>
      <w:r w:rsidR="00213371" w:rsidRPr="008576CD">
        <w:t xml:space="preserve">année, il organise le ‘Rallye de la </w:t>
      </w:r>
      <w:r w:rsidR="008576CD" w:rsidRPr="008576CD">
        <w:t>fête</w:t>
      </w:r>
      <w:r w:rsidR="008576CD">
        <w:t xml:space="preserve"> des vins ‘. Il s’agit</w:t>
      </w:r>
      <w:r w:rsidR="00213371" w:rsidRPr="008576CD">
        <w:t xml:space="preserve"> </w:t>
      </w:r>
      <w:r w:rsidR="008576CD">
        <w:t>d’</w:t>
      </w:r>
      <w:r w:rsidR="00213371" w:rsidRPr="008576CD">
        <w:t xml:space="preserve">une randonnée cycliste s’effectuant sur </w:t>
      </w:r>
      <w:r w:rsidR="008576CD">
        <w:t xml:space="preserve">route ou VTT et </w:t>
      </w:r>
      <w:r w:rsidR="00213371" w:rsidRPr="008576CD">
        <w:t>qui rassemble chaque année plus d’un millier de partici</w:t>
      </w:r>
      <w:r w:rsidR="005F07CF">
        <w:t>pants (1500 participants en 2011</w:t>
      </w:r>
      <w:r w:rsidR="00213371" w:rsidRPr="008576CD">
        <w:t>). Grâce aux nombreux bénévoles et au perfectionnisme des membres de l’organisation, il a acquis une solide réputation au-delà de notre département.</w:t>
      </w:r>
    </w:p>
    <w:p w:rsidR="00515BAD" w:rsidRPr="008576CD" w:rsidRDefault="00515BAD" w:rsidP="008576CD">
      <w:r w:rsidRPr="008576CD">
        <w:t xml:space="preserve">Le club souhaite moderniser son système d’inscription afin de faciliter l’organisation </w:t>
      </w:r>
      <w:r w:rsidR="008576CD">
        <w:t xml:space="preserve">de </w:t>
      </w:r>
      <w:r w:rsidRPr="008576CD">
        <w:t>l’évènement.</w:t>
      </w:r>
    </w:p>
    <w:p w:rsidR="00515BAD" w:rsidRPr="008576CD" w:rsidRDefault="00515BAD" w:rsidP="008576CD">
      <w:r w:rsidRPr="008576CD">
        <w:t xml:space="preserve">Monsieur Damien </w:t>
      </w:r>
      <w:proofErr w:type="spellStart"/>
      <w:r w:rsidRPr="008576CD">
        <w:t>Genthial</w:t>
      </w:r>
      <w:proofErr w:type="spellEnd"/>
      <w:r w:rsidRPr="008576CD">
        <w:t xml:space="preserve">, professeur </w:t>
      </w:r>
      <w:r w:rsidR="00637EBE">
        <w:t>de l’IUT de Valence et membre du</w:t>
      </w:r>
      <w:r w:rsidRPr="008576CD">
        <w:t xml:space="preserve"> C</w:t>
      </w:r>
      <w:r w:rsidR="00EF2E8D">
        <w:t>C</w:t>
      </w:r>
      <w:r w:rsidRPr="008576CD">
        <w:t xml:space="preserve"> Saint-Péray</w:t>
      </w:r>
      <w:r w:rsidR="005974BC" w:rsidRPr="008576CD">
        <w:t>, propose d’effectuer cette modernisation au sein d’un projet qu’il propose dans le cadre des projets tuteurés de deuxième année de DUT Informatique.</w:t>
      </w:r>
    </w:p>
    <w:p w:rsidR="005974BC" w:rsidRPr="008576CD" w:rsidRDefault="005974BC" w:rsidP="008576CD">
      <w:r w:rsidRPr="008576CD">
        <w:t xml:space="preserve">Notre groupe de projet, composé de Valentin André, Marvin </w:t>
      </w:r>
      <w:proofErr w:type="spellStart"/>
      <w:r w:rsidRPr="008576CD">
        <w:t>Durot</w:t>
      </w:r>
      <w:proofErr w:type="spellEnd"/>
      <w:r w:rsidRPr="008576CD">
        <w:t xml:space="preserve"> et Anthony Geourjon (chef de projet), a choisi ce projet parmi les autres car il nous semblait concret, utile et intéressant. De plus, notre passion commune du cyclisme a également guidés dans notre choix.</w:t>
      </w:r>
    </w:p>
    <w:p w:rsidR="004F2AE1" w:rsidRDefault="005974BC" w:rsidP="00B65B92">
      <w:bookmarkStart w:id="2" w:name="_Toc403572585"/>
      <w:r w:rsidRPr="008576CD">
        <w:t xml:space="preserve">Dans le cadre de ce projet, le maitre d’ouvrage </w:t>
      </w:r>
      <w:r w:rsidR="00EF2E8D">
        <w:t xml:space="preserve">est le CC </w:t>
      </w:r>
      <w:r w:rsidRPr="008576CD">
        <w:t xml:space="preserve">Saint-Péray. Toutefois, ce sera Damien </w:t>
      </w:r>
      <w:proofErr w:type="spellStart"/>
      <w:r w:rsidRPr="008576CD">
        <w:t>Genthial</w:t>
      </w:r>
      <w:proofErr w:type="spellEnd"/>
      <w:r w:rsidRPr="008576CD">
        <w:t xml:space="preserve"> qui sera notre interlocuteur privilégié et qui représentera le club. Il sera également notre tuteur tout au long de ce projet</w:t>
      </w:r>
      <w:r w:rsidR="008576CD" w:rsidRPr="008576CD">
        <w:t>.</w:t>
      </w:r>
      <w:bookmarkEnd w:id="2"/>
    </w:p>
    <w:p w:rsidR="000D1A50" w:rsidRPr="000C2361" w:rsidRDefault="000D1A50" w:rsidP="000C2361">
      <w:pPr>
        <w:pStyle w:val="Titre2"/>
      </w:pPr>
      <w:bookmarkStart w:id="3" w:name="_Toc407274243"/>
      <w:r w:rsidRPr="000D1A50">
        <w:t>Situation du projet dans le système existant</w:t>
      </w:r>
      <w:bookmarkEnd w:id="3"/>
    </w:p>
    <w:p w:rsidR="004B60D9" w:rsidRDefault="005F3987" w:rsidP="007C3B10">
      <w:r>
        <w:t>Pour bien comprendre le système existant, il est nécessaire de connaître le déroulement de la randonnée</w:t>
      </w:r>
      <w:r w:rsidR="007C3B10">
        <w:fldChar w:fldCharType="begin"/>
      </w:r>
      <w:r w:rsidR="007C3B10">
        <w:instrText xml:space="preserve"> XE "</w:instrText>
      </w:r>
      <w:r w:rsidR="007C3B10" w:rsidRPr="00B77075">
        <w:instrText>randonnée</w:instrText>
      </w:r>
      <w:proofErr w:type="gramStart"/>
      <w:r w:rsidR="007C3B10">
        <w:instrText xml:space="preserve">" </w:instrText>
      </w:r>
      <w:proofErr w:type="gramEnd"/>
      <w:r w:rsidR="007C3B10">
        <w:fldChar w:fldCharType="end"/>
      </w:r>
      <w:r w:rsidR="007C3B10">
        <w:t xml:space="preserve">. </w:t>
      </w:r>
      <w:r w:rsidR="004B60D9">
        <w:t>Elle</w:t>
      </w:r>
      <w:r w:rsidR="00B65B92">
        <w:t xml:space="preserve"> se déroule actuelleme</w:t>
      </w:r>
      <w:r w:rsidR="004B60D9">
        <w:t>nt de la façon suivante :</w:t>
      </w:r>
    </w:p>
    <w:p w:rsidR="004B60D9" w:rsidRDefault="004B60D9" w:rsidP="007C3B10">
      <w:pPr>
        <w:pStyle w:val="Paragraphedeliste"/>
        <w:numPr>
          <w:ilvl w:val="0"/>
          <w:numId w:val="41"/>
        </w:numPr>
      </w:pPr>
      <w:r>
        <w:t>Les randonneurs se procuren</w:t>
      </w:r>
      <w:r w:rsidR="009D3BC6">
        <w:t>t, sur le lieu d’inscription, le</w:t>
      </w:r>
      <w:r>
        <w:t xml:space="preserve"> formulaire papier.</w:t>
      </w:r>
      <w:r w:rsidR="009D3BC6">
        <w:t xml:space="preserve"> Ils le complètent avec leurs informations personnelles telles que le nom, le parcours.</w:t>
      </w:r>
    </w:p>
    <w:p w:rsidR="009B5946" w:rsidRDefault="004B60D9" w:rsidP="007C3B10">
      <w:pPr>
        <w:pStyle w:val="Paragraphedeliste"/>
        <w:numPr>
          <w:ilvl w:val="0"/>
          <w:numId w:val="41"/>
        </w:numPr>
      </w:pPr>
      <w:r>
        <w:t>L</w:t>
      </w:r>
      <w:r w:rsidR="00B65B92">
        <w:t>es</w:t>
      </w:r>
      <w:r w:rsidR="009D3BC6">
        <w:t xml:space="preserve"> randonneurs donnent l</w:t>
      </w:r>
      <w:r w:rsidR="00B65B92">
        <w:t>e formulaire aux bénévoles</w:t>
      </w:r>
      <w:r w:rsidR="009D3BC6">
        <w:t xml:space="preserve"> en payant</w:t>
      </w:r>
      <w:r w:rsidR="00B65B92">
        <w:t xml:space="preserve">. </w:t>
      </w:r>
    </w:p>
    <w:p w:rsidR="007C3B10" w:rsidRDefault="007C3B10" w:rsidP="007C3B10">
      <w:pPr>
        <w:pStyle w:val="Paragraphedeliste"/>
        <w:numPr>
          <w:ilvl w:val="0"/>
          <w:numId w:val="41"/>
        </w:numPr>
      </w:pPr>
    </w:p>
    <w:p w:rsidR="007C3B10" w:rsidRDefault="00B65B92" w:rsidP="000E7C8E">
      <w:pPr>
        <w:pStyle w:val="Paragraphedeliste"/>
        <w:numPr>
          <w:ilvl w:val="0"/>
          <w:numId w:val="44"/>
        </w:numPr>
      </w:pPr>
      <w:r>
        <w:t xml:space="preserve">Les randonneurs peuvent ensuite partir sur les parcours proposés par l'organisation. Les bénévoles saisissent le formulaire papier sur un support informatique. </w:t>
      </w:r>
    </w:p>
    <w:p w:rsidR="00EF1A3D" w:rsidRDefault="00EF1A3D" w:rsidP="000E7C8E">
      <w:pPr>
        <w:pStyle w:val="Paragraphedeliste"/>
        <w:numPr>
          <w:ilvl w:val="0"/>
          <w:numId w:val="44"/>
        </w:numPr>
      </w:pPr>
      <w:r>
        <w:t xml:space="preserve">Les bénévoles, de leurs </w:t>
      </w:r>
      <w:proofErr w:type="spellStart"/>
      <w:r>
        <w:t>cotés</w:t>
      </w:r>
      <w:proofErr w:type="spellEnd"/>
      <w:r>
        <w:t xml:space="preserve"> </w:t>
      </w:r>
      <w:r w:rsidR="00B65B92">
        <w:t>doivent au plus vite saisir ces formulaires afin de prévenir d'autres bénévoles du nombre de randonneurs pour gérer au mieux la logistique des ravitaillements.</w:t>
      </w:r>
      <w:r w:rsidR="00F92C39">
        <w:t xml:space="preserve"> De plus, </w:t>
      </w:r>
      <w:r w:rsidR="007C3B10">
        <w:t>ils doivent</w:t>
      </w:r>
      <w:r w:rsidR="00F92C39">
        <w:t xml:space="preserve"> également éditer la feuille de pointage.</w:t>
      </w:r>
      <w:r w:rsidR="00B65B92">
        <w:t xml:space="preserve"> </w:t>
      </w:r>
    </w:p>
    <w:p w:rsidR="00B65B92" w:rsidRDefault="00B65B92" w:rsidP="007C3B10">
      <w:pPr>
        <w:pStyle w:val="Paragraphedeliste"/>
        <w:numPr>
          <w:ilvl w:val="0"/>
          <w:numId w:val="41"/>
        </w:numPr>
      </w:pPr>
      <w:r>
        <w:t xml:space="preserve">Lorsque le randonneur a terminé son parcours, il </w:t>
      </w:r>
      <w:r w:rsidR="00EF1A3D">
        <w:t>doit se présenter au bénévole et être p</w:t>
      </w:r>
      <w:r>
        <w:t>oint</w:t>
      </w:r>
      <w:r w:rsidR="00EF1A3D">
        <w:t>é sur un listing</w:t>
      </w:r>
      <w:r>
        <w:t xml:space="preserve"> afin de vérifier que chaque participant termine son parcours.</w:t>
      </w:r>
    </w:p>
    <w:p w:rsidR="00B65B92" w:rsidRPr="005F07CF" w:rsidRDefault="00B65B92" w:rsidP="007C3B10">
      <w:r>
        <w:t>Actuellement, il y a un système de formulaire dans des feuilles Excel couplés à des macros pour la saisie des inscriptions. Ces feuilles sont ensuite déplacées dans un ordinateur central au moyen de clé USB afin de les fusionner. Pour le pointage des fins de parcours, les bénévoles utilisent un support papier où figure le nom de chaque randonneur afin de n'avoir plus qu'à griser une case afin de le pointer.</w:t>
      </w:r>
    </w:p>
    <w:p w:rsidR="005F07CF" w:rsidRDefault="00B65B92" w:rsidP="007C3B10">
      <w:r>
        <w:t>Ce système est efficace et bien en place mais pourrait être amélioré. Les bénévoles maîtrisent bien ce fonctionnement.</w:t>
      </w:r>
    </w:p>
    <w:p w:rsidR="005F07CF" w:rsidRDefault="005F07CF" w:rsidP="007C3B10">
      <w:r>
        <w:t>Voici le fonctionnement de la randonnée de façon schématique :</w:t>
      </w:r>
    </w:p>
    <w:p w:rsidR="005F07CF" w:rsidRPr="00C4348D" w:rsidRDefault="007412BE" w:rsidP="005F07CF">
      <w:pPr>
        <w:pStyle w:val="Textbody"/>
        <w:rPr>
          <w:color w:val="00B050"/>
        </w:rPr>
      </w:pPr>
      <w:r>
        <w:rPr>
          <w:noProof/>
          <w:color w:val="00B050"/>
          <w:lang w:eastAsia="fr-FR"/>
          <w14:ligatures w14:val="standardContextual"/>
        </w:rPr>
        <w:lastRenderedPageBreak/>
        <w:drawing>
          <wp:inline distT="0" distB="0" distL="0" distR="0">
            <wp:extent cx="6626206" cy="207334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oulementrandonnee.png"/>
                    <pic:cNvPicPr/>
                  </pic:nvPicPr>
                  <pic:blipFill rotWithShape="1">
                    <a:blip r:embed="rId13">
                      <a:extLst>
                        <a:ext uri="{28A0092B-C50C-407E-A947-70E740481C1C}">
                          <a14:useLocalDpi xmlns:a14="http://schemas.microsoft.com/office/drawing/2010/main" val="0"/>
                        </a:ext>
                      </a:extLst>
                    </a:blip>
                    <a:srcRect l="1683" t="1" r="1542" b="8175"/>
                    <a:stretch/>
                  </pic:blipFill>
                  <pic:spPr bwMode="auto">
                    <a:xfrm>
                      <a:off x="0" y="0"/>
                      <a:ext cx="6684922" cy="2091720"/>
                    </a:xfrm>
                    <a:prstGeom prst="rect">
                      <a:avLst/>
                    </a:prstGeom>
                    <a:ln>
                      <a:noFill/>
                    </a:ln>
                    <a:extLst>
                      <a:ext uri="{53640926-AAD7-44D8-BBD7-CCE9431645EC}">
                        <a14:shadowObscured xmlns:a14="http://schemas.microsoft.com/office/drawing/2010/main"/>
                      </a:ext>
                    </a:extLst>
                  </pic:spPr>
                </pic:pic>
              </a:graphicData>
            </a:graphic>
          </wp:inline>
        </w:drawing>
      </w:r>
    </w:p>
    <w:p w:rsidR="000D1A50" w:rsidRPr="000D1A50" w:rsidRDefault="000D1A50" w:rsidP="000D1A50">
      <w:pPr>
        <w:pStyle w:val="Titre2"/>
      </w:pPr>
      <w:bookmarkStart w:id="4" w:name="_Toc407274244"/>
      <w:r w:rsidRPr="000D1A50">
        <w:t>Objectifs du Projet</w:t>
      </w:r>
      <w:bookmarkEnd w:id="4"/>
    </w:p>
    <w:p w:rsidR="00B65B92" w:rsidRDefault="00B65B92" w:rsidP="005178EB">
      <w:r>
        <w:t xml:space="preserve">L’objectif majeur de ce projet est  la réalisation d’un logiciel d’inscription utilisable lors d’une randonnée tel que le Rallye de la fête des vins. Toutefois, cet objectif ne dépasse pas le système actuel. Il y a donc plusieurs </w:t>
      </w:r>
      <w:r w:rsidR="00D802C2">
        <w:t>objectifs</w:t>
      </w:r>
      <w:r>
        <w:t xml:space="preserve"> secondaires.</w:t>
      </w:r>
    </w:p>
    <w:p w:rsidR="00B65B92" w:rsidRDefault="00D802C2" w:rsidP="005178EB">
      <w:r>
        <w:t xml:space="preserve">Les </w:t>
      </w:r>
      <w:r w:rsidR="00B65B92">
        <w:t xml:space="preserve">objectifs </w:t>
      </w:r>
      <w:r w:rsidR="00601962">
        <w:t xml:space="preserve">pratiques </w:t>
      </w:r>
      <w:r w:rsidR="00B65B92">
        <w:t>de ce projet sont </w:t>
      </w:r>
      <w:r w:rsidR="000C4661">
        <w:t>(par degré d’importance)</w:t>
      </w:r>
      <w:r w:rsidR="00B65B92">
        <w:t>:</w:t>
      </w:r>
    </w:p>
    <w:p w:rsidR="00D802C2" w:rsidRDefault="00D802C2" w:rsidP="005178EB">
      <w:pPr>
        <w:pStyle w:val="Paragraphedeliste"/>
        <w:numPr>
          <w:ilvl w:val="0"/>
          <w:numId w:val="37"/>
        </w:numPr>
      </w:pPr>
      <w:r>
        <w:t>Gagner en efficacité et accélérer les traitements par rapport au système déjà en place.</w:t>
      </w:r>
    </w:p>
    <w:p w:rsidR="005178EB" w:rsidRDefault="00D802C2" w:rsidP="005178EB">
      <w:pPr>
        <w:pStyle w:val="Paragraphedeliste"/>
        <w:numPr>
          <w:ilvl w:val="0"/>
          <w:numId w:val="37"/>
        </w:numPr>
      </w:pPr>
      <w:r>
        <w:t>Garantir la fiabilité des transferts de données, maintenir la liste des randonneurs cohérente.</w:t>
      </w:r>
    </w:p>
    <w:p w:rsidR="005178EB" w:rsidRDefault="00D802C2" w:rsidP="005178EB">
      <w:pPr>
        <w:pStyle w:val="Paragraphedeliste"/>
        <w:numPr>
          <w:ilvl w:val="0"/>
          <w:numId w:val="37"/>
        </w:numPr>
      </w:pPr>
      <w:r>
        <w:t>Simplifier la saisie, modification, suppression, recherche de données.</w:t>
      </w:r>
    </w:p>
    <w:p w:rsidR="00D802C2" w:rsidRDefault="00D802C2" w:rsidP="005178EB">
      <w:pPr>
        <w:pStyle w:val="Paragraphedeliste"/>
        <w:numPr>
          <w:ilvl w:val="0"/>
          <w:numId w:val="37"/>
        </w:numPr>
      </w:pPr>
      <w:r>
        <w:t>Ajouter la possibilité pour les randonneurs de se préinscrire sur le site Internet du club</w:t>
      </w:r>
    </w:p>
    <w:p w:rsidR="005178EB" w:rsidRDefault="009612C5" w:rsidP="005178EB">
      <w:r>
        <w:t xml:space="preserve">Ces objectifs </w:t>
      </w:r>
      <w:r w:rsidR="0010505E">
        <w:t>pratiques</w:t>
      </w:r>
      <w:r w:rsidR="00601962">
        <w:t xml:space="preserve"> </w:t>
      </w:r>
      <w:r>
        <w:t>se traduiront par des objectifs techniques qui sont :</w:t>
      </w:r>
    </w:p>
    <w:p w:rsidR="005178EB" w:rsidRDefault="00B65B92" w:rsidP="005178EB">
      <w:pPr>
        <w:pStyle w:val="Paragraphedeliste"/>
        <w:numPr>
          <w:ilvl w:val="0"/>
          <w:numId w:val="38"/>
        </w:numPr>
      </w:pPr>
      <w:r>
        <w:t xml:space="preserve">Créer et </w:t>
      </w:r>
      <w:r w:rsidR="00D802C2">
        <w:t>développer un cœur de métier capable de manipuler les données nécessaires aux inscriptions et de réaliser les manipulations classique (Consultation, ajout, modification, suppression).</w:t>
      </w:r>
    </w:p>
    <w:p w:rsidR="005178EB" w:rsidRDefault="00D802C2" w:rsidP="005178EB">
      <w:pPr>
        <w:pStyle w:val="Paragraphedeliste"/>
        <w:numPr>
          <w:ilvl w:val="0"/>
          <w:numId w:val="38"/>
        </w:numPr>
      </w:pPr>
      <w:r>
        <w:t>Créer une base de données permettant de stocker les informations nécessaires au cœur de métier</w:t>
      </w:r>
      <w:r w:rsidR="009612C5">
        <w:t xml:space="preserve"> et qui en assure la persistance ainsi que l’intégrité</w:t>
      </w:r>
      <w:r>
        <w:t>.</w:t>
      </w:r>
    </w:p>
    <w:p w:rsidR="005178EB" w:rsidRDefault="005178EB" w:rsidP="005178EB">
      <w:pPr>
        <w:pStyle w:val="Paragraphedeliste"/>
        <w:numPr>
          <w:ilvl w:val="0"/>
          <w:numId w:val="38"/>
        </w:numPr>
      </w:pPr>
      <w:r>
        <w:t>C</w:t>
      </w:r>
      <w:r w:rsidR="00601962">
        <w:t>réer l’interface</w:t>
      </w:r>
      <w:r w:rsidR="00D802C2">
        <w:t xml:space="preserve"> permettant la communication entre la base </w:t>
      </w:r>
      <w:r w:rsidR="00601962">
        <w:t xml:space="preserve">de données </w:t>
      </w:r>
      <w:r w:rsidR="00D802C2">
        <w:t>et le cœur de métier</w:t>
      </w:r>
      <w:r w:rsidR="00601962">
        <w:t>.</w:t>
      </w:r>
    </w:p>
    <w:p w:rsidR="00B65B92" w:rsidRDefault="00D802C2" w:rsidP="005178EB">
      <w:pPr>
        <w:pStyle w:val="Paragraphedeliste"/>
        <w:numPr>
          <w:ilvl w:val="0"/>
          <w:numId w:val="38"/>
        </w:numPr>
      </w:pPr>
      <w:r>
        <w:t xml:space="preserve">Créer </w:t>
      </w:r>
      <w:r w:rsidR="00EF2E8D">
        <w:t>les interfaces homme machine (IHM)</w:t>
      </w:r>
      <w:r w:rsidR="00601962">
        <w:t xml:space="preserve"> nécessaire à l’interaction entre l’utilisateur et</w:t>
      </w:r>
      <w:r>
        <w:t xml:space="preserve"> le cœur </w:t>
      </w:r>
      <w:r w:rsidR="009612C5">
        <w:t xml:space="preserve">de métier </w:t>
      </w:r>
      <w:r w:rsidR="00601962">
        <w:t>(</w:t>
      </w:r>
      <w:r w:rsidR="009612C5">
        <w:t>et</w:t>
      </w:r>
      <w:r w:rsidR="00601962">
        <w:t xml:space="preserve"> par extension à</w:t>
      </w:r>
      <w:r w:rsidR="009612C5">
        <w:t xml:space="preserve"> la base</w:t>
      </w:r>
      <w:r w:rsidR="00601962">
        <w:t xml:space="preserve"> de données)</w:t>
      </w:r>
      <w:r w:rsidR="00B65B92">
        <w:t>.</w:t>
      </w:r>
    </w:p>
    <w:p w:rsidR="000D1A50" w:rsidRPr="004F52CD" w:rsidRDefault="000D1A50" w:rsidP="004F52CD">
      <w:pPr>
        <w:pStyle w:val="Titre2"/>
      </w:pPr>
      <w:bookmarkStart w:id="5" w:name="_Toc407274245"/>
      <w:r w:rsidRPr="000D1A50">
        <w:t>Périmètre du Projet</w:t>
      </w:r>
      <w:bookmarkEnd w:id="5"/>
    </w:p>
    <w:p w:rsidR="00ED41FB" w:rsidRDefault="00ED41FB" w:rsidP="005178EB">
      <w:r>
        <w:t>Le périmètre du projet est une solution informatique générique permettant de répondre aux objectifs cités précédemment. L’application suiv</w:t>
      </w:r>
      <w:r w:rsidR="005D77D6">
        <w:t>ra une progression graduelle. Elle</w:t>
      </w:r>
      <w:r>
        <w:t xml:space="preserve"> sera d</w:t>
      </w:r>
      <w:r w:rsidR="005D77D6">
        <w:t>onc produite en deux phases</w:t>
      </w:r>
      <w:r>
        <w:t>. Les diagrammes suivants montrent l’évolution des fonctio</w:t>
      </w:r>
      <w:r w:rsidR="005D77D6">
        <w:t>nnalités au cours des phases</w:t>
      </w:r>
      <w:r>
        <w:t>.</w:t>
      </w:r>
    </w:p>
    <w:p w:rsidR="00D06D84" w:rsidRDefault="00D06D84" w:rsidP="005178EB">
      <w:r>
        <w:t xml:space="preserve">Remarque : La phase 2 se traduit </w:t>
      </w:r>
      <w:r w:rsidR="007F31AB">
        <w:t xml:space="preserve">en pratique par le simple </w:t>
      </w:r>
      <w:r>
        <w:t>ajout de la possibilité d’inscription</w:t>
      </w:r>
      <w:r w:rsidR="007F31AB">
        <w:t xml:space="preserve"> en ligne</w:t>
      </w:r>
      <w:r>
        <w:t xml:space="preserve"> à la phase 1.</w:t>
      </w:r>
    </w:p>
    <w:p w:rsidR="00ED41FB" w:rsidRPr="000C2361" w:rsidRDefault="005D77D6" w:rsidP="005178EB">
      <w:pPr>
        <w:rPr>
          <w:lang w:val="en-US"/>
        </w:rPr>
      </w:pPr>
      <w:r w:rsidRPr="000C2361">
        <w:rPr>
          <w:lang w:val="en-US"/>
        </w:rPr>
        <w:t xml:space="preserve">Première </w:t>
      </w:r>
      <w:r w:rsidR="005178EB">
        <w:rPr>
          <w:lang w:val="en-US"/>
        </w:rPr>
        <w:t>phase</w:t>
      </w:r>
      <w:r w:rsidR="005178EB" w:rsidRPr="000C2361">
        <w:rPr>
          <w:lang w:val="en-US"/>
        </w:rPr>
        <w:t>:</w:t>
      </w:r>
    </w:p>
    <w:p w:rsidR="007412BE" w:rsidRDefault="007412BE" w:rsidP="005178EB">
      <w:pPr>
        <w:rPr>
          <w:lang w:val="en-US"/>
        </w:rPr>
      </w:pPr>
      <w:r>
        <w:rPr>
          <w:noProof/>
        </w:rPr>
        <w:lastRenderedPageBreak/>
        <w:drawing>
          <wp:inline distT="0" distB="0" distL="0" distR="0">
            <wp:extent cx="4068000" cy="214549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asdutilisationétape1.png"/>
                    <pic:cNvPicPr/>
                  </pic:nvPicPr>
                  <pic:blipFill rotWithShape="1">
                    <a:blip r:embed="rId14">
                      <a:extLst>
                        <a:ext uri="{28A0092B-C50C-407E-A947-70E740481C1C}">
                          <a14:useLocalDpi xmlns:a14="http://schemas.microsoft.com/office/drawing/2010/main" val="0"/>
                        </a:ext>
                      </a:extLst>
                    </a:blip>
                    <a:srcRect l="7945" t="19200" r="14062" b="17826"/>
                    <a:stretch/>
                  </pic:blipFill>
                  <pic:spPr bwMode="auto">
                    <a:xfrm>
                      <a:off x="0" y="0"/>
                      <a:ext cx="4219446" cy="2225368"/>
                    </a:xfrm>
                    <a:prstGeom prst="rect">
                      <a:avLst/>
                    </a:prstGeom>
                    <a:ln>
                      <a:noFill/>
                    </a:ln>
                    <a:extLst>
                      <a:ext uri="{53640926-AAD7-44D8-BBD7-CCE9431645EC}">
                        <a14:shadowObscured xmlns:a14="http://schemas.microsoft.com/office/drawing/2010/main"/>
                      </a:ext>
                    </a:extLst>
                  </pic:spPr>
                </pic:pic>
              </a:graphicData>
            </a:graphic>
          </wp:inline>
        </w:drawing>
      </w:r>
    </w:p>
    <w:p w:rsidR="00ED41FB" w:rsidRDefault="005D77D6" w:rsidP="005178EB">
      <w:pPr>
        <w:rPr>
          <w:lang w:val="en-US"/>
        </w:rPr>
      </w:pPr>
      <w:r w:rsidRPr="007412BE">
        <w:t>Seconde</w:t>
      </w:r>
      <w:r w:rsidRPr="000C2361">
        <w:rPr>
          <w:lang w:val="en-US"/>
        </w:rPr>
        <w:t xml:space="preserve"> phase (phase final)</w:t>
      </w:r>
    </w:p>
    <w:p w:rsidR="007412BE" w:rsidRPr="000C2361" w:rsidRDefault="007412BE" w:rsidP="005178EB">
      <w:pPr>
        <w:rPr>
          <w:lang w:val="en-US"/>
        </w:rPr>
      </w:pPr>
      <w:r>
        <w:rPr>
          <w:noProof/>
        </w:rPr>
        <w:drawing>
          <wp:inline distT="0" distB="0" distL="0" distR="0">
            <wp:extent cx="6012873" cy="265813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asdutilisationétape2final.png"/>
                    <pic:cNvPicPr/>
                  </pic:nvPicPr>
                  <pic:blipFill rotWithShape="1">
                    <a:blip r:embed="rId15">
                      <a:extLst>
                        <a:ext uri="{28A0092B-C50C-407E-A947-70E740481C1C}">
                          <a14:useLocalDpi xmlns:a14="http://schemas.microsoft.com/office/drawing/2010/main" val="0"/>
                        </a:ext>
                      </a:extLst>
                    </a:blip>
                    <a:srcRect l="7115" t="1" r="7420" b="35980"/>
                    <a:stretch/>
                  </pic:blipFill>
                  <pic:spPr bwMode="auto">
                    <a:xfrm>
                      <a:off x="0" y="0"/>
                      <a:ext cx="6167009" cy="2726279"/>
                    </a:xfrm>
                    <a:prstGeom prst="rect">
                      <a:avLst/>
                    </a:prstGeom>
                    <a:ln>
                      <a:noFill/>
                    </a:ln>
                    <a:extLst>
                      <a:ext uri="{53640926-AAD7-44D8-BBD7-CCE9431645EC}">
                        <a14:shadowObscured xmlns:a14="http://schemas.microsoft.com/office/drawing/2010/main"/>
                      </a:ext>
                    </a:extLst>
                  </pic:spPr>
                </pic:pic>
              </a:graphicData>
            </a:graphic>
          </wp:inline>
        </w:drawing>
      </w:r>
    </w:p>
    <w:p w:rsidR="007412BE" w:rsidRDefault="007412BE" w:rsidP="007412BE">
      <w:pPr>
        <w:pStyle w:val="Titre3"/>
      </w:pPr>
      <w:bookmarkStart w:id="6" w:name="_Toc407274246"/>
      <w:r>
        <w:t>Cas gestion des inscriptions :</w:t>
      </w:r>
      <w:bookmarkEnd w:id="6"/>
    </w:p>
    <w:p w:rsidR="007412BE" w:rsidRDefault="007412BE" w:rsidP="007412BE">
      <w:r>
        <w:rPr>
          <w:i/>
        </w:rPr>
        <w:t xml:space="preserve">Début : </w:t>
      </w:r>
      <w:r>
        <w:t>L’utilisateur (bénévole ou administrateur) demande l’ajout, la modification, la suppression, la rechercher ou la validation (</w:t>
      </w:r>
      <w:r w:rsidR="00B04984">
        <w:t xml:space="preserve">correspond au </w:t>
      </w:r>
      <w:r>
        <w:t>pointage</w:t>
      </w:r>
      <w:r w:rsidR="00B04984">
        <w:t xml:space="preserve"> d’un cycliste</w:t>
      </w:r>
      <w:r>
        <w:t>) d’une inscription.</w:t>
      </w:r>
    </w:p>
    <w:p w:rsidR="007412BE" w:rsidRDefault="007412BE" w:rsidP="007412BE">
      <w:r>
        <w:rPr>
          <w:i/>
        </w:rPr>
        <w:t>Fin :</w:t>
      </w:r>
      <w:r>
        <w:t xml:space="preserve"> Une inscription a été </w:t>
      </w:r>
      <w:r w:rsidR="00B04984">
        <w:t xml:space="preserve">ajoutée, modifiée, supprimée, </w:t>
      </w:r>
      <w:r>
        <w:t>consultée</w:t>
      </w:r>
      <w:r w:rsidR="00B04984">
        <w:t xml:space="preserve"> ou validée</w:t>
      </w:r>
      <w:r>
        <w:t>.</w:t>
      </w:r>
    </w:p>
    <w:p w:rsidR="007412BE" w:rsidRDefault="007412BE" w:rsidP="007412BE">
      <w:r>
        <w:rPr>
          <w:i/>
        </w:rPr>
        <w:t>Paramètre :</w:t>
      </w:r>
      <w:r>
        <w:t xml:space="preserve"> une inscription.</w:t>
      </w:r>
    </w:p>
    <w:p w:rsidR="007412BE" w:rsidRDefault="007412BE" w:rsidP="007412BE">
      <w:pPr>
        <w:pStyle w:val="Titre3"/>
      </w:pPr>
      <w:bookmarkStart w:id="7" w:name="_Toc407274247"/>
      <w:r>
        <w:t>Cas gestion des pré-inscriptions</w:t>
      </w:r>
      <w:bookmarkEnd w:id="7"/>
    </w:p>
    <w:p w:rsidR="007412BE" w:rsidRDefault="007412BE" w:rsidP="007412BE">
      <w:r>
        <w:rPr>
          <w:i/>
        </w:rPr>
        <w:t xml:space="preserve">Début : </w:t>
      </w:r>
      <w:r>
        <w:t>L’utilisateur (administrateur ou internaute) demande la création, la modification, la suppression, la validation ou la consultation d’une pré-inscription.</w:t>
      </w:r>
    </w:p>
    <w:p w:rsidR="007412BE" w:rsidRDefault="007412BE" w:rsidP="007412BE">
      <w:r>
        <w:rPr>
          <w:i/>
        </w:rPr>
        <w:t>Fin :</w:t>
      </w:r>
      <w:r>
        <w:t xml:space="preserve"> Une pré-inscription a été insérée, modifiée, supprimée, validée ou consultée</w:t>
      </w:r>
    </w:p>
    <w:p w:rsidR="007412BE" w:rsidRDefault="007412BE" w:rsidP="007412BE">
      <w:r>
        <w:rPr>
          <w:i/>
        </w:rPr>
        <w:t>Paramètre :</w:t>
      </w:r>
      <w:r>
        <w:t xml:space="preserve"> une pré-inscription</w:t>
      </w:r>
    </w:p>
    <w:p w:rsidR="00AD4DE9" w:rsidRDefault="00AD4DE9" w:rsidP="00AD4DE9">
      <w:pPr>
        <w:pStyle w:val="Titre3"/>
      </w:pPr>
      <w:bookmarkStart w:id="8" w:name="_Toc407274248"/>
      <w:r>
        <w:t>Cas gestion comptes</w:t>
      </w:r>
      <w:bookmarkEnd w:id="8"/>
    </w:p>
    <w:p w:rsidR="00AD4DE9" w:rsidRDefault="00AD4DE9" w:rsidP="00AD4DE9">
      <w:r>
        <w:rPr>
          <w:i/>
        </w:rPr>
        <w:t>Début :</w:t>
      </w:r>
      <w:r>
        <w:t xml:space="preserve"> L’utilisateur demande la création, la modification, la suppression ou la consultation d’un compte.</w:t>
      </w:r>
    </w:p>
    <w:p w:rsidR="00AD4DE9" w:rsidRDefault="00AD4DE9" w:rsidP="00AD4DE9">
      <w:r>
        <w:rPr>
          <w:i/>
        </w:rPr>
        <w:t>Fin :</w:t>
      </w:r>
      <w:r>
        <w:t xml:space="preserve"> Un compte utilisateur a été créé, modifié, supprimé ou consulté.</w:t>
      </w:r>
    </w:p>
    <w:p w:rsidR="00AD4DE9" w:rsidRDefault="00AD4DE9" w:rsidP="00AD4DE9">
      <w:r>
        <w:rPr>
          <w:i/>
        </w:rPr>
        <w:lastRenderedPageBreak/>
        <w:t>Paramètre :</w:t>
      </w:r>
      <w:r>
        <w:t xml:space="preserve"> Identifiant, mot de passe, informations personnelles.</w:t>
      </w:r>
    </w:p>
    <w:p w:rsidR="00AD4DE9" w:rsidRDefault="00AD4DE9" w:rsidP="00AD4DE9">
      <w:pPr>
        <w:pStyle w:val="Titre3"/>
      </w:pPr>
      <w:bookmarkStart w:id="9" w:name="_Toc407274249"/>
      <w:r>
        <w:t>Cas gestion des randonnées</w:t>
      </w:r>
      <w:bookmarkEnd w:id="9"/>
    </w:p>
    <w:p w:rsidR="00AD4DE9" w:rsidRDefault="00AD4DE9" w:rsidP="00AD4DE9">
      <w:r>
        <w:rPr>
          <w:i/>
        </w:rPr>
        <w:t>Début :</w:t>
      </w:r>
      <w:r>
        <w:t xml:space="preserve"> L’administrateur demande la création, la modification ou la suppression d’une randonnée</w:t>
      </w:r>
    </w:p>
    <w:p w:rsidR="00AD4DE9" w:rsidRDefault="00AD4DE9" w:rsidP="00AD4DE9">
      <w:r>
        <w:rPr>
          <w:i/>
        </w:rPr>
        <w:t>Fin :</w:t>
      </w:r>
      <w:r>
        <w:t xml:space="preserve"> Une randonnée a été créée, modifiée ou supprimée. </w:t>
      </w:r>
    </w:p>
    <w:p w:rsidR="00AD4DE9" w:rsidRDefault="00AD4DE9" w:rsidP="00AD4DE9">
      <w:r>
        <w:rPr>
          <w:i/>
        </w:rPr>
        <w:t xml:space="preserve">Paramètre : </w:t>
      </w:r>
      <w:r>
        <w:t>Une randonnée.</w:t>
      </w:r>
    </w:p>
    <w:p w:rsidR="00AD4DE9" w:rsidRDefault="00AD4DE9" w:rsidP="00AD4DE9">
      <w:pPr>
        <w:pStyle w:val="Titre3"/>
      </w:pPr>
      <w:bookmarkStart w:id="10" w:name="_Toc407274250"/>
      <w:r>
        <w:t>Cas statistique</w:t>
      </w:r>
      <w:bookmarkEnd w:id="10"/>
    </w:p>
    <w:p w:rsidR="00AD4DE9" w:rsidRDefault="00AD4DE9" w:rsidP="00AD4DE9">
      <w:r>
        <w:rPr>
          <w:i/>
        </w:rPr>
        <w:t>Début</w:t>
      </w:r>
      <w:r>
        <w:t> : l’utilisateur (bénévole ou administrateur) demande l’affichage des statistiques d’une randonnée en triant éventuellement sur des critères.</w:t>
      </w:r>
    </w:p>
    <w:p w:rsidR="00AD4DE9" w:rsidRDefault="00AD4DE9" w:rsidP="00AD4DE9">
      <w:r>
        <w:rPr>
          <w:i/>
        </w:rPr>
        <w:t>Fin</w:t>
      </w:r>
      <w:r>
        <w:t> : les statistiques de la course sont affichées.</w:t>
      </w:r>
    </w:p>
    <w:p w:rsidR="00AD4DE9" w:rsidRDefault="00AD4DE9" w:rsidP="00AD4DE9">
      <w:r>
        <w:t>Paramètres : identifiant de la randonnée, critères de tri.</w:t>
      </w:r>
    </w:p>
    <w:p w:rsidR="00AD4DE9" w:rsidRDefault="00AD4DE9" w:rsidP="00AD4DE9">
      <w:pPr>
        <w:pStyle w:val="Titre3"/>
      </w:pPr>
      <w:bookmarkStart w:id="11" w:name="_Toc407274251"/>
      <w:r>
        <w:t>Cas Accès</w:t>
      </w:r>
      <w:bookmarkEnd w:id="11"/>
    </w:p>
    <w:p w:rsidR="00AD4DE9" w:rsidRDefault="00AD4DE9" w:rsidP="00AD4DE9">
      <w:r>
        <w:t>Début : l’utilisateur demande une authentification sur le site des préinscriptions ou en mode administrateur sur la partie local.</w:t>
      </w:r>
    </w:p>
    <w:p w:rsidR="000D1A50" w:rsidRPr="00ED325C" w:rsidRDefault="000D1A50" w:rsidP="00ED325C">
      <w:pPr>
        <w:pStyle w:val="Titre2"/>
      </w:pPr>
      <w:bookmarkStart w:id="12" w:name="_Toc407274252"/>
      <w:r>
        <w:t>Documents produits</w:t>
      </w:r>
      <w:bookmarkEnd w:id="12"/>
    </w:p>
    <w:p w:rsidR="00B92B98" w:rsidRDefault="00B92B98" w:rsidP="00B92B98">
      <w:pPr>
        <w:pStyle w:val="Paragraphedeliste"/>
        <w:numPr>
          <w:ilvl w:val="0"/>
          <w:numId w:val="29"/>
        </w:numPr>
      </w:pPr>
      <w:r>
        <w:t>Note de cadrage : Annexe 1</w:t>
      </w:r>
    </w:p>
    <w:p w:rsidR="00B92B98" w:rsidRDefault="00BA25D3" w:rsidP="00B92B98">
      <w:pPr>
        <w:pStyle w:val="Paragraphedeliste"/>
        <w:numPr>
          <w:ilvl w:val="0"/>
          <w:numId w:val="29"/>
        </w:numPr>
      </w:pPr>
      <w:r>
        <w:t xml:space="preserve">MCD + </w:t>
      </w:r>
      <w:r w:rsidR="008A7471">
        <w:t>requête</w:t>
      </w:r>
      <w:r w:rsidR="00EA34A9">
        <w:t>s</w:t>
      </w:r>
      <w:r>
        <w:t xml:space="preserve"> de création de</w:t>
      </w:r>
      <w:r w:rsidR="00EA34A9">
        <w:t>s</w:t>
      </w:r>
      <w:r>
        <w:t xml:space="preserve"> table</w:t>
      </w:r>
      <w:r w:rsidR="00EA34A9">
        <w:t>s</w:t>
      </w:r>
      <w:r>
        <w:t>+ jeu d’essai.</w:t>
      </w:r>
      <w:r w:rsidR="00B92B98">
        <w:t> : Annexe 2</w:t>
      </w:r>
    </w:p>
    <w:p w:rsidR="00A268DF" w:rsidRDefault="00B92B98" w:rsidP="00A268DF">
      <w:pPr>
        <w:pStyle w:val="Paragraphedeliste"/>
        <w:numPr>
          <w:ilvl w:val="0"/>
          <w:numId w:val="29"/>
        </w:numPr>
      </w:pPr>
      <w:r>
        <w:t>Compte rendu de réunion : Annexe 3</w:t>
      </w:r>
    </w:p>
    <w:p w:rsidR="000E3444" w:rsidRPr="00ED325C" w:rsidRDefault="000D1A50" w:rsidP="00ED325C">
      <w:pPr>
        <w:pStyle w:val="Titre2"/>
      </w:pPr>
      <w:bookmarkStart w:id="13" w:name="_Toc407274253"/>
      <w:r>
        <w:t>Cadre technique</w:t>
      </w:r>
      <w:bookmarkEnd w:id="13"/>
    </w:p>
    <w:p w:rsidR="0034689C" w:rsidRDefault="00D06D84" w:rsidP="00D06D84">
      <w:r>
        <w:t>Nous avions d</w:t>
      </w:r>
      <w:r w:rsidR="0034689C">
        <w:t>ifféren</w:t>
      </w:r>
      <w:r>
        <w:t>tes hypothèses de conception :</w:t>
      </w:r>
    </w:p>
    <w:p w:rsidR="00BF3AE5" w:rsidRDefault="00D06D84" w:rsidP="00BF3AE5">
      <w:pPr>
        <w:pStyle w:val="Paragraphedeliste"/>
        <w:numPr>
          <w:ilvl w:val="0"/>
          <w:numId w:val="34"/>
        </w:numPr>
      </w:pPr>
      <w:r>
        <w:t>Développer le système actuel</w:t>
      </w:r>
      <w:r w:rsidR="00BF3AE5">
        <w:t xml:space="preserve"> de </w:t>
      </w:r>
      <w:r w:rsidR="0034689C">
        <w:t>feuille Excel</w:t>
      </w:r>
    </w:p>
    <w:p w:rsidR="0034689C" w:rsidRDefault="00BF3AE5" w:rsidP="00BF3AE5">
      <w:pPr>
        <w:pStyle w:val="Paragraphedeliste"/>
        <w:numPr>
          <w:ilvl w:val="0"/>
          <w:numId w:val="34"/>
        </w:numPr>
      </w:pPr>
      <w:r>
        <w:t>Créer un s</w:t>
      </w:r>
      <w:r w:rsidR="0034689C">
        <w:t xml:space="preserve">ite web HTML/CSS, </w:t>
      </w:r>
      <w:proofErr w:type="spellStart"/>
      <w:r w:rsidR="00C26B59">
        <w:t>Javascript</w:t>
      </w:r>
      <w:proofErr w:type="spellEnd"/>
      <w:r w:rsidR="00422C4F">
        <w:t xml:space="preserve"> pour la partie client</w:t>
      </w:r>
      <w:r w:rsidR="00131C64">
        <w:t xml:space="preserve">, PHP/SQL </w:t>
      </w:r>
      <w:r w:rsidR="0096381D">
        <w:t>coté serveur</w:t>
      </w:r>
    </w:p>
    <w:tbl>
      <w:tblPr>
        <w:tblStyle w:val="Grilledutableau"/>
        <w:tblW w:w="0" w:type="auto"/>
        <w:tblLook w:val="04A0" w:firstRow="1" w:lastRow="0" w:firstColumn="1" w:lastColumn="0" w:noHBand="0" w:noVBand="1"/>
      </w:tblPr>
      <w:tblGrid>
        <w:gridCol w:w="1526"/>
        <w:gridCol w:w="4252"/>
        <w:gridCol w:w="4169"/>
      </w:tblGrid>
      <w:tr w:rsidR="00ED325C" w:rsidTr="00A3055E">
        <w:tc>
          <w:tcPr>
            <w:tcW w:w="1526" w:type="dxa"/>
          </w:tcPr>
          <w:p w:rsidR="00ED325C" w:rsidRDefault="00ED325C" w:rsidP="00BF3AE5"/>
        </w:tc>
        <w:tc>
          <w:tcPr>
            <w:tcW w:w="4252" w:type="dxa"/>
          </w:tcPr>
          <w:p w:rsidR="00ED325C" w:rsidRDefault="00ED325C" w:rsidP="00BF3AE5">
            <w:r>
              <w:t>Solution 1 (feuille Excel)</w:t>
            </w:r>
          </w:p>
        </w:tc>
        <w:tc>
          <w:tcPr>
            <w:tcW w:w="4169" w:type="dxa"/>
          </w:tcPr>
          <w:p w:rsidR="00ED325C" w:rsidRDefault="00714F4E" w:rsidP="00BF3AE5">
            <w:r>
              <w:t>Solution 2 (site web</w:t>
            </w:r>
            <w:r w:rsidR="00ED325C">
              <w:t>)</w:t>
            </w:r>
          </w:p>
        </w:tc>
      </w:tr>
      <w:tr w:rsidR="00ED325C" w:rsidTr="00A3055E">
        <w:tc>
          <w:tcPr>
            <w:tcW w:w="1526" w:type="dxa"/>
          </w:tcPr>
          <w:p w:rsidR="00ED325C" w:rsidRDefault="00ED325C" w:rsidP="00AD38D3">
            <w:pPr>
              <w:jc w:val="center"/>
            </w:pPr>
            <w:r>
              <w:t>Avantage</w:t>
            </w:r>
          </w:p>
        </w:tc>
        <w:tc>
          <w:tcPr>
            <w:tcW w:w="4252" w:type="dxa"/>
          </w:tcPr>
          <w:p w:rsidR="00ED325C" w:rsidRDefault="00ED325C" w:rsidP="00ED325C">
            <w:pPr>
              <w:pStyle w:val="Paragraphedeliste"/>
              <w:numPr>
                <w:ilvl w:val="0"/>
                <w:numId w:val="35"/>
              </w:numPr>
            </w:pPr>
            <w:r w:rsidRPr="00ED325C">
              <w:t>Déjà en place</w:t>
            </w:r>
          </w:p>
          <w:p w:rsidR="00ED325C" w:rsidRDefault="00ED325C" w:rsidP="00ED325C">
            <w:pPr>
              <w:pStyle w:val="Paragraphedeliste"/>
              <w:numPr>
                <w:ilvl w:val="0"/>
                <w:numId w:val="35"/>
              </w:numPr>
            </w:pPr>
            <w:r>
              <w:t>Pas ou peu de conception (Nécessite seulement la maitrise d’un pilote de base de donnée</w:t>
            </w:r>
          </w:p>
          <w:p w:rsidR="00ED325C" w:rsidRPr="00ED325C" w:rsidRDefault="00ED325C" w:rsidP="00ED325C">
            <w:pPr>
              <w:pStyle w:val="Paragraphedeliste"/>
              <w:numPr>
                <w:ilvl w:val="0"/>
                <w:numId w:val="35"/>
              </w:numPr>
            </w:pPr>
            <w:r>
              <w:t xml:space="preserve">Déjà </w:t>
            </w:r>
            <w:r w:rsidR="005178EB">
              <w:t>maitrisé par les</w:t>
            </w:r>
            <w:r>
              <w:t xml:space="preserve"> bénévole </w:t>
            </w:r>
          </w:p>
        </w:tc>
        <w:tc>
          <w:tcPr>
            <w:tcW w:w="4169" w:type="dxa"/>
          </w:tcPr>
          <w:p w:rsidR="00ED325C" w:rsidRDefault="00841D84" w:rsidP="00841D84">
            <w:pPr>
              <w:pStyle w:val="Paragraphedeliste"/>
              <w:numPr>
                <w:ilvl w:val="0"/>
                <w:numId w:val="35"/>
              </w:numPr>
            </w:pPr>
            <w:r>
              <w:t>Le groupe a déjà des connaissances en programmation web</w:t>
            </w:r>
          </w:p>
          <w:p w:rsidR="00841D84" w:rsidRDefault="00841D84" w:rsidP="00841D84">
            <w:pPr>
              <w:pStyle w:val="Paragraphedeliste"/>
              <w:numPr>
                <w:ilvl w:val="0"/>
                <w:numId w:val="35"/>
              </w:numPr>
            </w:pPr>
            <w:r>
              <w:t>Intéressant</w:t>
            </w:r>
            <w:r w:rsidR="005178EB">
              <w:t xml:space="preserve"> (subjectif)</w:t>
            </w:r>
          </w:p>
          <w:p w:rsidR="00841D84" w:rsidRDefault="00841D84" w:rsidP="00841D84">
            <w:pPr>
              <w:pStyle w:val="Paragraphedeliste"/>
              <w:numPr>
                <w:ilvl w:val="0"/>
                <w:numId w:val="35"/>
              </w:numPr>
            </w:pPr>
            <w:r>
              <w:t>Seulement limité par nos capacités</w:t>
            </w:r>
          </w:p>
          <w:p w:rsidR="005178EB" w:rsidRDefault="00841D84" w:rsidP="005178EB">
            <w:pPr>
              <w:pStyle w:val="Paragraphedeliste"/>
              <w:numPr>
                <w:ilvl w:val="0"/>
                <w:numId w:val="35"/>
              </w:numPr>
            </w:pPr>
            <w:r>
              <w:t xml:space="preserve">Relativement fiable dans le temps </w:t>
            </w:r>
          </w:p>
          <w:p w:rsidR="005178EB" w:rsidRPr="005178EB" w:rsidRDefault="005178EB" w:rsidP="005178EB">
            <w:pPr>
              <w:pStyle w:val="Paragraphedeliste"/>
              <w:numPr>
                <w:ilvl w:val="0"/>
                <w:numId w:val="35"/>
              </w:numPr>
            </w:pPr>
            <w:r>
              <w:t>Permet de créer un système d’inscription web en réutilisant certaines portions du code de la partie local)</w:t>
            </w:r>
          </w:p>
        </w:tc>
      </w:tr>
      <w:tr w:rsidR="00ED325C" w:rsidTr="00A3055E">
        <w:tc>
          <w:tcPr>
            <w:tcW w:w="1526" w:type="dxa"/>
          </w:tcPr>
          <w:p w:rsidR="00ED325C" w:rsidRDefault="00ED325C" w:rsidP="00AD38D3">
            <w:pPr>
              <w:jc w:val="center"/>
            </w:pPr>
            <w:r>
              <w:t>Inconvénient</w:t>
            </w:r>
          </w:p>
        </w:tc>
        <w:tc>
          <w:tcPr>
            <w:tcW w:w="4252" w:type="dxa"/>
          </w:tcPr>
          <w:p w:rsidR="00ED325C" w:rsidRDefault="00ED325C" w:rsidP="00ED325C">
            <w:pPr>
              <w:pStyle w:val="Paragraphedeliste"/>
              <w:numPr>
                <w:ilvl w:val="0"/>
                <w:numId w:val="36"/>
              </w:numPr>
            </w:pPr>
            <w:r>
              <w:t>Peu fiable dans le temps : évolution d’Excel et de ses formats</w:t>
            </w:r>
            <w:r w:rsidR="005178EB">
              <w:t xml:space="preserve"> (Rétrocompatibilité limité dans certains cas)</w:t>
            </w:r>
          </w:p>
          <w:p w:rsidR="00ED325C" w:rsidRDefault="00ED325C" w:rsidP="00ED325C">
            <w:pPr>
              <w:pStyle w:val="Paragraphedeliste"/>
              <w:numPr>
                <w:ilvl w:val="0"/>
                <w:numId w:val="36"/>
              </w:numPr>
            </w:pPr>
            <w:r>
              <w:lastRenderedPageBreak/>
              <w:t>Ne permet pas l’inscription en ligne</w:t>
            </w:r>
          </w:p>
          <w:p w:rsidR="00A3337E" w:rsidRDefault="005178EB" w:rsidP="00A3337E">
            <w:pPr>
              <w:pStyle w:val="Paragraphedeliste"/>
              <w:numPr>
                <w:ilvl w:val="0"/>
                <w:numId w:val="36"/>
              </w:numPr>
            </w:pPr>
            <w:r>
              <w:t>Peu intéressant (subjectif)</w:t>
            </w:r>
          </w:p>
          <w:p w:rsidR="00A3337E" w:rsidRPr="00A3337E" w:rsidRDefault="005178EB" w:rsidP="00A3337E">
            <w:pPr>
              <w:pStyle w:val="Paragraphedeliste"/>
              <w:numPr>
                <w:ilvl w:val="0"/>
                <w:numId w:val="36"/>
              </w:numPr>
            </w:pPr>
            <w:r>
              <w:t xml:space="preserve">Interface graphique </w:t>
            </w:r>
            <w:r w:rsidR="00A3337E">
              <w:t>limité</w:t>
            </w:r>
            <w:r>
              <w:t>e</w:t>
            </w:r>
          </w:p>
        </w:tc>
        <w:tc>
          <w:tcPr>
            <w:tcW w:w="4169" w:type="dxa"/>
          </w:tcPr>
          <w:p w:rsidR="005178EB" w:rsidRDefault="005178EB" w:rsidP="005178EB">
            <w:pPr>
              <w:pStyle w:val="Paragraphedeliste"/>
              <w:numPr>
                <w:ilvl w:val="0"/>
                <w:numId w:val="36"/>
              </w:numPr>
            </w:pPr>
            <w:r>
              <w:lastRenderedPageBreak/>
              <w:t>Développement plus lourd</w:t>
            </w:r>
          </w:p>
          <w:p w:rsidR="005178EB" w:rsidRPr="005178EB" w:rsidRDefault="005178EB" w:rsidP="005178EB">
            <w:pPr>
              <w:pStyle w:val="Paragraphedeliste"/>
              <w:numPr>
                <w:ilvl w:val="0"/>
                <w:numId w:val="36"/>
              </w:numPr>
            </w:pPr>
            <w:r>
              <w:t>Nécessité d’adaptation de la part des bénévoles</w:t>
            </w:r>
          </w:p>
        </w:tc>
      </w:tr>
    </w:tbl>
    <w:p w:rsidR="00F10B59" w:rsidRDefault="00ED325C" w:rsidP="005178EB">
      <w:r>
        <w:lastRenderedPageBreak/>
        <w:t>Nous avons décidé de choisir la seconde solution car la premièr</w:t>
      </w:r>
      <w:r w:rsidR="005178EB">
        <w:t>e nécessitait dans tous les cas une programmation web pour l’inscription en ligne.</w:t>
      </w:r>
    </w:p>
    <w:p w:rsidR="00462869" w:rsidRDefault="00BF3AE5" w:rsidP="005178EB">
      <w:r>
        <w:t>L’infrastructure nécessaire</w:t>
      </w:r>
      <w:r w:rsidR="005D77D6">
        <w:t xml:space="preserve"> </w:t>
      </w:r>
      <w:r>
        <w:t>a</w:t>
      </w:r>
      <w:r w:rsidR="005D77D6">
        <w:t xml:space="preserve">u projet </w:t>
      </w:r>
      <w:r w:rsidR="00462869">
        <w:t>se traduira donc  par deux serveur web, les ordinateurs des bénévoles ainsi qu’un routeur Wi-Fi.</w:t>
      </w:r>
    </w:p>
    <w:p w:rsidR="00462869" w:rsidRDefault="00CD17BE" w:rsidP="005178EB">
      <w:r>
        <w:t>Le premier serveur</w:t>
      </w:r>
      <w:r w:rsidR="003B3034">
        <w:t xml:space="preserve"> que nous appellerons ‘serveur web’ et </w:t>
      </w:r>
      <w:r w:rsidR="00462869">
        <w:t>exécutant</w:t>
      </w:r>
      <w:r>
        <w:t xml:space="preserve"> les serveurs</w:t>
      </w:r>
      <w:r w:rsidR="00462869">
        <w:t xml:space="preserve"> </w:t>
      </w:r>
      <w:r>
        <w:t xml:space="preserve">Apache et MySQL sera hébergé </w:t>
      </w:r>
      <w:r w:rsidR="003B3034">
        <w:t>et visible</w:t>
      </w:r>
      <w:r>
        <w:t xml:space="preserve"> sur le web (vraisemblablement sur le site du CC Saint-Péray</w:t>
      </w:r>
      <w:r w:rsidR="003B3034">
        <w:t>). Le second serveur qui exécutera les mêmes services sera placé sur l’ordinateur d’un bénévole. Il sera nommé ‘serveur local’ et sera l’élément clé du projet.</w:t>
      </w:r>
    </w:p>
    <w:p w:rsidR="003B3034" w:rsidRDefault="008B0ABB" w:rsidP="005178EB">
      <w:r>
        <w:t xml:space="preserve">Les ordinateurs des bénévoles et des randonneurs souhaitant s’inscrire sur le web devront posséder un navigateur internet comme Mozilla Firefox ou Google Chrome. </w:t>
      </w:r>
      <w:r w:rsidR="003B3034">
        <w:t>Les ordinateurs des bénévoles et le serveur local seront interconnecté grâce à un réseau Wi-Fi qui sera géré par  le routeur Wi-Fi.</w:t>
      </w:r>
    </w:p>
    <w:p w:rsidR="00ED5C1A" w:rsidRDefault="00A5472E" w:rsidP="005178EB">
      <w:r>
        <w:t>Voici ci-dessous une représentation schématique du projet</w:t>
      </w:r>
      <w:r w:rsidR="00ED5C1A">
        <w:t> :</w:t>
      </w:r>
    </w:p>
    <w:p w:rsidR="00A44B83" w:rsidRDefault="000E7C8E">
      <w:pPr>
        <w:spacing w:after="200" w:line="276" w:lineRule="auto"/>
      </w:pPr>
      <w:r>
        <w:rPr>
          <w:noProof/>
        </w:rPr>
        <w:drawing>
          <wp:inline distT="0" distB="0" distL="0" distR="0">
            <wp:extent cx="6628556" cy="24838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itationOptimale.png"/>
                    <pic:cNvPicPr/>
                  </pic:nvPicPr>
                  <pic:blipFill rotWithShape="1">
                    <a:blip r:embed="rId16">
                      <a:extLst>
                        <a:ext uri="{28A0092B-C50C-407E-A947-70E740481C1C}">
                          <a14:useLocalDpi xmlns:a14="http://schemas.microsoft.com/office/drawing/2010/main" val="0"/>
                        </a:ext>
                      </a:extLst>
                    </a:blip>
                    <a:srcRect l="2138" r="2894"/>
                    <a:stretch/>
                  </pic:blipFill>
                  <pic:spPr bwMode="auto">
                    <a:xfrm>
                      <a:off x="0" y="0"/>
                      <a:ext cx="6695886" cy="2509123"/>
                    </a:xfrm>
                    <a:prstGeom prst="rect">
                      <a:avLst/>
                    </a:prstGeom>
                    <a:ln>
                      <a:noFill/>
                    </a:ln>
                    <a:extLst>
                      <a:ext uri="{53640926-AAD7-44D8-BBD7-CCE9431645EC}">
                        <a14:shadowObscured xmlns:a14="http://schemas.microsoft.com/office/drawing/2010/main"/>
                      </a:ext>
                    </a:extLst>
                  </pic:spPr>
                </pic:pic>
              </a:graphicData>
            </a:graphic>
          </wp:inline>
        </w:drawing>
      </w:r>
      <w:r w:rsidR="00A44B83">
        <w:br w:type="page"/>
      </w:r>
    </w:p>
    <w:p w:rsidR="006939B2" w:rsidRDefault="006939B2" w:rsidP="009120A6"/>
    <w:p w:rsidR="006939B2" w:rsidRDefault="006939B2" w:rsidP="009120A6"/>
    <w:p w:rsidR="006939B2" w:rsidRDefault="006939B2" w:rsidP="009120A6"/>
    <w:p w:rsidR="006939B2" w:rsidRDefault="006939B2" w:rsidP="009120A6"/>
    <w:p w:rsidR="006939B2" w:rsidRDefault="006939B2" w:rsidP="009120A6"/>
    <w:p w:rsidR="006939B2" w:rsidRDefault="006939B2" w:rsidP="009120A6"/>
    <w:p w:rsidR="006939B2" w:rsidRDefault="006939B2" w:rsidP="009120A6"/>
    <w:p w:rsidR="006939B2" w:rsidRDefault="006939B2" w:rsidP="009120A6"/>
    <w:p w:rsidR="006939B2" w:rsidRDefault="006939B2" w:rsidP="009120A6"/>
    <w:p w:rsidR="000E3444" w:rsidRPr="000E3444" w:rsidRDefault="000E3444" w:rsidP="000E3444">
      <w:pPr>
        <w:pStyle w:val="Titre1"/>
        <w:rPr>
          <w:rFonts w:asciiTheme="minorHAnsi" w:hAnsiTheme="minorHAnsi"/>
          <w:color w:val="94B6D2" w:themeColor="accent1"/>
          <w:sz w:val="28"/>
          <w:szCs w:val="28"/>
        </w:rPr>
      </w:pPr>
      <w:bookmarkStart w:id="14" w:name="_Toc407274254"/>
      <w:r>
        <w:t>Les fonctions</w:t>
      </w:r>
      <w:bookmarkEnd w:id="14"/>
    </w:p>
    <w:p w:rsidR="009D71D5" w:rsidRDefault="009D71D5">
      <w:pPr>
        <w:spacing w:after="200" w:line="276" w:lineRule="auto"/>
        <w:rPr>
          <w:b/>
          <w:color w:val="94B6D2" w:themeColor="accent1"/>
          <w:spacing w:val="20"/>
          <w:sz w:val="28"/>
          <w:szCs w:val="28"/>
        </w:rPr>
      </w:pPr>
      <w:r>
        <w:br w:type="page"/>
      </w:r>
    </w:p>
    <w:p w:rsidR="000E3444" w:rsidRDefault="000E3444" w:rsidP="000E3444">
      <w:pPr>
        <w:pStyle w:val="Titre2"/>
      </w:pPr>
      <w:bookmarkStart w:id="15" w:name="_Toc407274255"/>
      <w:r>
        <w:lastRenderedPageBreak/>
        <w:t>Architecture fonctionnelle</w:t>
      </w:r>
      <w:bookmarkEnd w:id="15"/>
    </w:p>
    <w:p w:rsidR="000E3444" w:rsidRDefault="000E3444" w:rsidP="000E3444">
      <w:pPr>
        <w:pStyle w:val="Titre3"/>
      </w:pPr>
      <w:bookmarkStart w:id="16" w:name="_Toc407274256"/>
      <w:r>
        <w:t>Liste des fonctions attendues</w:t>
      </w:r>
      <w:bookmarkEnd w:id="16"/>
    </w:p>
    <w:p w:rsidR="00E74BDF" w:rsidRDefault="00E74BDF" w:rsidP="00E74BDF">
      <w:r>
        <w:t>Voici le listing exhaustif des fonctionnalités du projet en phase final (phase 2) :</w:t>
      </w:r>
    </w:p>
    <w:p w:rsidR="00E74BDF" w:rsidRDefault="00E74BDF" w:rsidP="00E74BDF">
      <w:pPr>
        <w:pStyle w:val="Paragraphedeliste"/>
        <w:numPr>
          <w:ilvl w:val="0"/>
          <w:numId w:val="40"/>
        </w:numPr>
      </w:pPr>
      <w:r>
        <w:t>Partie locale</w:t>
      </w:r>
    </w:p>
    <w:p w:rsidR="00E74BDF" w:rsidRDefault="00E74BDF" w:rsidP="00E74BDF">
      <w:pPr>
        <w:pStyle w:val="Paragraphedeliste"/>
        <w:numPr>
          <w:ilvl w:val="1"/>
          <w:numId w:val="40"/>
        </w:numPr>
      </w:pPr>
      <w:r>
        <w:t>Module randonnée</w:t>
      </w:r>
    </w:p>
    <w:p w:rsidR="00E74BDF" w:rsidRDefault="00E74BDF" w:rsidP="00E74BDF">
      <w:pPr>
        <w:pStyle w:val="Paragraphedeliste"/>
        <w:numPr>
          <w:ilvl w:val="2"/>
          <w:numId w:val="40"/>
        </w:numPr>
      </w:pPr>
      <w:r>
        <w:t>Création d’une nouvelle randonnée</w:t>
      </w:r>
    </w:p>
    <w:p w:rsidR="00E74BDF" w:rsidRDefault="00E74BDF" w:rsidP="00E74BDF">
      <w:pPr>
        <w:pStyle w:val="Paragraphedeliste"/>
        <w:numPr>
          <w:ilvl w:val="2"/>
          <w:numId w:val="40"/>
        </w:numPr>
      </w:pPr>
      <w:r>
        <w:t>Suppression d’une randonnée</w:t>
      </w:r>
    </w:p>
    <w:p w:rsidR="00E74BDF" w:rsidRDefault="00E74BDF" w:rsidP="00E74BDF">
      <w:pPr>
        <w:pStyle w:val="Paragraphedeliste"/>
        <w:numPr>
          <w:ilvl w:val="2"/>
          <w:numId w:val="40"/>
        </w:numPr>
      </w:pPr>
      <w:r>
        <w:t>Modification d’une randonnée</w:t>
      </w:r>
    </w:p>
    <w:p w:rsidR="00E74BDF" w:rsidRDefault="00E74BDF" w:rsidP="00E74BDF">
      <w:pPr>
        <w:pStyle w:val="Paragraphedeliste"/>
        <w:numPr>
          <w:ilvl w:val="1"/>
          <w:numId w:val="40"/>
        </w:numPr>
      </w:pPr>
      <w:r>
        <w:t>Module inscription</w:t>
      </w:r>
    </w:p>
    <w:p w:rsidR="00E74BDF" w:rsidRDefault="00E74BDF" w:rsidP="00E74BDF">
      <w:pPr>
        <w:pStyle w:val="Paragraphedeliste"/>
        <w:numPr>
          <w:ilvl w:val="2"/>
          <w:numId w:val="40"/>
        </w:numPr>
      </w:pPr>
      <w:r>
        <w:t>Saisie d’une inscription</w:t>
      </w:r>
    </w:p>
    <w:p w:rsidR="00E74BDF" w:rsidRDefault="00E74BDF" w:rsidP="00E74BDF">
      <w:pPr>
        <w:pStyle w:val="Paragraphedeliste"/>
        <w:numPr>
          <w:ilvl w:val="2"/>
          <w:numId w:val="40"/>
        </w:numPr>
      </w:pPr>
      <w:r>
        <w:t>Modification d’une inscription</w:t>
      </w:r>
    </w:p>
    <w:p w:rsidR="00E74BDF" w:rsidRDefault="00E74BDF" w:rsidP="00E74BDF">
      <w:pPr>
        <w:pStyle w:val="Paragraphedeliste"/>
        <w:numPr>
          <w:ilvl w:val="2"/>
          <w:numId w:val="40"/>
        </w:numPr>
      </w:pPr>
      <w:r>
        <w:t>Suppression d’une inscription</w:t>
      </w:r>
    </w:p>
    <w:p w:rsidR="00E74BDF" w:rsidRDefault="00E74BDF" w:rsidP="00CB3531">
      <w:pPr>
        <w:pStyle w:val="Paragraphedeliste"/>
        <w:numPr>
          <w:ilvl w:val="2"/>
          <w:numId w:val="40"/>
        </w:numPr>
      </w:pPr>
      <w:r>
        <w:t xml:space="preserve">Recherche d’une </w:t>
      </w:r>
      <w:r w:rsidR="00CB3531">
        <w:t xml:space="preserve">ou plusieurs </w:t>
      </w:r>
      <w:r>
        <w:t>inscription</w:t>
      </w:r>
      <w:r w:rsidR="00CB3531">
        <w:t>s</w:t>
      </w:r>
    </w:p>
    <w:p w:rsidR="00E74BDF" w:rsidRDefault="00E74BDF" w:rsidP="00E74BDF">
      <w:pPr>
        <w:pStyle w:val="Paragraphedeliste"/>
        <w:numPr>
          <w:ilvl w:val="2"/>
          <w:numId w:val="40"/>
        </w:numPr>
      </w:pPr>
      <w:r>
        <w:t>Validation des passages de cyclistes</w:t>
      </w:r>
    </w:p>
    <w:p w:rsidR="00E74BDF" w:rsidRDefault="00E74BDF" w:rsidP="00E74BDF">
      <w:pPr>
        <w:pStyle w:val="Paragraphedeliste"/>
        <w:numPr>
          <w:ilvl w:val="1"/>
          <w:numId w:val="40"/>
        </w:numPr>
      </w:pPr>
      <w:r>
        <w:t>Module pré-inscription</w:t>
      </w:r>
    </w:p>
    <w:p w:rsidR="00E74BDF" w:rsidRDefault="00E74BDF" w:rsidP="00E74BDF">
      <w:pPr>
        <w:pStyle w:val="Paragraphedeliste"/>
        <w:numPr>
          <w:ilvl w:val="2"/>
          <w:numId w:val="40"/>
        </w:numPr>
      </w:pPr>
      <w:r>
        <w:t>Importation des pré-inscriptions</w:t>
      </w:r>
    </w:p>
    <w:p w:rsidR="00E74BDF" w:rsidRDefault="000260C9" w:rsidP="00E74BDF">
      <w:pPr>
        <w:pStyle w:val="Paragraphedeliste"/>
        <w:numPr>
          <w:ilvl w:val="2"/>
          <w:numId w:val="40"/>
        </w:numPr>
      </w:pPr>
      <w:r>
        <w:t>Recherche des pré-inscriptions</w:t>
      </w:r>
    </w:p>
    <w:p w:rsidR="00E74BDF" w:rsidRDefault="00E74BDF" w:rsidP="00E74BDF">
      <w:pPr>
        <w:pStyle w:val="Paragraphedeliste"/>
        <w:numPr>
          <w:ilvl w:val="2"/>
          <w:numId w:val="40"/>
        </w:numPr>
      </w:pPr>
      <w:r>
        <w:t>Validation d’une pré-inscription</w:t>
      </w:r>
    </w:p>
    <w:p w:rsidR="00E74BDF" w:rsidRDefault="00E74BDF" w:rsidP="00E74BDF">
      <w:pPr>
        <w:pStyle w:val="Paragraphedeliste"/>
        <w:numPr>
          <w:ilvl w:val="2"/>
          <w:numId w:val="40"/>
        </w:numPr>
      </w:pPr>
      <w:r>
        <w:t>Modification d’une pré-inscription</w:t>
      </w:r>
    </w:p>
    <w:p w:rsidR="00E74BDF" w:rsidRDefault="00E74BDF" w:rsidP="00E74BDF">
      <w:pPr>
        <w:pStyle w:val="Paragraphedeliste"/>
        <w:numPr>
          <w:ilvl w:val="2"/>
          <w:numId w:val="40"/>
        </w:numPr>
      </w:pPr>
      <w:r>
        <w:t>Annulation d’une pré-inscription</w:t>
      </w:r>
    </w:p>
    <w:p w:rsidR="00E74BDF" w:rsidRDefault="00E74BDF" w:rsidP="00E74BDF">
      <w:pPr>
        <w:pStyle w:val="Paragraphedeliste"/>
        <w:numPr>
          <w:ilvl w:val="1"/>
          <w:numId w:val="40"/>
        </w:numPr>
      </w:pPr>
      <w:r>
        <w:t>Module statistique</w:t>
      </w:r>
    </w:p>
    <w:p w:rsidR="00E74BDF" w:rsidRDefault="00E74BDF" w:rsidP="00E74BDF">
      <w:pPr>
        <w:pStyle w:val="Paragraphedeliste"/>
        <w:numPr>
          <w:ilvl w:val="2"/>
          <w:numId w:val="40"/>
        </w:numPr>
      </w:pPr>
      <w:r>
        <w:t>Création des statistiques</w:t>
      </w:r>
    </w:p>
    <w:p w:rsidR="00E74BDF" w:rsidRDefault="00E74BDF" w:rsidP="00E74BDF">
      <w:pPr>
        <w:pStyle w:val="Paragraphedeliste"/>
        <w:numPr>
          <w:ilvl w:val="1"/>
          <w:numId w:val="40"/>
        </w:numPr>
      </w:pPr>
      <w:r>
        <w:t>Module éducatif</w:t>
      </w:r>
    </w:p>
    <w:p w:rsidR="00E74BDF" w:rsidRDefault="00E74BDF" w:rsidP="00E74BDF">
      <w:pPr>
        <w:pStyle w:val="Paragraphedeliste"/>
        <w:numPr>
          <w:ilvl w:val="2"/>
          <w:numId w:val="40"/>
        </w:numPr>
      </w:pPr>
      <w:r>
        <w:t>Consultation du mode d'emploi-partie local</w:t>
      </w:r>
    </w:p>
    <w:p w:rsidR="00E74BDF" w:rsidRDefault="00E74BDF" w:rsidP="00E74BDF">
      <w:pPr>
        <w:pStyle w:val="Paragraphedeliste"/>
        <w:numPr>
          <w:ilvl w:val="1"/>
          <w:numId w:val="40"/>
        </w:numPr>
      </w:pPr>
      <w:r>
        <w:t>Module accès</w:t>
      </w:r>
    </w:p>
    <w:p w:rsidR="00E74BDF" w:rsidRDefault="00E74BDF" w:rsidP="00E74BDF">
      <w:pPr>
        <w:pStyle w:val="Paragraphedeliste"/>
        <w:numPr>
          <w:ilvl w:val="2"/>
          <w:numId w:val="40"/>
        </w:numPr>
      </w:pPr>
      <w:r>
        <w:t>Connexion en mode administrateur</w:t>
      </w:r>
    </w:p>
    <w:p w:rsidR="00E74BDF" w:rsidRDefault="00E74BDF" w:rsidP="00E74BDF">
      <w:pPr>
        <w:pStyle w:val="Paragraphedeliste"/>
        <w:numPr>
          <w:ilvl w:val="2"/>
          <w:numId w:val="40"/>
        </w:numPr>
      </w:pPr>
      <w:r>
        <w:t>Déconnexion du mode administrateur</w:t>
      </w:r>
    </w:p>
    <w:p w:rsidR="00E74BDF" w:rsidRDefault="00E74BDF" w:rsidP="00E74BDF">
      <w:pPr>
        <w:pStyle w:val="Paragraphedeliste"/>
        <w:numPr>
          <w:ilvl w:val="0"/>
          <w:numId w:val="40"/>
        </w:numPr>
      </w:pPr>
      <w:r>
        <w:t>Partie web</w:t>
      </w:r>
    </w:p>
    <w:p w:rsidR="00E74BDF" w:rsidRDefault="00E74BDF" w:rsidP="00E74BDF">
      <w:pPr>
        <w:pStyle w:val="Paragraphedeliste"/>
        <w:numPr>
          <w:ilvl w:val="1"/>
          <w:numId w:val="40"/>
        </w:numPr>
      </w:pPr>
      <w:r>
        <w:t>Module compte</w:t>
      </w:r>
    </w:p>
    <w:p w:rsidR="00E74BDF" w:rsidRDefault="00E74BDF" w:rsidP="00E74BDF">
      <w:pPr>
        <w:pStyle w:val="Paragraphedeliste"/>
        <w:numPr>
          <w:ilvl w:val="2"/>
          <w:numId w:val="40"/>
        </w:numPr>
      </w:pPr>
      <w:r>
        <w:t>Création d’un compte personnel</w:t>
      </w:r>
    </w:p>
    <w:p w:rsidR="00E74BDF" w:rsidRDefault="00E74BDF" w:rsidP="00E74BDF">
      <w:pPr>
        <w:pStyle w:val="Paragraphedeliste"/>
        <w:numPr>
          <w:ilvl w:val="2"/>
          <w:numId w:val="40"/>
        </w:numPr>
      </w:pPr>
      <w:r>
        <w:t>Modification compte personnel</w:t>
      </w:r>
    </w:p>
    <w:p w:rsidR="00E74BDF" w:rsidRDefault="00E74BDF" w:rsidP="00E74BDF">
      <w:pPr>
        <w:pStyle w:val="Paragraphedeliste"/>
        <w:numPr>
          <w:ilvl w:val="2"/>
          <w:numId w:val="40"/>
        </w:numPr>
      </w:pPr>
      <w:r>
        <w:t>Suppression compte personnel</w:t>
      </w:r>
    </w:p>
    <w:p w:rsidR="00607F5F" w:rsidRDefault="00607F5F" w:rsidP="00E74BDF">
      <w:pPr>
        <w:pStyle w:val="Paragraphedeliste"/>
        <w:numPr>
          <w:ilvl w:val="2"/>
          <w:numId w:val="40"/>
        </w:numPr>
      </w:pPr>
      <w:r>
        <w:t>Recherche compte personnel</w:t>
      </w:r>
    </w:p>
    <w:p w:rsidR="00E74BDF" w:rsidRDefault="00E74BDF" w:rsidP="00E74BDF">
      <w:pPr>
        <w:pStyle w:val="Paragraphedeliste"/>
        <w:numPr>
          <w:ilvl w:val="1"/>
          <w:numId w:val="40"/>
        </w:numPr>
      </w:pPr>
      <w:r>
        <w:t>Module accès</w:t>
      </w:r>
    </w:p>
    <w:p w:rsidR="00E74BDF" w:rsidRDefault="00E74BDF" w:rsidP="00E74BDF">
      <w:pPr>
        <w:pStyle w:val="Paragraphedeliste"/>
        <w:numPr>
          <w:ilvl w:val="2"/>
          <w:numId w:val="40"/>
        </w:numPr>
      </w:pPr>
      <w:r>
        <w:t>Connexion au compte personne</w:t>
      </w:r>
    </w:p>
    <w:p w:rsidR="00E74BDF" w:rsidRDefault="00E74BDF" w:rsidP="00E74BDF">
      <w:pPr>
        <w:pStyle w:val="Paragraphedeliste"/>
        <w:numPr>
          <w:ilvl w:val="2"/>
          <w:numId w:val="40"/>
        </w:numPr>
      </w:pPr>
      <w:r>
        <w:t>Déconnexion du compte personnel</w:t>
      </w:r>
    </w:p>
    <w:p w:rsidR="00E74BDF" w:rsidRDefault="00E74BDF" w:rsidP="00E74BDF">
      <w:pPr>
        <w:pStyle w:val="Paragraphedeliste"/>
        <w:numPr>
          <w:ilvl w:val="1"/>
          <w:numId w:val="40"/>
        </w:numPr>
      </w:pPr>
      <w:r>
        <w:t>Module pré-inscription</w:t>
      </w:r>
    </w:p>
    <w:p w:rsidR="00E74BDF" w:rsidRDefault="00E74BDF" w:rsidP="00E74BDF">
      <w:pPr>
        <w:pStyle w:val="Paragraphedeliste"/>
        <w:numPr>
          <w:ilvl w:val="2"/>
          <w:numId w:val="40"/>
        </w:numPr>
      </w:pPr>
      <w:r>
        <w:t>Saisie d’une pré-inscription</w:t>
      </w:r>
    </w:p>
    <w:p w:rsidR="00E74BDF" w:rsidRDefault="00E74BDF" w:rsidP="00E74BDF">
      <w:pPr>
        <w:pStyle w:val="Paragraphedeliste"/>
        <w:numPr>
          <w:ilvl w:val="2"/>
          <w:numId w:val="40"/>
        </w:numPr>
      </w:pPr>
      <w:r>
        <w:t>Modification d’une pré-inscription</w:t>
      </w:r>
    </w:p>
    <w:p w:rsidR="00E74BDF" w:rsidRDefault="00E74BDF" w:rsidP="00E74BDF">
      <w:pPr>
        <w:pStyle w:val="Paragraphedeliste"/>
        <w:numPr>
          <w:ilvl w:val="2"/>
          <w:numId w:val="40"/>
        </w:numPr>
      </w:pPr>
      <w:r>
        <w:t>Annulation d’une pré-inscription</w:t>
      </w:r>
    </w:p>
    <w:p w:rsidR="00E74BDF" w:rsidRDefault="00E74BDF" w:rsidP="00E74BDF">
      <w:pPr>
        <w:pStyle w:val="Paragraphedeliste"/>
        <w:numPr>
          <w:ilvl w:val="2"/>
          <w:numId w:val="40"/>
        </w:numPr>
      </w:pPr>
      <w:r>
        <w:t>Clôture des pré-inscriptions</w:t>
      </w:r>
    </w:p>
    <w:p w:rsidR="00E74BDF" w:rsidRDefault="00E74BDF" w:rsidP="00E74BDF">
      <w:pPr>
        <w:pStyle w:val="Paragraphedeliste"/>
        <w:numPr>
          <w:ilvl w:val="2"/>
          <w:numId w:val="40"/>
        </w:numPr>
      </w:pPr>
      <w:r>
        <w:t>Export des pré-inscriptions</w:t>
      </w:r>
    </w:p>
    <w:p w:rsidR="00F97F9C" w:rsidRDefault="00F97F9C" w:rsidP="00E74BDF">
      <w:pPr>
        <w:pStyle w:val="Paragraphedeliste"/>
        <w:numPr>
          <w:ilvl w:val="2"/>
          <w:numId w:val="40"/>
        </w:numPr>
      </w:pPr>
      <w:r>
        <w:t>Créer fiche de pré-inscription</w:t>
      </w:r>
    </w:p>
    <w:p w:rsidR="00E74BDF" w:rsidRDefault="00E74BDF" w:rsidP="00E74BDF">
      <w:pPr>
        <w:pStyle w:val="Paragraphedeliste"/>
        <w:numPr>
          <w:ilvl w:val="1"/>
          <w:numId w:val="40"/>
        </w:numPr>
      </w:pPr>
      <w:r>
        <w:t>Module éducatif</w:t>
      </w:r>
    </w:p>
    <w:p w:rsidR="00E74BDF" w:rsidRDefault="00E74BDF" w:rsidP="00E74BDF">
      <w:pPr>
        <w:pStyle w:val="Paragraphedeliste"/>
        <w:numPr>
          <w:ilvl w:val="2"/>
          <w:numId w:val="40"/>
        </w:numPr>
      </w:pPr>
      <w:r>
        <w:t>Consultation du mode d'emploi partie web</w:t>
      </w:r>
    </w:p>
    <w:p w:rsidR="000E7C8E" w:rsidRDefault="000E7C8E">
      <w:pPr>
        <w:spacing w:after="200" w:line="276" w:lineRule="auto"/>
        <w:rPr>
          <w:b/>
          <w:color w:val="000000" w:themeColor="text1"/>
          <w:spacing w:val="10"/>
          <w:szCs w:val="24"/>
        </w:rPr>
      </w:pPr>
      <w:r>
        <w:br w:type="page"/>
      </w:r>
    </w:p>
    <w:p w:rsidR="00033396" w:rsidRDefault="000E3444" w:rsidP="00033396">
      <w:pPr>
        <w:pStyle w:val="Titre3"/>
      </w:pPr>
      <w:bookmarkStart w:id="17" w:name="_Toc407274257"/>
      <w:r>
        <w:lastRenderedPageBreak/>
        <w:t>O</w:t>
      </w:r>
      <w:r w:rsidRPr="000E3444">
        <w:t>rganisation générale</w:t>
      </w:r>
      <w:bookmarkEnd w:id="17"/>
    </w:p>
    <w:p w:rsidR="002A4FE6" w:rsidRPr="002A4FE6" w:rsidRDefault="00910928" w:rsidP="002A4FE6">
      <w:r>
        <w:t>Ci-après</w:t>
      </w:r>
      <w:r w:rsidR="00206369">
        <w:t xml:space="preserve"> les diagrammes de séquences des différents cas d’utilisation mentionnés plus tôt. </w:t>
      </w:r>
    </w:p>
    <w:p w:rsidR="008476F2" w:rsidRDefault="00AD4DE9" w:rsidP="008476F2">
      <w:pPr>
        <w:rPr>
          <w:color w:val="00B050"/>
        </w:rPr>
      </w:pPr>
      <w:r>
        <w:rPr>
          <w:noProof/>
        </w:rPr>
        <w:lastRenderedPageBreak/>
        <w:drawing>
          <wp:inline distT="0" distB="0" distL="0" distR="0" wp14:anchorId="149FB235" wp14:editId="4D84601D">
            <wp:extent cx="4162567" cy="8627078"/>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ng"/>
                    <pic:cNvPicPr/>
                  </pic:nvPicPr>
                  <pic:blipFill>
                    <a:blip r:embed="rId17">
                      <a:extLst>
                        <a:ext uri="{28A0092B-C50C-407E-A947-70E740481C1C}">
                          <a14:useLocalDpi xmlns:a14="http://schemas.microsoft.com/office/drawing/2010/main" val="0"/>
                        </a:ext>
                      </a:extLst>
                    </a:blip>
                    <a:stretch>
                      <a:fillRect/>
                    </a:stretch>
                  </pic:blipFill>
                  <pic:spPr>
                    <a:xfrm>
                      <a:off x="0" y="0"/>
                      <a:ext cx="4162567" cy="8627078"/>
                    </a:xfrm>
                    <a:prstGeom prst="rect">
                      <a:avLst/>
                    </a:prstGeom>
                  </pic:spPr>
                </pic:pic>
              </a:graphicData>
            </a:graphic>
          </wp:inline>
        </w:drawing>
      </w:r>
    </w:p>
    <w:p w:rsidR="00AD4DE9" w:rsidRDefault="00AD4DE9" w:rsidP="008476F2">
      <w:pPr>
        <w:rPr>
          <w:color w:val="00B050"/>
        </w:rPr>
      </w:pPr>
      <w:r>
        <w:rPr>
          <w:noProof/>
        </w:rPr>
        <w:lastRenderedPageBreak/>
        <w:drawing>
          <wp:inline distT="0" distB="0" distL="0" distR="0" wp14:anchorId="4C7CF86B" wp14:editId="7152EDF8">
            <wp:extent cx="4105355" cy="8963246"/>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nscription.png"/>
                    <pic:cNvPicPr/>
                  </pic:nvPicPr>
                  <pic:blipFill>
                    <a:blip r:embed="rId18">
                      <a:extLst>
                        <a:ext uri="{28A0092B-C50C-407E-A947-70E740481C1C}">
                          <a14:useLocalDpi xmlns:a14="http://schemas.microsoft.com/office/drawing/2010/main" val="0"/>
                        </a:ext>
                      </a:extLst>
                    </a:blip>
                    <a:stretch>
                      <a:fillRect/>
                    </a:stretch>
                  </pic:blipFill>
                  <pic:spPr>
                    <a:xfrm>
                      <a:off x="0" y="0"/>
                      <a:ext cx="4103392" cy="8958961"/>
                    </a:xfrm>
                    <a:prstGeom prst="rect">
                      <a:avLst/>
                    </a:prstGeom>
                  </pic:spPr>
                </pic:pic>
              </a:graphicData>
            </a:graphic>
          </wp:inline>
        </w:drawing>
      </w:r>
    </w:p>
    <w:p w:rsidR="00AD4DE9" w:rsidRDefault="00AD4DE9" w:rsidP="008476F2">
      <w:pPr>
        <w:rPr>
          <w:color w:val="00B050"/>
        </w:rPr>
      </w:pPr>
      <w:r>
        <w:rPr>
          <w:noProof/>
        </w:rPr>
        <w:lastRenderedPageBreak/>
        <w:drawing>
          <wp:inline distT="0" distB="0" distL="0" distR="0" wp14:anchorId="11F49D8C" wp14:editId="704CB3D0">
            <wp:extent cx="5018568" cy="877857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png"/>
                    <pic:cNvPicPr/>
                  </pic:nvPicPr>
                  <pic:blipFill>
                    <a:blip r:embed="rId19">
                      <a:extLst>
                        <a:ext uri="{28A0092B-C50C-407E-A947-70E740481C1C}">
                          <a14:useLocalDpi xmlns:a14="http://schemas.microsoft.com/office/drawing/2010/main" val="0"/>
                        </a:ext>
                      </a:extLst>
                    </a:blip>
                    <a:stretch>
                      <a:fillRect/>
                    </a:stretch>
                  </pic:blipFill>
                  <pic:spPr>
                    <a:xfrm>
                      <a:off x="0" y="0"/>
                      <a:ext cx="5015913" cy="8773926"/>
                    </a:xfrm>
                    <a:prstGeom prst="rect">
                      <a:avLst/>
                    </a:prstGeom>
                  </pic:spPr>
                </pic:pic>
              </a:graphicData>
            </a:graphic>
          </wp:inline>
        </w:drawing>
      </w:r>
    </w:p>
    <w:p w:rsidR="00AD4DE9" w:rsidRDefault="00AD4DE9" w:rsidP="008476F2">
      <w:pPr>
        <w:rPr>
          <w:color w:val="00B050"/>
        </w:rPr>
      </w:pPr>
      <w:r>
        <w:rPr>
          <w:noProof/>
        </w:rPr>
        <w:lastRenderedPageBreak/>
        <w:drawing>
          <wp:inline distT="0" distB="0" distL="0" distR="0" wp14:anchorId="2DC93FA0" wp14:editId="1C9AAEE0">
            <wp:extent cx="4082814" cy="842098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nnée.png"/>
                    <pic:cNvPicPr/>
                  </pic:nvPicPr>
                  <pic:blipFill>
                    <a:blip r:embed="rId20">
                      <a:extLst>
                        <a:ext uri="{28A0092B-C50C-407E-A947-70E740481C1C}">
                          <a14:useLocalDpi xmlns:a14="http://schemas.microsoft.com/office/drawing/2010/main" val="0"/>
                        </a:ext>
                      </a:extLst>
                    </a:blip>
                    <a:stretch>
                      <a:fillRect/>
                    </a:stretch>
                  </pic:blipFill>
                  <pic:spPr>
                    <a:xfrm>
                      <a:off x="0" y="0"/>
                      <a:ext cx="4083797" cy="8423014"/>
                    </a:xfrm>
                    <a:prstGeom prst="rect">
                      <a:avLst/>
                    </a:prstGeom>
                  </pic:spPr>
                </pic:pic>
              </a:graphicData>
            </a:graphic>
          </wp:inline>
        </w:drawing>
      </w:r>
    </w:p>
    <w:p w:rsidR="00AD4DE9" w:rsidRDefault="00AD4DE9" w:rsidP="008476F2">
      <w:pPr>
        <w:rPr>
          <w:color w:val="00B050"/>
        </w:rPr>
      </w:pPr>
      <w:r>
        <w:rPr>
          <w:noProof/>
        </w:rPr>
        <w:lastRenderedPageBreak/>
        <w:drawing>
          <wp:inline distT="0" distB="0" distL="0" distR="0" wp14:anchorId="2475D5F7" wp14:editId="579E2C49">
            <wp:extent cx="5105400" cy="31527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que.png"/>
                    <pic:cNvPicPr/>
                  </pic:nvPicPr>
                  <pic:blipFill>
                    <a:blip r:embed="rId21">
                      <a:extLst>
                        <a:ext uri="{28A0092B-C50C-407E-A947-70E740481C1C}">
                          <a14:useLocalDpi xmlns:a14="http://schemas.microsoft.com/office/drawing/2010/main" val="0"/>
                        </a:ext>
                      </a:extLst>
                    </a:blip>
                    <a:stretch>
                      <a:fillRect/>
                    </a:stretch>
                  </pic:blipFill>
                  <pic:spPr>
                    <a:xfrm>
                      <a:off x="0" y="0"/>
                      <a:ext cx="5105400" cy="3152775"/>
                    </a:xfrm>
                    <a:prstGeom prst="rect">
                      <a:avLst/>
                    </a:prstGeom>
                  </pic:spPr>
                </pic:pic>
              </a:graphicData>
            </a:graphic>
          </wp:inline>
        </w:drawing>
      </w:r>
    </w:p>
    <w:p w:rsidR="00AD4DE9" w:rsidRPr="008476F2" w:rsidRDefault="00AD4DE9" w:rsidP="008476F2">
      <w:pPr>
        <w:rPr>
          <w:color w:val="00B050"/>
        </w:rPr>
      </w:pPr>
      <w:r>
        <w:rPr>
          <w:noProof/>
        </w:rPr>
        <w:drawing>
          <wp:inline distT="0" distB="0" distL="0" distR="0" wp14:anchorId="57337EAF" wp14:editId="6D8FF609">
            <wp:extent cx="4657725" cy="49720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png"/>
                    <pic:cNvPicPr/>
                  </pic:nvPicPr>
                  <pic:blipFill>
                    <a:blip r:embed="rId22">
                      <a:extLst>
                        <a:ext uri="{28A0092B-C50C-407E-A947-70E740481C1C}">
                          <a14:useLocalDpi xmlns:a14="http://schemas.microsoft.com/office/drawing/2010/main" val="0"/>
                        </a:ext>
                      </a:extLst>
                    </a:blip>
                    <a:stretch>
                      <a:fillRect/>
                    </a:stretch>
                  </pic:blipFill>
                  <pic:spPr>
                    <a:xfrm>
                      <a:off x="0" y="0"/>
                      <a:ext cx="4657725" cy="4972050"/>
                    </a:xfrm>
                    <a:prstGeom prst="rect">
                      <a:avLst/>
                    </a:prstGeom>
                  </pic:spPr>
                </pic:pic>
              </a:graphicData>
            </a:graphic>
          </wp:inline>
        </w:drawing>
      </w:r>
    </w:p>
    <w:p w:rsidR="009D71D5" w:rsidRDefault="009D71D5">
      <w:pPr>
        <w:spacing w:after="200" w:line="276" w:lineRule="auto"/>
        <w:rPr>
          <w:b/>
          <w:color w:val="94B6D2" w:themeColor="accent1"/>
          <w:spacing w:val="20"/>
          <w:sz w:val="28"/>
          <w:szCs w:val="28"/>
        </w:rPr>
      </w:pPr>
      <w:r>
        <w:br w:type="page"/>
      </w:r>
    </w:p>
    <w:p w:rsidR="000E3444" w:rsidRDefault="000E3444" w:rsidP="000E3444">
      <w:pPr>
        <w:pStyle w:val="Titre2"/>
      </w:pPr>
      <w:bookmarkStart w:id="18" w:name="_Toc407274258"/>
      <w:r>
        <w:lastRenderedPageBreak/>
        <w:t>Description des principales fonctions</w:t>
      </w:r>
      <w:bookmarkEnd w:id="18"/>
    </w:p>
    <w:p w:rsidR="009D71D5" w:rsidRDefault="00EE558B">
      <w:pPr>
        <w:spacing w:after="200" w:line="276" w:lineRule="auto"/>
        <w:rPr>
          <w:color w:val="000000"/>
        </w:rPr>
      </w:pPr>
      <w:r>
        <w:rPr>
          <w:color w:val="000000"/>
        </w:rPr>
        <w:t>Les fonctions qui seront ici décrites seront celles accessibles sur les interfaces lorsque le projet sera terminé (en phase 2).</w:t>
      </w:r>
    </w:p>
    <w:p w:rsidR="000260C9" w:rsidRPr="000260C9" w:rsidRDefault="000260C9">
      <w:pPr>
        <w:spacing w:after="200" w:line="276" w:lineRule="auto"/>
        <w:rPr>
          <w:color w:val="000000"/>
        </w:rPr>
      </w:pPr>
      <w:r>
        <w:rPr>
          <w:color w:val="000000"/>
        </w:rPr>
        <w:t>Chaque fonction ici présenté affichera un feedback à l’utilisateur pour l’informer de l’état de son action (réussie ou non). Les fonctions utiliseront les données issues de la base dont le schéma est fourni en annexe. Enfin toute notion de performance ou de sécurité, ainsi que de besoins en états seront explicitement données dans la description succincte des actions.</w:t>
      </w:r>
    </w:p>
    <w:p w:rsidR="00371E3A" w:rsidRDefault="00FC5E5D" w:rsidP="000260C9">
      <w:pPr>
        <w:pStyle w:val="Titre3"/>
      </w:pPr>
      <w:bookmarkStart w:id="19" w:name="_Toc407274259"/>
      <w:r>
        <w:t>Description des fonctions de la partie local</w:t>
      </w:r>
      <w:bookmarkEnd w:id="19"/>
    </w:p>
    <w:p w:rsidR="009C3E90" w:rsidRPr="00DC1E54" w:rsidRDefault="00E36443" w:rsidP="00DC1E54">
      <w:pPr>
        <w:pStyle w:val="Titre4"/>
      </w:pPr>
      <w:r>
        <w:t>Module randonné</w:t>
      </w:r>
      <w:r w:rsidR="00DC1E54" w:rsidRPr="00DC1E54">
        <w:t>e</w:t>
      </w:r>
    </w:p>
    <w:p w:rsidR="00344A02" w:rsidRDefault="00344A02" w:rsidP="009C3E90">
      <w:pPr>
        <w:pStyle w:val="Titre5"/>
      </w:pPr>
      <w:r>
        <w:t>Création d’un</w:t>
      </w:r>
      <w:r w:rsidR="004D23BE">
        <w:t xml:space="preserve"> nouveau parcours</w:t>
      </w:r>
    </w:p>
    <w:p w:rsidR="00F12E8F" w:rsidRPr="00F12E8F" w:rsidRDefault="004D23BE" w:rsidP="006C23E5">
      <w:r>
        <w:t>Crée un parcours</w:t>
      </w:r>
      <w:r w:rsidR="00F12E8F">
        <w:t xml:space="preserve">. L'utilisateur remplit simplement un formulaire. Les entrées sont les données saisies par l'utilisateur. </w:t>
      </w:r>
      <w:r>
        <w:t xml:space="preserve">La sortie est une insertion de parcours </w:t>
      </w:r>
      <w:r w:rsidR="00F12E8F">
        <w:t xml:space="preserve">dans la base. La randonnée </w:t>
      </w:r>
      <w:r>
        <w:t>doit être</w:t>
      </w:r>
      <w:r w:rsidR="00F12E8F">
        <w:t xml:space="preserve"> à l’état ‘à venir’. </w:t>
      </w:r>
    </w:p>
    <w:p w:rsidR="00344A02" w:rsidRDefault="004D23BE" w:rsidP="009C3E90">
      <w:pPr>
        <w:pStyle w:val="Titre5"/>
      </w:pPr>
      <w:r>
        <w:t>Suppression d’un parcours</w:t>
      </w:r>
    </w:p>
    <w:p w:rsidR="00F12E8F" w:rsidRDefault="004D23BE" w:rsidP="006C23E5">
      <w:r>
        <w:t>Supprime un parcours</w:t>
      </w:r>
      <w:r w:rsidR="00F12E8F">
        <w:t xml:space="preserve">. L'entrée est le nom </w:t>
      </w:r>
      <w:r>
        <w:t>du parcours</w:t>
      </w:r>
      <w:r w:rsidR="00F12E8F">
        <w:t xml:space="preserve"> à supprimer. La sortie est la</w:t>
      </w:r>
      <w:r>
        <w:t xml:space="preserve"> confirmation de la suppression d’un parcours</w:t>
      </w:r>
      <w:r w:rsidR="000260C9">
        <w:t>.</w:t>
      </w:r>
    </w:p>
    <w:p w:rsidR="00344A02" w:rsidRDefault="00344A02" w:rsidP="009C3E90">
      <w:pPr>
        <w:pStyle w:val="Titre5"/>
      </w:pPr>
      <w:r>
        <w:t>Modification d’un</w:t>
      </w:r>
      <w:r w:rsidR="004D23BE">
        <w:t xml:space="preserve"> parcours</w:t>
      </w:r>
    </w:p>
    <w:p w:rsidR="00F12E8F" w:rsidRDefault="00F12E8F" w:rsidP="006C23E5">
      <w:r>
        <w:t xml:space="preserve">Modifie </w:t>
      </w:r>
      <w:r w:rsidR="004D23BE">
        <w:t>un parcours. Les entrées sont</w:t>
      </w:r>
      <w:r>
        <w:t xml:space="preserve"> les données entrées par l'utilisateur. La so</w:t>
      </w:r>
      <w:r w:rsidR="004D23BE">
        <w:t>rtie est la confirmation que l</w:t>
      </w:r>
      <w:r>
        <w:t>e</w:t>
      </w:r>
      <w:r w:rsidR="004D23BE">
        <w:t xml:space="preserve"> parcours a été modifié</w:t>
      </w:r>
      <w:r>
        <w:t xml:space="preserve">. </w:t>
      </w:r>
    </w:p>
    <w:p w:rsidR="009C3E90" w:rsidRPr="003F2AA5" w:rsidRDefault="003F2AA5" w:rsidP="003F2AA5">
      <w:pPr>
        <w:pStyle w:val="Titre4"/>
      </w:pPr>
      <w:r w:rsidRPr="003F2AA5">
        <w:t>Module inscription</w:t>
      </w:r>
    </w:p>
    <w:p w:rsidR="00796F95" w:rsidRDefault="00796F95" w:rsidP="009C3E90">
      <w:pPr>
        <w:pStyle w:val="Titre5"/>
      </w:pPr>
      <w:r>
        <w:t>Saisie d’une inscription</w:t>
      </w:r>
    </w:p>
    <w:p w:rsidR="00F12E8F" w:rsidRDefault="00F12E8F" w:rsidP="006C23E5">
      <w:r>
        <w:t>Insère une inscription dans la liste des inscrits de la randonnée en cours. L’utilisateur remplit un formulaire. Les entrées sont les données saisies par l'utilisateur. Les sorties sont une insertion dans la base et la mise à jour de la zone de saisie. Cette fonction est critique car c'est la plus importante et la plus utilisée du projet. Elle doit être simple et la plus rapide possible. On doit, dans un souci d'efficacité, intégralement utiliser le clavier pour cette fonction.</w:t>
      </w:r>
    </w:p>
    <w:p w:rsidR="00F12E8F" w:rsidRDefault="00F12E8F" w:rsidP="006C23E5">
      <w:r>
        <w:t>Remarque : Les X derniers enregistrements du poste de l'utilisateur sont affichés sur la page afin de pouvoir "pré-remplir" sa saisie actuelle avec un de ces précédents enregistrements (par exemple, s'il enregistre une famille, il n'a qu'un champ ou deux à modifier et peut donc récupérer un des enregistrements précédent pour aller plus vite).</w:t>
      </w:r>
    </w:p>
    <w:p w:rsidR="00F12E8F" w:rsidRDefault="00F12E8F" w:rsidP="006C23E5">
      <w:r>
        <w:t>La randonnée doit être à l'état "En cours".</w:t>
      </w:r>
    </w:p>
    <w:p w:rsidR="00796F95" w:rsidRDefault="00796F95" w:rsidP="009C3E90">
      <w:pPr>
        <w:pStyle w:val="Titre5"/>
      </w:pPr>
      <w:r>
        <w:t>Modification d’une inscription</w:t>
      </w:r>
    </w:p>
    <w:p w:rsidR="00F12E8F" w:rsidRDefault="00F12E8F" w:rsidP="006C23E5">
      <w:r>
        <w:t>Modifie une inscription. L'utilisateur modifie dans un formulaire pré-complété les données de l’inscription. Les entrées sont le nom de la personne et les données à modifier. La sortie est la confirmation d'une inscription modifiée. Cette fonction n'est pas critique et sera peu appelée.</w:t>
      </w:r>
    </w:p>
    <w:p w:rsidR="00F12E8F" w:rsidRDefault="00F12E8F" w:rsidP="006C23E5">
      <w:r>
        <w:t>La randonnée doit être à l'état "En cours".</w:t>
      </w:r>
    </w:p>
    <w:p w:rsidR="00796F95" w:rsidRDefault="00796F95" w:rsidP="009C3E90">
      <w:pPr>
        <w:pStyle w:val="Titre5"/>
      </w:pPr>
      <w:r>
        <w:t>Suppression d’une inscription</w:t>
      </w:r>
    </w:p>
    <w:p w:rsidR="000260C9" w:rsidRDefault="000260C9" w:rsidP="006C23E5">
      <w:r>
        <w:t>Supprime une inscription. En demandant la suppression, l'utilisateur doit la confirmer dans une boite de dialogue. Un bénévole ou l’administrateur peuvent utiliser cette fonction. L'entrée est le nom de l'inscription. La sortie est la confirmation d'une inscription supprimée. Cette fonction est peu importante car elle ne sera que très peu, voire jamais utilisée.</w:t>
      </w:r>
    </w:p>
    <w:p w:rsidR="000260C9" w:rsidRDefault="000260C9" w:rsidP="006C23E5">
      <w:r>
        <w:lastRenderedPageBreak/>
        <w:t>La randonnée doit être à l'état "En cours".</w:t>
      </w:r>
    </w:p>
    <w:p w:rsidR="00796F95" w:rsidRDefault="00796F95" w:rsidP="009C3E90">
      <w:pPr>
        <w:pStyle w:val="Titre5"/>
      </w:pPr>
      <w:r>
        <w:t xml:space="preserve">Recherche d’une </w:t>
      </w:r>
      <w:r w:rsidR="005445B5">
        <w:t xml:space="preserve">ou plusieurs </w:t>
      </w:r>
      <w:r>
        <w:t>inscription</w:t>
      </w:r>
      <w:r w:rsidR="005445B5">
        <w:t>s</w:t>
      </w:r>
    </w:p>
    <w:p w:rsidR="000260C9" w:rsidRDefault="000260C9" w:rsidP="006C23E5">
      <w:r>
        <w:t xml:space="preserve">Affiche les inscriptions recherchées par l’utilisateur. Les entrées sont </w:t>
      </w:r>
      <w:proofErr w:type="gramStart"/>
      <w:r>
        <w:t>les critère</w:t>
      </w:r>
      <w:proofErr w:type="gramEnd"/>
      <w:r>
        <w:t xml:space="preserve"> de recherche et les préférences d'affichage de l'utilisateur (nombre de résultats par page, classement des inscriptions alphabétique, par ordre d'insertion …). La sortie est un affichage des inscriptions et pré-inscriptions, fournissent les moyens d'agir sur ces résultats. </w:t>
      </w:r>
    </w:p>
    <w:p w:rsidR="009C3E90" w:rsidRDefault="009C3E90" w:rsidP="009C3E90">
      <w:pPr>
        <w:pStyle w:val="Titre5"/>
      </w:pPr>
      <w:r>
        <w:t>Validation des passages de cyclistes</w:t>
      </w:r>
    </w:p>
    <w:p w:rsidR="000260C9" w:rsidRDefault="000260C9" w:rsidP="006C23E5">
      <w:r>
        <w:t>Valide le passage des cyclistes. Permet de voir si tous les cyclistes ont terminé leur parcours. Le randonneur donne son nom et le bénévole valide son passage. L'entrée est le nom de l'inscription. La sortie, un passage d'inscription validé. Cette fonction est critique car elle sera utilisée pour chaque inscription.</w:t>
      </w:r>
    </w:p>
    <w:p w:rsidR="000260C9" w:rsidRPr="000260C9" w:rsidRDefault="000260C9" w:rsidP="006C23E5">
      <w:r>
        <w:t>La randonnée doit être à l'état "En cours".</w:t>
      </w:r>
    </w:p>
    <w:p w:rsidR="00232848" w:rsidRPr="00232848" w:rsidRDefault="003F2AA5" w:rsidP="00232848">
      <w:pPr>
        <w:pStyle w:val="Titre4"/>
      </w:pPr>
      <w:r>
        <w:t>Module pré</w:t>
      </w:r>
      <w:r w:rsidRPr="003F2AA5">
        <w:t>-inscription</w:t>
      </w:r>
    </w:p>
    <w:p w:rsidR="001375FB" w:rsidRDefault="001375FB" w:rsidP="009C3E90">
      <w:pPr>
        <w:pStyle w:val="Titre5"/>
      </w:pPr>
      <w:r>
        <w:t>Importation des pré-inscriptions</w:t>
      </w:r>
    </w:p>
    <w:p w:rsidR="000260C9" w:rsidRDefault="000260C9" w:rsidP="006C23E5">
      <w:r>
        <w:t>Importe les pré-inscriptions issues de la partie Web. L’utilisateur choisit le fichier SQL à importer (fichier généré par l'exportation des préinscriptions de la partie Web). L'entrée est le fichier SQL à importer. La sortie est l'insertion des pré-inscriptions. Cette fonction sera utilisée à chaque randonnée et est critique car, si elle ne fonctionne pas, les pré-inscriptions Web ne servent plus à rien.</w:t>
      </w:r>
    </w:p>
    <w:p w:rsidR="006C23E5" w:rsidRDefault="006C23E5" w:rsidP="009C3E90">
      <w:pPr>
        <w:pStyle w:val="Titre5"/>
      </w:pPr>
      <w:r>
        <w:t>Recherche des pré-inscriptions</w:t>
      </w:r>
    </w:p>
    <w:p w:rsidR="006C23E5" w:rsidRDefault="006C23E5" w:rsidP="006C23E5">
      <w:r>
        <w:t>Semblable à la fonction : ‘Recherche d’une ou plusieurs inscriptions’</w:t>
      </w:r>
    </w:p>
    <w:p w:rsidR="00796F95" w:rsidRDefault="00796F95" w:rsidP="009C3E90">
      <w:pPr>
        <w:pStyle w:val="Titre5"/>
      </w:pPr>
      <w:r>
        <w:t>Validation d’une pré-inscription</w:t>
      </w:r>
    </w:p>
    <w:p w:rsidR="006C23E5" w:rsidRDefault="006C23E5" w:rsidP="006C23E5">
      <w:r>
        <w:t>Valide une pré-inscription. L'utilisateur doit cliquer sur l’icône de validation associé à la pré-inscription. L'entrée est l'identifiant d'une pré-inscription. Les sorties sont l'insertion des inscriptions associées et la suppression de la pré-inscription. Cette fonction est critique car elle sera souvent utilisée. Les contraintes sont les mêmes que pour la fonction de saisie d'inscription, à savoir l'efficacité et la simplicité.</w:t>
      </w:r>
    </w:p>
    <w:p w:rsidR="006C23E5" w:rsidRDefault="006C23E5" w:rsidP="006C23E5">
      <w:r>
        <w:t>La randonnée doit être à l'état "En cours".</w:t>
      </w:r>
    </w:p>
    <w:p w:rsidR="00796F95" w:rsidRDefault="00796F95" w:rsidP="006C23E5">
      <w:pPr>
        <w:pStyle w:val="Titre5"/>
      </w:pPr>
      <w:r>
        <w:t>Modification d’une pré-inscription</w:t>
      </w:r>
    </w:p>
    <w:p w:rsidR="006C23E5" w:rsidRDefault="006C23E5" w:rsidP="006C23E5">
      <w:r>
        <w:t>Modifie une pré-inscription. Retire ou modifie des inscriptions de la pré-inscription. Un bénévole ou l'administrateur peuvent utiliser cette fonction. L'entrée est l'identifiant d'une pré-inscription. La sortie est la confirmation de la modification ou de la suppression d'une ou des inscriptions associées. Cette fonction doit être simple et intuitive à utiliser.</w:t>
      </w:r>
    </w:p>
    <w:p w:rsidR="006C23E5" w:rsidRDefault="006C23E5" w:rsidP="006C23E5">
      <w:r>
        <w:t>La randonnée doit être à l'état "En cours".</w:t>
      </w:r>
    </w:p>
    <w:p w:rsidR="00796F95" w:rsidRDefault="00796F95" w:rsidP="009C3E90">
      <w:pPr>
        <w:pStyle w:val="Titre5"/>
      </w:pPr>
      <w:r>
        <w:t>Annul</w:t>
      </w:r>
      <w:r w:rsidR="00AD0998">
        <w:t>ation d’</w:t>
      </w:r>
      <w:r>
        <w:t>une pré-inscription</w:t>
      </w:r>
    </w:p>
    <w:p w:rsidR="00EC7F06" w:rsidRPr="00EC7F06" w:rsidRDefault="00EC7F06" w:rsidP="00EC7F06">
      <w:r>
        <w:t xml:space="preserve">Annule une pré-inscription. L'entrée est la </w:t>
      </w:r>
      <w:r w:rsidR="00F97F9C">
        <w:t>pré-inscription</w:t>
      </w:r>
      <w:r>
        <w:t xml:space="preserve"> concernée. La sortie est la suppression de la pré-inscription.</w:t>
      </w:r>
    </w:p>
    <w:p w:rsidR="009C3E90" w:rsidRPr="008E7777" w:rsidRDefault="008E7777" w:rsidP="008E7777">
      <w:pPr>
        <w:pStyle w:val="Titre4"/>
      </w:pPr>
      <w:r w:rsidRPr="008E7777">
        <w:t>Module statistique</w:t>
      </w:r>
    </w:p>
    <w:p w:rsidR="00796F95" w:rsidRDefault="00AD0998" w:rsidP="009C3E90">
      <w:pPr>
        <w:pStyle w:val="Titre5"/>
      </w:pPr>
      <w:r>
        <w:t>Création</w:t>
      </w:r>
      <w:r w:rsidR="00796F95">
        <w:t xml:space="preserve"> des statistiques</w:t>
      </w:r>
    </w:p>
    <w:p w:rsidR="00EE40D0" w:rsidRDefault="00EE40D0" w:rsidP="00EE40D0">
      <w:r>
        <w:t>Calcul des statistiques de la randonnée. L'entrée est l'ensemble des données de la randonnée. La sortie est un fichier PDF contenant l'ensemble des statistiques de la randonnée. Cette fonction est importante pour le commanditaire.</w:t>
      </w:r>
    </w:p>
    <w:p w:rsidR="00EE40D0" w:rsidRPr="00EE40D0" w:rsidRDefault="00EE40D0" w:rsidP="00EE40D0">
      <w:r>
        <w:t>La randonnée doit être à l'état "En cours" ou "Terminée".</w:t>
      </w:r>
    </w:p>
    <w:p w:rsidR="009C3E90" w:rsidRPr="008E7777" w:rsidRDefault="008E7777" w:rsidP="008E7777">
      <w:pPr>
        <w:pStyle w:val="Titre4"/>
      </w:pPr>
      <w:r w:rsidRPr="008E7777">
        <w:lastRenderedPageBreak/>
        <w:t xml:space="preserve">Module </w:t>
      </w:r>
      <w:proofErr w:type="spellStart"/>
      <w:r w:rsidRPr="008E7777">
        <w:t>educatif</w:t>
      </w:r>
      <w:proofErr w:type="spellEnd"/>
    </w:p>
    <w:p w:rsidR="00796F95" w:rsidRDefault="00AD0998" w:rsidP="009C3E90">
      <w:pPr>
        <w:pStyle w:val="Titre5"/>
      </w:pPr>
      <w:r>
        <w:t>Consultation du mode d'emploi</w:t>
      </w:r>
      <w:r w:rsidR="00501657">
        <w:t>-Partie local</w:t>
      </w:r>
    </w:p>
    <w:p w:rsidR="00EA68E0" w:rsidRPr="00EA68E0" w:rsidRDefault="00EA68E0" w:rsidP="00EA68E0">
      <w:r>
        <w:t>S</w:t>
      </w:r>
      <w:r w:rsidR="001777F6">
        <w:t>upport</w:t>
      </w:r>
      <w:r>
        <w:t xml:space="preserve"> fourni aux utilisateurs afin de les aider à mieux comprendre et utiliser les tâches les plus complexes. Les informations sont évidemment adaptées à l'utilisateur.</w:t>
      </w:r>
    </w:p>
    <w:p w:rsidR="009C3E90" w:rsidRPr="008E7777" w:rsidRDefault="008E7777" w:rsidP="008E7777">
      <w:pPr>
        <w:pStyle w:val="Titre4"/>
      </w:pPr>
      <w:r w:rsidRPr="008E7777">
        <w:t xml:space="preserve">Module </w:t>
      </w:r>
      <w:proofErr w:type="spellStart"/>
      <w:r w:rsidRPr="008E7777">
        <w:t>acces</w:t>
      </w:r>
      <w:proofErr w:type="spellEnd"/>
    </w:p>
    <w:p w:rsidR="001375FB" w:rsidRDefault="00E74BDF" w:rsidP="009C3E90">
      <w:pPr>
        <w:pStyle w:val="Titre5"/>
      </w:pPr>
      <w:r>
        <w:t>Connexion</w:t>
      </w:r>
      <w:r w:rsidR="001375FB">
        <w:t xml:space="preserve"> en mode administrateur</w:t>
      </w:r>
    </w:p>
    <w:p w:rsidR="001777F6" w:rsidRPr="001777F6" w:rsidRDefault="001777F6" w:rsidP="001777F6">
      <w:r>
        <w:t>Se connecte en mode administrateur. L’utilisateur sélectionne le mode administrateur afin de pouvoir accéder à fonctions dédiées à l’administrateur.</w:t>
      </w:r>
    </w:p>
    <w:p w:rsidR="00D4017A" w:rsidRDefault="009C3E90" w:rsidP="009C3E90">
      <w:pPr>
        <w:pStyle w:val="Titre5"/>
      </w:pPr>
      <w:r>
        <w:t>Déconnexion du mode administrateur</w:t>
      </w:r>
    </w:p>
    <w:p w:rsidR="007D0D3A" w:rsidRPr="007D0D3A" w:rsidRDefault="007D0D3A" w:rsidP="007D0D3A">
      <w:r>
        <w:t>Le nom de la fonction étant assez explicite nous ne nous attarderons pas sur la description de cette fonction.</w:t>
      </w:r>
    </w:p>
    <w:p w:rsidR="00344A02" w:rsidRPr="00B80458" w:rsidRDefault="001375FB" w:rsidP="00B80458">
      <w:pPr>
        <w:pStyle w:val="Titre4"/>
      </w:pPr>
      <w:r>
        <w:t>Table</w:t>
      </w:r>
      <w:r w:rsidR="003336CD">
        <w:t>au de synthèse des fonctionnalités</w:t>
      </w:r>
      <w:r>
        <w:t xml:space="preserve"> de la partie local</w:t>
      </w:r>
    </w:p>
    <w:tbl>
      <w:tblPr>
        <w:tblStyle w:val="Grilledutableau"/>
        <w:tblW w:w="0" w:type="auto"/>
        <w:tblLook w:val="04A0" w:firstRow="1" w:lastRow="0" w:firstColumn="1" w:lastColumn="0" w:noHBand="0" w:noVBand="1"/>
      </w:tblPr>
      <w:tblGrid>
        <w:gridCol w:w="2235"/>
        <w:gridCol w:w="1278"/>
        <w:gridCol w:w="1589"/>
        <w:gridCol w:w="1281"/>
        <w:gridCol w:w="1663"/>
        <w:gridCol w:w="1977"/>
      </w:tblGrid>
      <w:tr w:rsidR="00797B05" w:rsidTr="007C0BEC">
        <w:tc>
          <w:tcPr>
            <w:tcW w:w="2235" w:type="dxa"/>
          </w:tcPr>
          <w:p w:rsidR="00797B05" w:rsidRDefault="00797B05" w:rsidP="00344A02"/>
        </w:tc>
        <w:tc>
          <w:tcPr>
            <w:tcW w:w="1278" w:type="dxa"/>
          </w:tcPr>
          <w:p w:rsidR="00797B05" w:rsidRDefault="00797B05" w:rsidP="00344A02">
            <w:r>
              <w:t>Bénévole</w:t>
            </w:r>
          </w:p>
        </w:tc>
        <w:tc>
          <w:tcPr>
            <w:tcW w:w="1589" w:type="dxa"/>
          </w:tcPr>
          <w:p w:rsidR="00797B05" w:rsidRDefault="00797B05" w:rsidP="00344A02">
            <w:r>
              <w:t>Administrateur</w:t>
            </w:r>
          </w:p>
        </w:tc>
        <w:tc>
          <w:tcPr>
            <w:tcW w:w="1281" w:type="dxa"/>
          </w:tcPr>
          <w:p w:rsidR="00797B05" w:rsidRDefault="00797B05" w:rsidP="00344A02">
            <w:r>
              <w:t>Importance</w:t>
            </w:r>
          </w:p>
        </w:tc>
        <w:tc>
          <w:tcPr>
            <w:tcW w:w="1663" w:type="dxa"/>
          </w:tcPr>
          <w:p w:rsidR="00797B05" w:rsidRDefault="00797B05" w:rsidP="00344A02">
            <w:r>
              <w:t>Difficulté de conception</w:t>
            </w:r>
          </w:p>
        </w:tc>
        <w:tc>
          <w:tcPr>
            <w:tcW w:w="1977" w:type="dxa"/>
          </w:tcPr>
          <w:p w:rsidR="00797B05" w:rsidRDefault="00797B05" w:rsidP="00344A02">
            <w:r>
              <w:t>Fréquence d’accès aux données</w:t>
            </w:r>
          </w:p>
        </w:tc>
      </w:tr>
      <w:tr w:rsidR="00797B05" w:rsidTr="007C0BEC">
        <w:tc>
          <w:tcPr>
            <w:tcW w:w="2235" w:type="dxa"/>
          </w:tcPr>
          <w:p w:rsidR="00797B05" w:rsidRDefault="00797B05" w:rsidP="00A80A8C">
            <w:r>
              <w:t>Création d’un</w:t>
            </w:r>
            <w:r w:rsidR="00A80A8C">
              <w:t xml:space="preserve"> nouveau parcours</w:t>
            </w:r>
          </w:p>
        </w:tc>
        <w:tc>
          <w:tcPr>
            <w:tcW w:w="1278" w:type="dxa"/>
          </w:tcPr>
          <w:p w:rsidR="00797B05" w:rsidRDefault="00797B05" w:rsidP="007C0BEC">
            <w:pPr>
              <w:jc w:val="center"/>
            </w:pPr>
          </w:p>
        </w:tc>
        <w:tc>
          <w:tcPr>
            <w:tcW w:w="1589" w:type="dxa"/>
          </w:tcPr>
          <w:p w:rsidR="00797B05" w:rsidRDefault="00BB1027" w:rsidP="007C0BEC">
            <w:pPr>
              <w:jc w:val="center"/>
            </w:pPr>
            <w:r>
              <w:t>X</w:t>
            </w:r>
          </w:p>
        </w:tc>
        <w:tc>
          <w:tcPr>
            <w:tcW w:w="1281" w:type="dxa"/>
          </w:tcPr>
          <w:p w:rsidR="00797B05" w:rsidRDefault="00BB1027" w:rsidP="007C0BEC">
            <w:pPr>
              <w:jc w:val="center"/>
            </w:pPr>
            <w:r>
              <w:t>Faible</w:t>
            </w:r>
          </w:p>
        </w:tc>
        <w:tc>
          <w:tcPr>
            <w:tcW w:w="1663" w:type="dxa"/>
          </w:tcPr>
          <w:p w:rsidR="00797B05" w:rsidRDefault="00BB1027" w:rsidP="007C0BEC">
            <w:pPr>
              <w:jc w:val="center"/>
            </w:pPr>
            <w:r>
              <w:t>Faible</w:t>
            </w:r>
          </w:p>
        </w:tc>
        <w:tc>
          <w:tcPr>
            <w:tcW w:w="1977" w:type="dxa"/>
          </w:tcPr>
          <w:p w:rsidR="00797B05" w:rsidRDefault="00BB1027" w:rsidP="007C0BEC">
            <w:pPr>
              <w:jc w:val="center"/>
            </w:pPr>
            <w:r>
              <w:t>Faible</w:t>
            </w:r>
          </w:p>
        </w:tc>
      </w:tr>
      <w:tr w:rsidR="00797B05" w:rsidTr="007C0BEC">
        <w:tc>
          <w:tcPr>
            <w:tcW w:w="2235" w:type="dxa"/>
          </w:tcPr>
          <w:p w:rsidR="00797B05" w:rsidRDefault="00797B05" w:rsidP="00244408">
            <w:r>
              <w:t xml:space="preserve">Suppression </w:t>
            </w:r>
            <w:r w:rsidR="00A80A8C">
              <w:t>d’un parcours</w:t>
            </w:r>
          </w:p>
        </w:tc>
        <w:tc>
          <w:tcPr>
            <w:tcW w:w="1278" w:type="dxa"/>
          </w:tcPr>
          <w:p w:rsidR="00797B05" w:rsidRDefault="00797B05" w:rsidP="007C0BEC">
            <w:pPr>
              <w:jc w:val="center"/>
            </w:pPr>
          </w:p>
        </w:tc>
        <w:tc>
          <w:tcPr>
            <w:tcW w:w="1589" w:type="dxa"/>
          </w:tcPr>
          <w:p w:rsidR="00797B05" w:rsidRDefault="00BB1027" w:rsidP="007C0BEC">
            <w:pPr>
              <w:jc w:val="center"/>
            </w:pPr>
            <w:r>
              <w:t>X</w:t>
            </w:r>
          </w:p>
        </w:tc>
        <w:tc>
          <w:tcPr>
            <w:tcW w:w="1281" w:type="dxa"/>
          </w:tcPr>
          <w:p w:rsidR="00797B05" w:rsidRDefault="00BB1027" w:rsidP="007C0BEC">
            <w:pPr>
              <w:jc w:val="center"/>
            </w:pPr>
            <w:r>
              <w:t>Faible</w:t>
            </w:r>
          </w:p>
        </w:tc>
        <w:tc>
          <w:tcPr>
            <w:tcW w:w="1663" w:type="dxa"/>
          </w:tcPr>
          <w:p w:rsidR="00797B05" w:rsidRDefault="00BB1027" w:rsidP="007C0BEC">
            <w:pPr>
              <w:jc w:val="center"/>
            </w:pPr>
            <w:r>
              <w:t>Faible</w:t>
            </w:r>
          </w:p>
        </w:tc>
        <w:tc>
          <w:tcPr>
            <w:tcW w:w="1977" w:type="dxa"/>
          </w:tcPr>
          <w:p w:rsidR="00797B05" w:rsidRDefault="00BB1027" w:rsidP="007C0BEC">
            <w:pPr>
              <w:jc w:val="center"/>
            </w:pPr>
            <w:r>
              <w:t>Faible</w:t>
            </w:r>
          </w:p>
        </w:tc>
      </w:tr>
      <w:tr w:rsidR="00797B05" w:rsidTr="007C0BEC">
        <w:tc>
          <w:tcPr>
            <w:tcW w:w="2235" w:type="dxa"/>
          </w:tcPr>
          <w:p w:rsidR="00797B05" w:rsidRDefault="00A80A8C" w:rsidP="00244408">
            <w:r>
              <w:t>Modification d’un parcours</w:t>
            </w:r>
          </w:p>
        </w:tc>
        <w:tc>
          <w:tcPr>
            <w:tcW w:w="1278" w:type="dxa"/>
          </w:tcPr>
          <w:p w:rsidR="00797B05" w:rsidRDefault="00797B05" w:rsidP="007C0BEC">
            <w:pPr>
              <w:jc w:val="center"/>
            </w:pPr>
          </w:p>
        </w:tc>
        <w:tc>
          <w:tcPr>
            <w:tcW w:w="1589" w:type="dxa"/>
          </w:tcPr>
          <w:p w:rsidR="00797B05" w:rsidRDefault="00BB1027" w:rsidP="007C0BEC">
            <w:pPr>
              <w:jc w:val="center"/>
            </w:pPr>
            <w:r>
              <w:t>X</w:t>
            </w:r>
          </w:p>
        </w:tc>
        <w:tc>
          <w:tcPr>
            <w:tcW w:w="1281" w:type="dxa"/>
          </w:tcPr>
          <w:p w:rsidR="00797B05" w:rsidRDefault="00BB1027" w:rsidP="007C0BEC">
            <w:pPr>
              <w:jc w:val="center"/>
            </w:pPr>
            <w:r>
              <w:t>Faible</w:t>
            </w:r>
          </w:p>
        </w:tc>
        <w:tc>
          <w:tcPr>
            <w:tcW w:w="1663" w:type="dxa"/>
          </w:tcPr>
          <w:p w:rsidR="00797B05" w:rsidRDefault="00BB1027" w:rsidP="007C0BEC">
            <w:pPr>
              <w:jc w:val="center"/>
            </w:pPr>
            <w:r>
              <w:t>Faible</w:t>
            </w:r>
          </w:p>
        </w:tc>
        <w:tc>
          <w:tcPr>
            <w:tcW w:w="1977" w:type="dxa"/>
          </w:tcPr>
          <w:p w:rsidR="00797B05" w:rsidRDefault="00BB1027" w:rsidP="007C0BEC">
            <w:pPr>
              <w:jc w:val="center"/>
            </w:pPr>
            <w:r>
              <w:t>Faible</w:t>
            </w:r>
          </w:p>
        </w:tc>
      </w:tr>
      <w:tr w:rsidR="00797B05" w:rsidTr="007C0BEC">
        <w:tc>
          <w:tcPr>
            <w:tcW w:w="2235" w:type="dxa"/>
          </w:tcPr>
          <w:p w:rsidR="00797B05" w:rsidRDefault="00797B05" w:rsidP="00244408">
            <w:r>
              <w:t>Saisie d’une inscription</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Haute</w:t>
            </w:r>
          </w:p>
        </w:tc>
        <w:tc>
          <w:tcPr>
            <w:tcW w:w="1663" w:type="dxa"/>
          </w:tcPr>
          <w:p w:rsidR="00797B05" w:rsidRDefault="00BB1027" w:rsidP="007C0BEC">
            <w:pPr>
              <w:jc w:val="center"/>
            </w:pPr>
            <w:r>
              <w:t>Haute</w:t>
            </w:r>
          </w:p>
        </w:tc>
        <w:tc>
          <w:tcPr>
            <w:tcW w:w="1977" w:type="dxa"/>
          </w:tcPr>
          <w:p w:rsidR="00797B05" w:rsidRDefault="00BB1027" w:rsidP="007C0BEC">
            <w:pPr>
              <w:jc w:val="center"/>
            </w:pPr>
            <w:r>
              <w:t>Faible</w:t>
            </w:r>
          </w:p>
        </w:tc>
      </w:tr>
      <w:tr w:rsidR="00797B05" w:rsidTr="007C0BEC">
        <w:tc>
          <w:tcPr>
            <w:tcW w:w="2235" w:type="dxa"/>
          </w:tcPr>
          <w:p w:rsidR="00797B05" w:rsidRDefault="00797B05" w:rsidP="00244408">
            <w:r>
              <w:t>Modification d’une inscription</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Moyenne</w:t>
            </w:r>
          </w:p>
        </w:tc>
        <w:tc>
          <w:tcPr>
            <w:tcW w:w="1663" w:type="dxa"/>
          </w:tcPr>
          <w:p w:rsidR="00797B05" w:rsidRDefault="00BB1027" w:rsidP="007C0BEC">
            <w:pPr>
              <w:jc w:val="center"/>
            </w:pPr>
            <w:r>
              <w:t>Moyenne</w:t>
            </w:r>
          </w:p>
        </w:tc>
        <w:tc>
          <w:tcPr>
            <w:tcW w:w="1977" w:type="dxa"/>
          </w:tcPr>
          <w:p w:rsidR="00797B05" w:rsidRDefault="00BB1027" w:rsidP="007C0BEC">
            <w:pPr>
              <w:jc w:val="center"/>
            </w:pPr>
            <w:r>
              <w:t>Faible</w:t>
            </w:r>
          </w:p>
        </w:tc>
      </w:tr>
      <w:tr w:rsidR="00797B05" w:rsidTr="007C0BEC">
        <w:tc>
          <w:tcPr>
            <w:tcW w:w="2235" w:type="dxa"/>
          </w:tcPr>
          <w:p w:rsidR="00797B05" w:rsidRDefault="00797B05" w:rsidP="00244408">
            <w:r>
              <w:t>Suppression d’une inscription</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Faible</w:t>
            </w:r>
          </w:p>
        </w:tc>
        <w:tc>
          <w:tcPr>
            <w:tcW w:w="1663" w:type="dxa"/>
          </w:tcPr>
          <w:p w:rsidR="00797B05" w:rsidRDefault="00BB1027" w:rsidP="007C0BEC">
            <w:pPr>
              <w:jc w:val="center"/>
            </w:pPr>
            <w:r>
              <w:t>Faible</w:t>
            </w:r>
          </w:p>
        </w:tc>
        <w:tc>
          <w:tcPr>
            <w:tcW w:w="1977" w:type="dxa"/>
          </w:tcPr>
          <w:p w:rsidR="00797B05" w:rsidRDefault="00BB1027" w:rsidP="007C0BEC">
            <w:pPr>
              <w:jc w:val="center"/>
            </w:pPr>
            <w:r>
              <w:t>Faible</w:t>
            </w:r>
          </w:p>
        </w:tc>
      </w:tr>
      <w:tr w:rsidR="00797B05" w:rsidTr="007C0BEC">
        <w:tc>
          <w:tcPr>
            <w:tcW w:w="2235" w:type="dxa"/>
          </w:tcPr>
          <w:p w:rsidR="00797B05" w:rsidRDefault="00797B05" w:rsidP="00244408">
            <w:r>
              <w:t>Recherche d’une</w:t>
            </w:r>
            <w:r w:rsidR="005445B5">
              <w:t xml:space="preserve"> ou plusieurs</w:t>
            </w:r>
            <w:r>
              <w:t xml:space="preserve"> inscription</w:t>
            </w:r>
            <w:r w:rsidR="005445B5">
              <w:t>s</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Moyenne</w:t>
            </w:r>
          </w:p>
        </w:tc>
        <w:tc>
          <w:tcPr>
            <w:tcW w:w="1663" w:type="dxa"/>
          </w:tcPr>
          <w:p w:rsidR="00797B05" w:rsidRDefault="00BB1027" w:rsidP="007C0BEC">
            <w:pPr>
              <w:jc w:val="center"/>
            </w:pPr>
            <w:r>
              <w:t>Moyenne</w:t>
            </w:r>
          </w:p>
        </w:tc>
        <w:tc>
          <w:tcPr>
            <w:tcW w:w="1977" w:type="dxa"/>
          </w:tcPr>
          <w:p w:rsidR="00797B05" w:rsidRDefault="00BB1027" w:rsidP="007C0BEC">
            <w:pPr>
              <w:jc w:val="center"/>
            </w:pPr>
            <w:r>
              <w:t>Haute</w:t>
            </w:r>
          </w:p>
        </w:tc>
      </w:tr>
      <w:tr w:rsidR="00797B05" w:rsidTr="007C0BEC">
        <w:tc>
          <w:tcPr>
            <w:tcW w:w="2235" w:type="dxa"/>
          </w:tcPr>
          <w:p w:rsidR="00797B05" w:rsidRDefault="00797B05" w:rsidP="00244408">
            <w:r>
              <w:t>Importation des pré-inscriptions</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Haute</w:t>
            </w:r>
          </w:p>
        </w:tc>
        <w:tc>
          <w:tcPr>
            <w:tcW w:w="1663" w:type="dxa"/>
          </w:tcPr>
          <w:p w:rsidR="00797B05" w:rsidRDefault="00BB1027" w:rsidP="007C0BEC">
            <w:pPr>
              <w:jc w:val="center"/>
            </w:pPr>
            <w:r>
              <w:t>Haute</w:t>
            </w:r>
          </w:p>
        </w:tc>
        <w:tc>
          <w:tcPr>
            <w:tcW w:w="1977" w:type="dxa"/>
          </w:tcPr>
          <w:p w:rsidR="00797B05" w:rsidRDefault="00BB1027" w:rsidP="007C0BEC">
            <w:pPr>
              <w:jc w:val="center"/>
            </w:pPr>
            <w:r>
              <w:t>Haute</w:t>
            </w:r>
          </w:p>
        </w:tc>
      </w:tr>
      <w:tr w:rsidR="00797B05" w:rsidTr="007C0BEC">
        <w:tc>
          <w:tcPr>
            <w:tcW w:w="2235" w:type="dxa"/>
          </w:tcPr>
          <w:p w:rsidR="00797B05" w:rsidRDefault="00797B05" w:rsidP="00244408">
            <w:r>
              <w:t>Recherche des pré-inscriptions non validés</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Moyenne</w:t>
            </w:r>
          </w:p>
        </w:tc>
        <w:tc>
          <w:tcPr>
            <w:tcW w:w="1663" w:type="dxa"/>
          </w:tcPr>
          <w:p w:rsidR="00797B05" w:rsidRDefault="00BB1027" w:rsidP="007C0BEC">
            <w:pPr>
              <w:jc w:val="center"/>
            </w:pPr>
            <w:r>
              <w:t>Moyenne</w:t>
            </w:r>
          </w:p>
        </w:tc>
        <w:tc>
          <w:tcPr>
            <w:tcW w:w="1977" w:type="dxa"/>
          </w:tcPr>
          <w:p w:rsidR="00797B05" w:rsidRDefault="00BB1027" w:rsidP="007C0BEC">
            <w:pPr>
              <w:jc w:val="center"/>
            </w:pPr>
            <w:r>
              <w:t>Haute</w:t>
            </w:r>
          </w:p>
        </w:tc>
      </w:tr>
      <w:tr w:rsidR="00797B05" w:rsidTr="007C0BEC">
        <w:tc>
          <w:tcPr>
            <w:tcW w:w="2235" w:type="dxa"/>
          </w:tcPr>
          <w:p w:rsidR="00797B05" w:rsidRDefault="00797B05" w:rsidP="00244408">
            <w:r>
              <w:t>Validation d’une pré-inscription</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Moyenne</w:t>
            </w:r>
          </w:p>
        </w:tc>
        <w:tc>
          <w:tcPr>
            <w:tcW w:w="1663" w:type="dxa"/>
          </w:tcPr>
          <w:p w:rsidR="00797B05" w:rsidRDefault="00BB1027" w:rsidP="007C0BEC">
            <w:pPr>
              <w:jc w:val="center"/>
            </w:pPr>
            <w:r>
              <w:t>Faible</w:t>
            </w:r>
          </w:p>
        </w:tc>
        <w:tc>
          <w:tcPr>
            <w:tcW w:w="1977" w:type="dxa"/>
          </w:tcPr>
          <w:p w:rsidR="00797B05" w:rsidRDefault="00BB1027" w:rsidP="007C0BEC">
            <w:pPr>
              <w:jc w:val="center"/>
            </w:pPr>
            <w:r>
              <w:t>Faible</w:t>
            </w:r>
          </w:p>
        </w:tc>
      </w:tr>
      <w:tr w:rsidR="00797B05" w:rsidTr="007C0BEC">
        <w:tc>
          <w:tcPr>
            <w:tcW w:w="2235" w:type="dxa"/>
          </w:tcPr>
          <w:p w:rsidR="00797B05" w:rsidRDefault="00797B05" w:rsidP="00244408">
            <w:r>
              <w:t>Modification d’une pré-inscription</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Faible</w:t>
            </w:r>
          </w:p>
        </w:tc>
        <w:tc>
          <w:tcPr>
            <w:tcW w:w="1663" w:type="dxa"/>
          </w:tcPr>
          <w:p w:rsidR="00797B05" w:rsidRDefault="00BB1027" w:rsidP="007C0BEC">
            <w:pPr>
              <w:jc w:val="center"/>
            </w:pPr>
            <w:r>
              <w:t>Faible</w:t>
            </w:r>
          </w:p>
        </w:tc>
        <w:tc>
          <w:tcPr>
            <w:tcW w:w="1977" w:type="dxa"/>
          </w:tcPr>
          <w:p w:rsidR="00797B05" w:rsidRDefault="00BB1027" w:rsidP="007C0BEC">
            <w:pPr>
              <w:jc w:val="center"/>
            </w:pPr>
            <w:r>
              <w:t>Faible</w:t>
            </w:r>
          </w:p>
        </w:tc>
      </w:tr>
      <w:tr w:rsidR="00797B05" w:rsidTr="007C0BEC">
        <w:tc>
          <w:tcPr>
            <w:tcW w:w="2235" w:type="dxa"/>
          </w:tcPr>
          <w:p w:rsidR="00797B05" w:rsidRDefault="00797B05" w:rsidP="00244408">
            <w:r>
              <w:lastRenderedPageBreak/>
              <w:t>Annulation d’une pré-inscription</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Faible</w:t>
            </w:r>
          </w:p>
        </w:tc>
        <w:tc>
          <w:tcPr>
            <w:tcW w:w="1663" w:type="dxa"/>
          </w:tcPr>
          <w:p w:rsidR="00797B05" w:rsidRDefault="00BB1027" w:rsidP="007C0BEC">
            <w:pPr>
              <w:jc w:val="center"/>
            </w:pPr>
            <w:r>
              <w:t>Faible</w:t>
            </w:r>
          </w:p>
        </w:tc>
        <w:tc>
          <w:tcPr>
            <w:tcW w:w="1977" w:type="dxa"/>
          </w:tcPr>
          <w:p w:rsidR="00797B05" w:rsidRDefault="00BB1027" w:rsidP="007C0BEC">
            <w:pPr>
              <w:jc w:val="center"/>
            </w:pPr>
            <w:r>
              <w:t>Faible</w:t>
            </w:r>
          </w:p>
        </w:tc>
      </w:tr>
      <w:tr w:rsidR="00797B05" w:rsidTr="007C0BEC">
        <w:tc>
          <w:tcPr>
            <w:tcW w:w="2235" w:type="dxa"/>
          </w:tcPr>
          <w:p w:rsidR="00797B05" w:rsidRDefault="00797B05" w:rsidP="00244408">
            <w:r>
              <w:t>Validation des passages de cyclistes</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Haute</w:t>
            </w:r>
          </w:p>
        </w:tc>
        <w:tc>
          <w:tcPr>
            <w:tcW w:w="1663" w:type="dxa"/>
          </w:tcPr>
          <w:p w:rsidR="00797B05" w:rsidRDefault="00BB1027" w:rsidP="007C0BEC">
            <w:pPr>
              <w:jc w:val="center"/>
            </w:pPr>
            <w:r>
              <w:t>Faible</w:t>
            </w:r>
          </w:p>
        </w:tc>
        <w:tc>
          <w:tcPr>
            <w:tcW w:w="1977" w:type="dxa"/>
          </w:tcPr>
          <w:p w:rsidR="00797B05" w:rsidRDefault="00BB1027" w:rsidP="007C0BEC">
            <w:pPr>
              <w:jc w:val="center"/>
            </w:pPr>
            <w:r>
              <w:t>Faible</w:t>
            </w:r>
          </w:p>
        </w:tc>
      </w:tr>
      <w:tr w:rsidR="00797B05" w:rsidTr="007C0BEC">
        <w:tc>
          <w:tcPr>
            <w:tcW w:w="2235" w:type="dxa"/>
          </w:tcPr>
          <w:p w:rsidR="00797B05" w:rsidRDefault="00797B05" w:rsidP="00244408">
            <w:r>
              <w:t>Création des statistiques</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Haute</w:t>
            </w:r>
          </w:p>
        </w:tc>
        <w:tc>
          <w:tcPr>
            <w:tcW w:w="1663" w:type="dxa"/>
          </w:tcPr>
          <w:p w:rsidR="00797B05" w:rsidRDefault="00BB1027" w:rsidP="007C0BEC">
            <w:pPr>
              <w:jc w:val="center"/>
            </w:pPr>
            <w:r>
              <w:t>Haute</w:t>
            </w:r>
          </w:p>
        </w:tc>
        <w:tc>
          <w:tcPr>
            <w:tcW w:w="1977" w:type="dxa"/>
          </w:tcPr>
          <w:p w:rsidR="00797B05" w:rsidRDefault="00BB1027" w:rsidP="007C0BEC">
            <w:pPr>
              <w:jc w:val="center"/>
            </w:pPr>
            <w:r>
              <w:t>Haute</w:t>
            </w:r>
          </w:p>
        </w:tc>
      </w:tr>
      <w:tr w:rsidR="00797B05" w:rsidTr="007C0BEC">
        <w:tc>
          <w:tcPr>
            <w:tcW w:w="2235" w:type="dxa"/>
          </w:tcPr>
          <w:p w:rsidR="00797B05" w:rsidRDefault="00797B05" w:rsidP="00244408">
            <w:r>
              <w:t>Consultation du mode d'emploi</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Moyenne</w:t>
            </w:r>
          </w:p>
        </w:tc>
        <w:tc>
          <w:tcPr>
            <w:tcW w:w="1663" w:type="dxa"/>
          </w:tcPr>
          <w:p w:rsidR="00797B05" w:rsidRDefault="00BB1027" w:rsidP="007C0BEC">
            <w:pPr>
              <w:jc w:val="center"/>
            </w:pPr>
            <w:r>
              <w:t>Moyenne</w:t>
            </w:r>
          </w:p>
        </w:tc>
        <w:tc>
          <w:tcPr>
            <w:tcW w:w="1977" w:type="dxa"/>
          </w:tcPr>
          <w:p w:rsidR="00797B05" w:rsidRDefault="00BB1027" w:rsidP="007C0BEC">
            <w:pPr>
              <w:jc w:val="center"/>
            </w:pPr>
            <w:r>
              <w:t>Faible</w:t>
            </w:r>
          </w:p>
        </w:tc>
      </w:tr>
      <w:tr w:rsidR="00797B05" w:rsidTr="007C0BEC">
        <w:tc>
          <w:tcPr>
            <w:tcW w:w="2235" w:type="dxa"/>
          </w:tcPr>
          <w:p w:rsidR="00797B05" w:rsidRDefault="00797B05" w:rsidP="00244408">
            <w:r>
              <w:t>Connexion en mode administrateur</w:t>
            </w:r>
          </w:p>
        </w:tc>
        <w:tc>
          <w:tcPr>
            <w:tcW w:w="1278" w:type="dxa"/>
          </w:tcPr>
          <w:p w:rsidR="00797B05" w:rsidRDefault="00BB1027" w:rsidP="007C0BEC">
            <w:pPr>
              <w:jc w:val="center"/>
            </w:pPr>
            <w:r>
              <w:t>X</w:t>
            </w:r>
          </w:p>
        </w:tc>
        <w:tc>
          <w:tcPr>
            <w:tcW w:w="1589" w:type="dxa"/>
          </w:tcPr>
          <w:p w:rsidR="00797B05" w:rsidRDefault="00797B05" w:rsidP="007C0BEC">
            <w:pPr>
              <w:jc w:val="center"/>
            </w:pPr>
          </w:p>
        </w:tc>
        <w:tc>
          <w:tcPr>
            <w:tcW w:w="1281" w:type="dxa"/>
          </w:tcPr>
          <w:p w:rsidR="00797B05" w:rsidRDefault="00BB1027" w:rsidP="007C0BEC">
            <w:pPr>
              <w:jc w:val="center"/>
            </w:pPr>
            <w:r>
              <w:t>Faible</w:t>
            </w:r>
          </w:p>
        </w:tc>
        <w:tc>
          <w:tcPr>
            <w:tcW w:w="1663" w:type="dxa"/>
          </w:tcPr>
          <w:p w:rsidR="00797B05" w:rsidRDefault="00BB1027" w:rsidP="007C0BEC">
            <w:pPr>
              <w:jc w:val="center"/>
            </w:pPr>
            <w:r>
              <w:t>Moyenne</w:t>
            </w:r>
          </w:p>
        </w:tc>
        <w:tc>
          <w:tcPr>
            <w:tcW w:w="1977" w:type="dxa"/>
          </w:tcPr>
          <w:p w:rsidR="00797B05" w:rsidRDefault="00BB1027" w:rsidP="007C0BEC">
            <w:pPr>
              <w:jc w:val="center"/>
            </w:pPr>
            <w:r>
              <w:t>Moyenne</w:t>
            </w:r>
          </w:p>
        </w:tc>
      </w:tr>
      <w:tr w:rsidR="00797B05" w:rsidTr="007C0BEC">
        <w:tc>
          <w:tcPr>
            <w:tcW w:w="2235" w:type="dxa"/>
          </w:tcPr>
          <w:p w:rsidR="00797B05" w:rsidRPr="00244408" w:rsidRDefault="00797B05" w:rsidP="00244408">
            <w:r>
              <w:t>D</w:t>
            </w:r>
            <w:r w:rsidRPr="00244408">
              <w:t>éconnexion du mode administrateur</w:t>
            </w:r>
          </w:p>
        </w:tc>
        <w:tc>
          <w:tcPr>
            <w:tcW w:w="1278" w:type="dxa"/>
          </w:tcPr>
          <w:p w:rsidR="00797B05" w:rsidRDefault="00797B05" w:rsidP="007C0BEC">
            <w:pPr>
              <w:jc w:val="center"/>
            </w:pPr>
          </w:p>
        </w:tc>
        <w:tc>
          <w:tcPr>
            <w:tcW w:w="1589" w:type="dxa"/>
          </w:tcPr>
          <w:p w:rsidR="00797B05" w:rsidRDefault="00BB1027" w:rsidP="007C0BEC">
            <w:pPr>
              <w:jc w:val="center"/>
            </w:pPr>
            <w:r>
              <w:t>X</w:t>
            </w:r>
          </w:p>
        </w:tc>
        <w:tc>
          <w:tcPr>
            <w:tcW w:w="1281" w:type="dxa"/>
          </w:tcPr>
          <w:p w:rsidR="00797B05" w:rsidRDefault="00BB1027" w:rsidP="007C0BEC">
            <w:pPr>
              <w:jc w:val="center"/>
            </w:pPr>
            <w:r>
              <w:t>Faible</w:t>
            </w:r>
          </w:p>
        </w:tc>
        <w:tc>
          <w:tcPr>
            <w:tcW w:w="1663" w:type="dxa"/>
          </w:tcPr>
          <w:p w:rsidR="00797B05" w:rsidRDefault="00BB1027" w:rsidP="007C0BEC">
            <w:pPr>
              <w:jc w:val="center"/>
            </w:pPr>
            <w:r>
              <w:t>Moyenne</w:t>
            </w:r>
          </w:p>
        </w:tc>
        <w:tc>
          <w:tcPr>
            <w:tcW w:w="1977" w:type="dxa"/>
          </w:tcPr>
          <w:p w:rsidR="00797B05" w:rsidRDefault="00BB1027" w:rsidP="007C0BEC">
            <w:pPr>
              <w:jc w:val="center"/>
            </w:pPr>
            <w:r>
              <w:t>Faible</w:t>
            </w:r>
          </w:p>
        </w:tc>
      </w:tr>
    </w:tbl>
    <w:p w:rsidR="00C40620" w:rsidRDefault="00C40620" w:rsidP="00F6538E">
      <w:pPr>
        <w:pStyle w:val="Titre4"/>
      </w:pPr>
      <w:r>
        <w:t>Description de la partie web</w:t>
      </w:r>
    </w:p>
    <w:p w:rsidR="009A715D" w:rsidRPr="006370F2" w:rsidRDefault="006370F2" w:rsidP="006370F2">
      <w:pPr>
        <w:pStyle w:val="Titre4"/>
      </w:pPr>
      <w:r w:rsidRPr="006370F2">
        <w:t>Module compte</w:t>
      </w:r>
    </w:p>
    <w:p w:rsidR="00927B06" w:rsidRDefault="00927B06" w:rsidP="009A715D">
      <w:pPr>
        <w:pStyle w:val="Titre5"/>
      </w:pPr>
      <w:r>
        <w:t>Création d’un</w:t>
      </w:r>
      <w:r w:rsidR="00AE7E37">
        <w:t xml:space="preserve"> </w:t>
      </w:r>
      <w:r>
        <w:t>compte</w:t>
      </w:r>
      <w:r w:rsidR="00AE7E37">
        <w:t xml:space="preserve"> Personnel</w:t>
      </w:r>
    </w:p>
    <w:p w:rsidR="007D0D3A" w:rsidRDefault="007D0D3A" w:rsidP="007D0D3A">
      <w:r>
        <w:t>Crée un compte sur le site de pré-inscription de la randonnée. N'importe qui ayant accès au site peut  l'utiliser. Les entrées sont les données de création du compte. La sortie est la création d'un compte. Cette fonctionnalité doit être simple afin que quiconque puisse l'utiliser sans mal.</w:t>
      </w:r>
    </w:p>
    <w:p w:rsidR="00927B06" w:rsidRDefault="009A715D" w:rsidP="009A715D">
      <w:pPr>
        <w:pStyle w:val="Titre5"/>
      </w:pPr>
      <w:r>
        <w:t>Modification</w:t>
      </w:r>
      <w:r w:rsidR="00927B06">
        <w:t xml:space="preserve"> compte personnel</w:t>
      </w:r>
    </w:p>
    <w:p w:rsidR="007D0D3A" w:rsidRPr="007D0D3A" w:rsidRDefault="007D0D3A" w:rsidP="007D0D3A">
      <w:r>
        <w:t>Le nom de la fonction étant assez explicite nous ne nous attarderons pas sur la description de cette fonction.</w:t>
      </w:r>
    </w:p>
    <w:p w:rsidR="00607F5F" w:rsidRDefault="009A715D" w:rsidP="00607F5F">
      <w:pPr>
        <w:pStyle w:val="Titre5"/>
      </w:pPr>
      <w:r>
        <w:t>Suppression</w:t>
      </w:r>
      <w:r w:rsidR="00927B06">
        <w:t xml:space="preserve"> compte pers</w:t>
      </w:r>
      <w:r w:rsidR="00607F5F">
        <w:t>onnel</w:t>
      </w:r>
    </w:p>
    <w:p w:rsidR="007D0D3A" w:rsidRPr="007D0D3A" w:rsidRDefault="007D0D3A" w:rsidP="007D0D3A">
      <w:r>
        <w:t>Le nom de la fonction étant assez explicite nous ne nous attarderons pas sur la description de cette fonction.</w:t>
      </w:r>
    </w:p>
    <w:p w:rsidR="00607F5F" w:rsidRDefault="00607F5F" w:rsidP="00607F5F">
      <w:pPr>
        <w:pStyle w:val="Titre5"/>
      </w:pPr>
      <w:r>
        <w:t>Recherche compte personnel</w:t>
      </w:r>
    </w:p>
    <w:p w:rsidR="007D0D3A" w:rsidRPr="007D0D3A" w:rsidRDefault="007D0D3A" w:rsidP="007D0D3A">
      <w:r>
        <w:t>Le nom de la fonction étant assez explicite nous ne nous attarderons pas sur la description de cette fonction.</w:t>
      </w:r>
    </w:p>
    <w:p w:rsidR="009A715D" w:rsidRDefault="006370F2" w:rsidP="006370F2">
      <w:pPr>
        <w:pStyle w:val="Titre4"/>
      </w:pPr>
      <w:r>
        <w:t xml:space="preserve">Module </w:t>
      </w:r>
      <w:r w:rsidRPr="006370F2">
        <w:t>accès</w:t>
      </w:r>
    </w:p>
    <w:p w:rsidR="009A715D" w:rsidRDefault="009A715D" w:rsidP="009A715D">
      <w:pPr>
        <w:pStyle w:val="Titre5"/>
      </w:pPr>
      <w:r>
        <w:t>Connexion au compte personne</w:t>
      </w:r>
    </w:p>
    <w:p w:rsidR="007D0D3A" w:rsidRPr="007D0D3A" w:rsidRDefault="007D0D3A" w:rsidP="007D0D3A">
      <w:r>
        <w:t>L’utilisateur saisie ses identifiants afin de se connecter à son compte et ainsi créer sa pré-inscription.</w:t>
      </w:r>
    </w:p>
    <w:p w:rsidR="009A715D" w:rsidRDefault="009A715D" w:rsidP="009A715D">
      <w:pPr>
        <w:pStyle w:val="Titre5"/>
      </w:pPr>
      <w:r>
        <w:t>Déconnexion du compte personnel</w:t>
      </w:r>
    </w:p>
    <w:p w:rsidR="007D0D3A" w:rsidRPr="007D0D3A" w:rsidRDefault="007D0D3A" w:rsidP="007D0D3A">
      <w:r>
        <w:t>Le nom de la fonction étant assez explicite nous ne nous attarderons pas sur la description de cette fonction.</w:t>
      </w:r>
    </w:p>
    <w:p w:rsidR="009A715D" w:rsidRDefault="009A715D" w:rsidP="009A715D">
      <w:pPr>
        <w:pStyle w:val="Titre4"/>
      </w:pPr>
      <w:r>
        <w:t>Module pré-inscription</w:t>
      </w:r>
    </w:p>
    <w:p w:rsidR="00927B06" w:rsidRDefault="00927B06" w:rsidP="009A715D">
      <w:pPr>
        <w:pStyle w:val="Titre5"/>
      </w:pPr>
      <w:r>
        <w:t>Saisie d’une pré-inscription</w:t>
      </w:r>
    </w:p>
    <w:p w:rsidR="007D0D3A" w:rsidRPr="007D0D3A" w:rsidRDefault="007D0D3A" w:rsidP="007D0D3A">
      <w:r>
        <w:t>Décrit plus tôt dans le document.</w:t>
      </w:r>
    </w:p>
    <w:p w:rsidR="00927B06" w:rsidRDefault="00927B06" w:rsidP="009A715D">
      <w:pPr>
        <w:pStyle w:val="Titre5"/>
      </w:pPr>
      <w:r>
        <w:lastRenderedPageBreak/>
        <w:t>Modification d’une pré-inscription</w:t>
      </w:r>
    </w:p>
    <w:p w:rsidR="007D0D3A" w:rsidRPr="007D0D3A" w:rsidRDefault="007D0D3A" w:rsidP="007D0D3A">
      <w:r>
        <w:t>Décrit plus tôt dans le document.</w:t>
      </w:r>
    </w:p>
    <w:p w:rsidR="00927B06" w:rsidRDefault="00AE7E37" w:rsidP="009A715D">
      <w:pPr>
        <w:pStyle w:val="Titre5"/>
      </w:pPr>
      <w:r>
        <w:t>Annul</w:t>
      </w:r>
      <w:r w:rsidR="00927B06">
        <w:t>ation d’une pré-inscription</w:t>
      </w:r>
    </w:p>
    <w:p w:rsidR="007D0D3A" w:rsidRPr="007D0D3A" w:rsidRDefault="007D0D3A" w:rsidP="007D0D3A">
      <w:r>
        <w:t>Décrit plus tôt dans le document.</w:t>
      </w:r>
    </w:p>
    <w:p w:rsidR="00CA0BEC" w:rsidRDefault="00592B49" w:rsidP="00CA0BEC">
      <w:pPr>
        <w:pStyle w:val="Titre5"/>
      </w:pPr>
      <w:r>
        <w:t>Export des pré-inscriptions</w:t>
      </w:r>
    </w:p>
    <w:p w:rsidR="007D0D3A" w:rsidRDefault="007D0D3A" w:rsidP="007D0D3A">
      <w:r>
        <w:t>Lorsque la période de pré-inscription est terminée, on peut exporter les pré-inscriptions au travers d'un fichier SQL. L'entrée est l'ensemble de pré-inscriptions associées à la randonnée que l'on va exporter. La sortie est un fichier SQL.</w:t>
      </w:r>
    </w:p>
    <w:p w:rsidR="00CA0BEC" w:rsidRDefault="00CA0BEC" w:rsidP="00CA0BEC">
      <w:pPr>
        <w:pStyle w:val="Titre5"/>
      </w:pPr>
      <w:r>
        <w:t>Créer fiche de pré-inscription</w:t>
      </w:r>
    </w:p>
    <w:p w:rsidR="007D0D3A" w:rsidRPr="007D0D3A" w:rsidRDefault="007D0D3A" w:rsidP="007D0D3A">
      <w:r>
        <w:t>Lorsque le randonneur a fini de saisir ses pré-inscriptions et inscription associés, il peut exporter au format PDF</w:t>
      </w:r>
      <w:r w:rsidR="00E94258">
        <w:t xml:space="preserve"> le récapitulatif de ses opérations contenant les informations associés à sa pré-inscription et celles des inscriptions associées ainsi que le montant qu’il devra payer. Il s’agit du document qu’il devra fournir aux bénévoles si il veut faire valider ses pré-inscriptions</w:t>
      </w:r>
      <w:r w:rsidR="002E47A7">
        <w:t>.</w:t>
      </w:r>
    </w:p>
    <w:p w:rsidR="009A715D" w:rsidRDefault="006370F2" w:rsidP="006370F2">
      <w:pPr>
        <w:pStyle w:val="Titre4"/>
      </w:pPr>
      <w:r>
        <w:t xml:space="preserve">Module </w:t>
      </w:r>
      <w:r w:rsidRPr="006370F2">
        <w:t>éducatif</w:t>
      </w:r>
    </w:p>
    <w:p w:rsidR="00927B06" w:rsidRDefault="009A715D" w:rsidP="009A715D">
      <w:pPr>
        <w:pStyle w:val="Titre5"/>
      </w:pPr>
      <w:r>
        <w:t>Consultation</w:t>
      </w:r>
      <w:r w:rsidR="00501657">
        <w:t xml:space="preserve"> du </w:t>
      </w:r>
      <w:r w:rsidR="00927B06">
        <w:t>Mode d'emploi partie web</w:t>
      </w:r>
    </w:p>
    <w:p w:rsidR="001F17A0" w:rsidRPr="00EA68E0" w:rsidRDefault="001F17A0" w:rsidP="001F17A0">
      <w:r>
        <w:t>Support fourni aux utilisateurs afin de les aider à mieux comprendre et utiliser les tâches les plus complexes. Les informations sont évidemment adaptées à l'utilisateur.</w:t>
      </w:r>
    </w:p>
    <w:p w:rsidR="00501657" w:rsidRDefault="00501657" w:rsidP="00501657">
      <w:pPr>
        <w:pStyle w:val="Titre4"/>
      </w:pPr>
      <w:r>
        <w:t>Tableau de synthèse des fonctionnalités de la partie web</w:t>
      </w:r>
    </w:p>
    <w:tbl>
      <w:tblPr>
        <w:tblStyle w:val="Grilledutableau"/>
        <w:tblW w:w="0" w:type="auto"/>
        <w:tblLook w:val="04A0" w:firstRow="1" w:lastRow="0" w:firstColumn="1" w:lastColumn="0" w:noHBand="0" w:noVBand="1"/>
      </w:tblPr>
      <w:tblGrid>
        <w:gridCol w:w="1962"/>
        <w:gridCol w:w="1548"/>
        <w:gridCol w:w="1701"/>
        <w:gridCol w:w="1701"/>
        <w:gridCol w:w="1701"/>
        <w:gridCol w:w="1410"/>
      </w:tblGrid>
      <w:tr w:rsidR="00AE7E37" w:rsidTr="007C0BEC">
        <w:tc>
          <w:tcPr>
            <w:tcW w:w="1962" w:type="dxa"/>
          </w:tcPr>
          <w:p w:rsidR="00AE7E37" w:rsidRDefault="00AE7E37" w:rsidP="00515BAD"/>
        </w:tc>
        <w:tc>
          <w:tcPr>
            <w:tcW w:w="1548" w:type="dxa"/>
          </w:tcPr>
          <w:p w:rsidR="00AE7E37" w:rsidRDefault="003B494B" w:rsidP="007C0BEC">
            <w:pPr>
              <w:jc w:val="center"/>
            </w:pPr>
            <w:r>
              <w:t>Randonneurs</w:t>
            </w:r>
          </w:p>
        </w:tc>
        <w:tc>
          <w:tcPr>
            <w:tcW w:w="1701" w:type="dxa"/>
          </w:tcPr>
          <w:p w:rsidR="00AE7E37" w:rsidRDefault="00AE7E37" w:rsidP="007C0BEC">
            <w:pPr>
              <w:jc w:val="center"/>
            </w:pPr>
            <w:r>
              <w:t>Administrateur</w:t>
            </w:r>
          </w:p>
        </w:tc>
        <w:tc>
          <w:tcPr>
            <w:tcW w:w="1701" w:type="dxa"/>
          </w:tcPr>
          <w:p w:rsidR="00AE7E37" w:rsidRDefault="00AE7E37" w:rsidP="007C0BEC">
            <w:pPr>
              <w:jc w:val="center"/>
            </w:pPr>
            <w:r>
              <w:t>Importance</w:t>
            </w:r>
          </w:p>
        </w:tc>
        <w:tc>
          <w:tcPr>
            <w:tcW w:w="1701" w:type="dxa"/>
          </w:tcPr>
          <w:p w:rsidR="00AE7E37" w:rsidRDefault="00AE7E37" w:rsidP="007C0BEC">
            <w:pPr>
              <w:jc w:val="center"/>
            </w:pPr>
            <w:r>
              <w:t>Difficulté de conception</w:t>
            </w:r>
          </w:p>
        </w:tc>
        <w:tc>
          <w:tcPr>
            <w:tcW w:w="1410" w:type="dxa"/>
          </w:tcPr>
          <w:p w:rsidR="00AE7E37" w:rsidRDefault="00AE7E37" w:rsidP="007C0BEC">
            <w:pPr>
              <w:jc w:val="center"/>
            </w:pPr>
            <w:r>
              <w:t>Fréquence d’accès aux données</w:t>
            </w:r>
          </w:p>
        </w:tc>
      </w:tr>
      <w:tr w:rsidR="00AE7E37" w:rsidTr="007C0BEC">
        <w:tc>
          <w:tcPr>
            <w:tcW w:w="1962" w:type="dxa"/>
          </w:tcPr>
          <w:p w:rsidR="00AE7E37" w:rsidRDefault="00AE7E37" w:rsidP="00AE7E37">
            <w:r>
              <w:t>Création d’un compte Personnel</w:t>
            </w:r>
          </w:p>
        </w:tc>
        <w:tc>
          <w:tcPr>
            <w:tcW w:w="1548" w:type="dxa"/>
          </w:tcPr>
          <w:p w:rsidR="00AE7E37" w:rsidRDefault="00B80458" w:rsidP="007C0BEC">
            <w:pPr>
              <w:jc w:val="center"/>
            </w:pPr>
            <w:r>
              <w:t>X</w:t>
            </w:r>
          </w:p>
        </w:tc>
        <w:tc>
          <w:tcPr>
            <w:tcW w:w="1701" w:type="dxa"/>
          </w:tcPr>
          <w:p w:rsidR="00AE7E37" w:rsidRDefault="00AE7E37" w:rsidP="007C0BEC">
            <w:pPr>
              <w:jc w:val="center"/>
            </w:pPr>
          </w:p>
        </w:tc>
        <w:tc>
          <w:tcPr>
            <w:tcW w:w="1701" w:type="dxa"/>
          </w:tcPr>
          <w:p w:rsidR="00AE7E37" w:rsidRDefault="00B80458" w:rsidP="007C0BEC">
            <w:pPr>
              <w:jc w:val="center"/>
            </w:pPr>
            <w:r>
              <w:t>Moyenne</w:t>
            </w:r>
          </w:p>
        </w:tc>
        <w:tc>
          <w:tcPr>
            <w:tcW w:w="1701" w:type="dxa"/>
          </w:tcPr>
          <w:p w:rsidR="00AE7E37" w:rsidRDefault="00B80458" w:rsidP="007C0BEC">
            <w:pPr>
              <w:jc w:val="center"/>
            </w:pPr>
            <w:r>
              <w:t>Moyenne</w:t>
            </w:r>
          </w:p>
        </w:tc>
        <w:tc>
          <w:tcPr>
            <w:tcW w:w="1410" w:type="dxa"/>
          </w:tcPr>
          <w:p w:rsidR="00AE7E37" w:rsidRDefault="00B80458" w:rsidP="007C0BEC">
            <w:pPr>
              <w:jc w:val="center"/>
            </w:pPr>
            <w:r>
              <w:t>Moyenne</w:t>
            </w:r>
          </w:p>
        </w:tc>
      </w:tr>
      <w:tr w:rsidR="00AE7E37" w:rsidTr="007C0BEC">
        <w:tc>
          <w:tcPr>
            <w:tcW w:w="1962" w:type="dxa"/>
          </w:tcPr>
          <w:p w:rsidR="00AE7E37" w:rsidRDefault="00AE7E37" w:rsidP="00AE7E37">
            <w:r>
              <w:t>Connexion au compte personnel</w:t>
            </w:r>
          </w:p>
        </w:tc>
        <w:tc>
          <w:tcPr>
            <w:tcW w:w="1548" w:type="dxa"/>
          </w:tcPr>
          <w:p w:rsidR="00AE7E37" w:rsidRDefault="00B80458" w:rsidP="007C0BEC">
            <w:pPr>
              <w:jc w:val="center"/>
            </w:pPr>
            <w:r>
              <w:t>X</w:t>
            </w:r>
          </w:p>
        </w:tc>
        <w:tc>
          <w:tcPr>
            <w:tcW w:w="1701" w:type="dxa"/>
          </w:tcPr>
          <w:p w:rsidR="00AE7E37" w:rsidRDefault="00B80458" w:rsidP="007C0BEC">
            <w:pPr>
              <w:jc w:val="center"/>
            </w:pPr>
            <w:r>
              <w:t>X</w:t>
            </w:r>
          </w:p>
        </w:tc>
        <w:tc>
          <w:tcPr>
            <w:tcW w:w="1701" w:type="dxa"/>
          </w:tcPr>
          <w:p w:rsidR="00AE7E37" w:rsidRDefault="00B80458" w:rsidP="007C0BEC">
            <w:pPr>
              <w:jc w:val="center"/>
            </w:pPr>
            <w:r>
              <w:t>Moyenne</w:t>
            </w:r>
          </w:p>
        </w:tc>
        <w:tc>
          <w:tcPr>
            <w:tcW w:w="1701" w:type="dxa"/>
          </w:tcPr>
          <w:p w:rsidR="00AE7E37" w:rsidRDefault="00B80458" w:rsidP="007C0BEC">
            <w:pPr>
              <w:jc w:val="center"/>
            </w:pPr>
            <w:r>
              <w:t>Moyenne</w:t>
            </w:r>
          </w:p>
        </w:tc>
        <w:tc>
          <w:tcPr>
            <w:tcW w:w="1410" w:type="dxa"/>
          </w:tcPr>
          <w:p w:rsidR="00AE7E37" w:rsidRDefault="00B80458" w:rsidP="007C0BEC">
            <w:pPr>
              <w:jc w:val="center"/>
            </w:pPr>
            <w:r>
              <w:t>Moyenne</w:t>
            </w:r>
          </w:p>
        </w:tc>
      </w:tr>
      <w:tr w:rsidR="00B80458" w:rsidTr="007C0BEC">
        <w:tc>
          <w:tcPr>
            <w:tcW w:w="1962" w:type="dxa"/>
          </w:tcPr>
          <w:p w:rsidR="00B80458" w:rsidRDefault="00B80458" w:rsidP="00AE7E37">
            <w:r>
              <w:t>Modification du compte personnel</w:t>
            </w:r>
          </w:p>
        </w:tc>
        <w:tc>
          <w:tcPr>
            <w:tcW w:w="1548" w:type="dxa"/>
          </w:tcPr>
          <w:p w:rsidR="00B80458" w:rsidRDefault="00B80458" w:rsidP="007C0BEC">
            <w:pPr>
              <w:jc w:val="center"/>
            </w:pPr>
            <w:r>
              <w:t>X</w:t>
            </w:r>
          </w:p>
        </w:tc>
        <w:tc>
          <w:tcPr>
            <w:tcW w:w="1701" w:type="dxa"/>
          </w:tcPr>
          <w:p w:rsidR="00B80458" w:rsidRDefault="00B80458" w:rsidP="007C0BEC">
            <w:pPr>
              <w:jc w:val="center"/>
            </w:pPr>
            <w:r>
              <w:t>X</w:t>
            </w:r>
          </w:p>
        </w:tc>
        <w:tc>
          <w:tcPr>
            <w:tcW w:w="1701" w:type="dxa"/>
          </w:tcPr>
          <w:p w:rsidR="00B80458" w:rsidRDefault="00B80458" w:rsidP="007C0BEC">
            <w:pPr>
              <w:jc w:val="center"/>
            </w:pPr>
            <w:r>
              <w:t>Faible</w:t>
            </w:r>
          </w:p>
        </w:tc>
        <w:tc>
          <w:tcPr>
            <w:tcW w:w="1701" w:type="dxa"/>
          </w:tcPr>
          <w:p w:rsidR="00B80458" w:rsidRDefault="00B80458" w:rsidP="007C0BEC">
            <w:pPr>
              <w:jc w:val="center"/>
            </w:pPr>
            <w:r>
              <w:t>Faible</w:t>
            </w:r>
          </w:p>
        </w:tc>
        <w:tc>
          <w:tcPr>
            <w:tcW w:w="1410" w:type="dxa"/>
          </w:tcPr>
          <w:p w:rsidR="00B80458" w:rsidRDefault="00B80458" w:rsidP="007C0BEC">
            <w:pPr>
              <w:jc w:val="center"/>
            </w:pPr>
            <w:r>
              <w:t>Faible</w:t>
            </w:r>
          </w:p>
        </w:tc>
      </w:tr>
      <w:tr w:rsidR="00B80458" w:rsidTr="007C0BEC">
        <w:tc>
          <w:tcPr>
            <w:tcW w:w="1962" w:type="dxa"/>
          </w:tcPr>
          <w:p w:rsidR="00B80458" w:rsidRDefault="00B80458" w:rsidP="00AE7E37">
            <w:r>
              <w:t>Suppression du compte personnel</w:t>
            </w:r>
          </w:p>
        </w:tc>
        <w:tc>
          <w:tcPr>
            <w:tcW w:w="1548" w:type="dxa"/>
          </w:tcPr>
          <w:p w:rsidR="00B80458" w:rsidRDefault="00B80458" w:rsidP="007C0BEC">
            <w:pPr>
              <w:jc w:val="center"/>
            </w:pPr>
            <w:r>
              <w:t>X</w:t>
            </w:r>
          </w:p>
        </w:tc>
        <w:tc>
          <w:tcPr>
            <w:tcW w:w="1701" w:type="dxa"/>
          </w:tcPr>
          <w:p w:rsidR="00B80458" w:rsidRDefault="00B80458" w:rsidP="007C0BEC">
            <w:pPr>
              <w:jc w:val="center"/>
            </w:pPr>
            <w:r>
              <w:t>X</w:t>
            </w:r>
          </w:p>
        </w:tc>
        <w:tc>
          <w:tcPr>
            <w:tcW w:w="1701" w:type="dxa"/>
          </w:tcPr>
          <w:p w:rsidR="00B80458" w:rsidRDefault="00B80458" w:rsidP="007C0BEC">
            <w:pPr>
              <w:jc w:val="center"/>
            </w:pPr>
            <w:r>
              <w:t>Faible</w:t>
            </w:r>
          </w:p>
        </w:tc>
        <w:tc>
          <w:tcPr>
            <w:tcW w:w="1701" w:type="dxa"/>
          </w:tcPr>
          <w:p w:rsidR="00B80458" w:rsidRDefault="00B80458" w:rsidP="007C0BEC">
            <w:pPr>
              <w:jc w:val="center"/>
            </w:pPr>
            <w:r>
              <w:t>Faible</w:t>
            </w:r>
          </w:p>
        </w:tc>
        <w:tc>
          <w:tcPr>
            <w:tcW w:w="1410" w:type="dxa"/>
          </w:tcPr>
          <w:p w:rsidR="00B80458" w:rsidRDefault="00B80458" w:rsidP="007C0BEC">
            <w:pPr>
              <w:jc w:val="center"/>
            </w:pPr>
            <w:r>
              <w:t>Faible</w:t>
            </w:r>
          </w:p>
        </w:tc>
      </w:tr>
      <w:tr w:rsidR="00B80458" w:rsidTr="007C0BEC">
        <w:tc>
          <w:tcPr>
            <w:tcW w:w="1962" w:type="dxa"/>
          </w:tcPr>
          <w:p w:rsidR="00B80458" w:rsidRDefault="00B80458" w:rsidP="00AE7E37">
            <w:r>
              <w:t>Recherche compte personnel</w:t>
            </w:r>
          </w:p>
        </w:tc>
        <w:tc>
          <w:tcPr>
            <w:tcW w:w="1548" w:type="dxa"/>
          </w:tcPr>
          <w:p w:rsidR="00B80458" w:rsidRDefault="00B80458" w:rsidP="007C0BEC">
            <w:pPr>
              <w:jc w:val="center"/>
            </w:pPr>
          </w:p>
        </w:tc>
        <w:tc>
          <w:tcPr>
            <w:tcW w:w="1701" w:type="dxa"/>
          </w:tcPr>
          <w:p w:rsidR="00B80458" w:rsidRDefault="00B80458" w:rsidP="007C0BEC">
            <w:pPr>
              <w:jc w:val="center"/>
            </w:pPr>
            <w:r>
              <w:t>X</w:t>
            </w:r>
          </w:p>
        </w:tc>
        <w:tc>
          <w:tcPr>
            <w:tcW w:w="1701" w:type="dxa"/>
          </w:tcPr>
          <w:p w:rsidR="00B80458" w:rsidRDefault="00B80458" w:rsidP="007C0BEC">
            <w:pPr>
              <w:jc w:val="center"/>
            </w:pPr>
            <w:r>
              <w:t>Faible</w:t>
            </w:r>
          </w:p>
        </w:tc>
        <w:tc>
          <w:tcPr>
            <w:tcW w:w="1701" w:type="dxa"/>
          </w:tcPr>
          <w:p w:rsidR="00B80458" w:rsidRDefault="00B80458" w:rsidP="007C0BEC">
            <w:pPr>
              <w:jc w:val="center"/>
            </w:pPr>
            <w:r>
              <w:t>Moyenne</w:t>
            </w:r>
          </w:p>
        </w:tc>
        <w:tc>
          <w:tcPr>
            <w:tcW w:w="1410" w:type="dxa"/>
          </w:tcPr>
          <w:p w:rsidR="00B80458" w:rsidRDefault="00B80458" w:rsidP="007C0BEC">
            <w:pPr>
              <w:jc w:val="center"/>
            </w:pPr>
            <w:r>
              <w:t>Moyenne</w:t>
            </w:r>
          </w:p>
        </w:tc>
      </w:tr>
      <w:tr w:rsidR="00B80458" w:rsidTr="007C0BEC">
        <w:tc>
          <w:tcPr>
            <w:tcW w:w="1962" w:type="dxa"/>
          </w:tcPr>
          <w:p w:rsidR="00B80458" w:rsidRDefault="00B80458" w:rsidP="00AE7E37">
            <w:r>
              <w:t>Saisie d’une pré-inscription</w:t>
            </w:r>
          </w:p>
        </w:tc>
        <w:tc>
          <w:tcPr>
            <w:tcW w:w="1548" w:type="dxa"/>
          </w:tcPr>
          <w:p w:rsidR="00B80458" w:rsidRDefault="00B80458" w:rsidP="007C0BEC">
            <w:pPr>
              <w:jc w:val="center"/>
            </w:pPr>
            <w:r>
              <w:t>X</w:t>
            </w:r>
          </w:p>
        </w:tc>
        <w:tc>
          <w:tcPr>
            <w:tcW w:w="1701" w:type="dxa"/>
          </w:tcPr>
          <w:p w:rsidR="00B80458" w:rsidRDefault="00B80458" w:rsidP="007C0BEC">
            <w:pPr>
              <w:jc w:val="center"/>
            </w:pPr>
          </w:p>
        </w:tc>
        <w:tc>
          <w:tcPr>
            <w:tcW w:w="1701" w:type="dxa"/>
          </w:tcPr>
          <w:p w:rsidR="00B80458" w:rsidRDefault="00B80458" w:rsidP="007C0BEC">
            <w:pPr>
              <w:jc w:val="center"/>
            </w:pPr>
            <w:r>
              <w:t>Haute</w:t>
            </w:r>
          </w:p>
        </w:tc>
        <w:tc>
          <w:tcPr>
            <w:tcW w:w="1701" w:type="dxa"/>
          </w:tcPr>
          <w:p w:rsidR="00B80458" w:rsidRDefault="00B80458" w:rsidP="007C0BEC">
            <w:pPr>
              <w:jc w:val="center"/>
            </w:pPr>
            <w:r>
              <w:t>Haute</w:t>
            </w:r>
          </w:p>
        </w:tc>
        <w:tc>
          <w:tcPr>
            <w:tcW w:w="1410" w:type="dxa"/>
          </w:tcPr>
          <w:p w:rsidR="00B80458" w:rsidRDefault="00B80458" w:rsidP="007C0BEC">
            <w:pPr>
              <w:jc w:val="center"/>
            </w:pPr>
            <w:r>
              <w:t>Faible</w:t>
            </w:r>
          </w:p>
        </w:tc>
      </w:tr>
      <w:tr w:rsidR="00B80458" w:rsidTr="007C0BEC">
        <w:tc>
          <w:tcPr>
            <w:tcW w:w="1962" w:type="dxa"/>
          </w:tcPr>
          <w:p w:rsidR="00B80458" w:rsidRDefault="00B80458" w:rsidP="00AE7E37">
            <w:r>
              <w:t>Modification d’une pré-inscription</w:t>
            </w:r>
          </w:p>
        </w:tc>
        <w:tc>
          <w:tcPr>
            <w:tcW w:w="1548" w:type="dxa"/>
          </w:tcPr>
          <w:p w:rsidR="00B80458" w:rsidRDefault="00B80458" w:rsidP="007C0BEC">
            <w:pPr>
              <w:jc w:val="center"/>
            </w:pPr>
            <w:r>
              <w:t>X</w:t>
            </w:r>
          </w:p>
        </w:tc>
        <w:tc>
          <w:tcPr>
            <w:tcW w:w="1701" w:type="dxa"/>
          </w:tcPr>
          <w:p w:rsidR="00B80458" w:rsidRDefault="00B80458" w:rsidP="007C0BEC">
            <w:pPr>
              <w:jc w:val="center"/>
            </w:pPr>
            <w:r>
              <w:t>X</w:t>
            </w:r>
          </w:p>
        </w:tc>
        <w:tc>
          <w:tcPr>
            <w:tcW w:w="1701" w:type="dxa"/>
          </w:tcPr>
          <w:p w:rsidR="00B80458" w:rsidRDefault="00B80458" w:rsidP="007C0BEC">
            <w:pPr>
              <w:jc w:val="center"/>
            </w:pPr>
            <w:r>
              <w:t>Moyenne</w:t>
            </w:r>
          </w:p>
        </w:tc>
        <w:tc>
          <w:tcPr>
            <w:tcW w:w="1701" w:type="dxa"/>
          </w:tcPr>
          <w:p w:rsidR="00B80458" w:rsidRDefault="00B80458" w:rsidP="007C0BEC">
            <w:pPr>
              <w:jc w:val="center"/>
            </w:pPr>
            <w:r>
              <w:t>Faible</w:t>
            </w:r>
          </w:p>
        </w:tc>
        <w:tc>
          <w:tcPr>
            <w:tcW w:w="1410" w:type="dxa"/>
          </w:tcPr>
          <w:p w:rsidR="00B80458" w:rsidRDefault="00B80458" w:rsidP="007C0BEC">
            <w:pPr>
              <w:jc w:val="center"/>
            </w:pPr>
            <w:r>
              <w:t>Faible</w:t>
            </w:r>
          </w:p>
        </w:tc>
      </w:tr>
      <w:tr w:rsidR="00B80458" w:rsidTr="007C0BEC">
        <w:tc>
          <w:tcPr>
            <w:tcW w:w="1962" w:type="dxa"/>
          </w:tcPr>
          <w:p w:rsidR="00B80458" w:rsidRDefault="00B80458" w:rsidP="00AE7E37">
            <w:r>
              <w:t>Annulation d’une pré-inscription</w:t>
            </w:r>
          </w:p>
        </w:tc>
        <w:tc>
          <w:tcPr>
            <w:tcW w:w="1548" w:type="dxa"/>
          </w:tcPr>
          <w:p w:rsidR="00B80458" w:rsidRDefault="00B80458" w:rsidP="007C0BEC">
            <w:pPr>
              <w:jc w:val="center"/>
            </w:pPr>
            <w:r>
              <w:t>X</w:t>
            </w:r>
          </w:p>
        </w:tc>
        <w:tc>
          <w:tcPr>
            <w:tcW w:w="1701" w:type="dxa"/>
          </w:tcPr>
          <w:p w:rsidR="00B80458" w:rsidRDefault="00B80458" w:rsidP="007C0BEC">
            <w:pPr>
              <w:jc w:val="center"/>
            </w:pPr>
            <w:r>
              <w:t>X</w:t>
            </w:r>
          </w:p>
        </w:tc>
        <w:tc>
          <w:tcPr>
            <w:tcW w:w="1701" w:type="dxa"/>
          </w:tcPr>
          <w:p w:rsidR="00B80458" w:rsidRDefault="00B80458" w:rsidP="007C0BEC">
            <w:pPr>
              <w:jc w:val="center"/>
            </w:pPr>
            <w:r>
              <w:t>Faible</w:t>
            </w:r>
          </w:p>
        </w:tc>
        <w:tc>
          <w:tcPr>
            <w:tcW w:w="1701" w:type="dxa"/>
          </w:tcPr>
          <w:p w:rsidR="00B80458" w:rsidRDefault="00B80458" w:rsidP="007C0BEC">
            <w:pPr>
              <w:jc w:val="center"/>
            </w:pPr>
            <w:r>
              <w:t>Faible</w:t>
            </w:r>
          </w:p>
        </w:tc>
        <w:tc>
          <w:tcPr>
            <w:tcW w:w="1410" w:type="dxa"/>
          </w:tcPr>
          <w:p w:rsidR="00B80458" w:rsidRDefault="00B80458" w:rsidP="007C0BEC">
            <w:pPr>
              <w:jc w:val="center"/>
            </w:pPr>
            <w:r>
              <w:t>Faible</w:t>
            </w:r>
          </w:p>
        </w:tc>
      </w:tr>
      <w:tr w:rsidR="00B80458" w:rsidTr="007C0BEC">
        <w:tc>
          <w:tcPr>
            <w:tcW w:w="1962" w:type="dxa"/>
          </w:tcPr>
          <w:p w:rsidR="00B80458" w:rsidRDefault="00B80458" w:rsidP="00030F86">
            <w:r>
              <w:lastRenderedPageBreak/>
              <w:t>Clôture des pré-inscriptions</w:t>
            </w:r>
          </w:p>
        </w:tc>
        <w:tc>
          <w:tcPr>
            <w:tcW w:w="1548" w:type="dxa"/>
          </w:tcPr>
          <w:p w:rsidR="00B80458" w:rsidRDefault="00B80458" w:rsidP="007C0BEC">
            <w:pPr>
              <w:jc w:val="center"/>
            </w:pPr>
          </w:p>
        </w:tc>
        <w:tc>
          <w:tcPr>
            <w:tcW w:w="1701" w:type="dxa"/>
          </w:tcPr>
          <w:p w:rsidR="00B80458" w:rsidRDefault="00B80458" w:rsidP="007C0BEC">
            <w:pPr>
              <w:jc w:val="center"/>
            </w:pPr>
            <w:r>
              <w:t>X</w:t>
            </w:r>
          </w:p>
        </w:tc>
        <w:tc>
          <w:tcPr>
            <w:tcW w:w="1701" w:type="dxa"/>
          </w:tcPr>
          <w:p w:rsidR="00B80458" w:rsidRDefault="00B80458" w:rsidP="007C0BEC">
            <w:pPr>
              <w:jc w:val="center"/>
            </w:pPr>
            <w:r>
              <w:t>Haute</w:t>
            </w:r>
          </w:p>
        </w:tc>
        <w:tc>
          <w:tcPr>
            <w:tcW w:w="1701" w:type="dxa"/>
          </w:tcPr>
          <w:p w:rsidR="00B80458" w:rsidRDefault="00B80458" w:rsidP="007C0BEC">
            <w:pPr>
              <w:jc w:val="center"/>
            </w:pPr>
            <w:r>
              <w:t>Moyenne</w:t>
            </w:r>
          </w:p>
        </w:tc>
        <w:tc>
          <w:tcPr>
            <w:tcW w:w="1410" w:type="dxa"/>
          </w:tcPr>
          <w:p w:rsidR="00B80458" w:rsidRDefault="00B80458" w:rsidP="007C0BEC">
            <w:pPr>
              <w:jc w:val="center"/>
            </w:pPr>
            <w:r>
              <w:t>Faible</w:t>
            </w:r>
          </w:p>
        </w:tc>
      </w:tr>
      <w:tr w:rsidR="00B80458" w:rsidTr="007C0BEC">
        <w:tc>
          <w:tcPr>
            <w:tcW w:w="1962" w:type="dxa"/>
          </w:tcPr>
          <w:p w:rsidR="00B80458" w:rsidRDefault="00B80458" w:rsidP="00030F86">
            <w:r>
              <w:t>Export des pré-inscriptions</w:t>
            </w:r>
          </w:p>
        </w:tc>
        <w:tc>
          <w:tcPr>
            <w:tcW w:w="1548" w:type="dxa"/>
          </w:tcPr>
          <w:p w:rsidR="00B80458" w:rsidRDefault="00B80458" w:rsidP="007C0BEC">
            <w:pPr>
              <w:jc w:val="center"/>
            </w:pPr>
          </w:p>
        </w:tc>
        <w:tc>
          <w:tcPr>
            <w:tcW w:w="1701" w:type="dxa"/>
          </w:tcPr>
          <w:p w:rsidR="00B80458" w:rsidRDefault="00B80458" w:rsidP="007C0BEC">
            <w:pPr>
              <w:jc w:val="center"/>
            </w:pPr>
            <w:r>
              <w:t>X</w:t>
            </w:r>
          </w:p>
        </w:tc>
        <w:tc>
          <w:tcPr>
            <w:tcW w:w="1701" w:type="dxa"/>
          </w:tcPr>
          <w:p w:rsidR="00B80458" w:rsidRDefault="00B80458" w:rsidP="007C0BEC">
            <w:pPr>
              <w:jc w:val="center"/>
            </w:pPr>
            <w:r>
              <w:t>Haute</w:t>
            </w:r>
          </w:p>
        </w:tc>
        <w:tc>
          <w:tcPr>
            <w:tcW w:w="1701" w:type="dxa"/>
          </w:tcPr>
          <w:p w:rsidR="00B80458" w:rsidRDefault="00B80458" w:rsidP="007C0BEC">
            <w:pPr>
              <w:jc w:val="center"/>
            </w:pPr>
            <w:r>
              <w:t>Haute</w:t>
            </w:r>
          </w:p>
        </w:tc>
        <w:tc>
          <w:tcPr>
            <w:tcW w:w="1410" w:type="dxa"/>
          </w:tcPr>
          <w:p w:rsidR="00B80458" w:rsidRDefault="00B80458" w:rsidP="007C0BEC">
            <w:pPr>
              <w:jc w:val="center"/>
            </w:pPr>
            <w:r>
              <w:t>Haute</w:t>
            </w:r>
          </w:p>
        </w:tc>
      </w:tr>
      <w:tr w:rsidR="00CA0BEC" w:rsidTr="007C0BEC">
        <w:tc>
          <w:tcPr>
            <w:tcW w:w="1962" w:type="dxa"/>
          </w:tcPr>
          <w:p w:rsidR="00CA0BEC" w:rsidRDefault="00CA0BEC" w:rsidP="00CA0BEC">
            <w:r w:rsidRPr="00CA0BEC">
              <w:t>Créer fiche de pré-inscription</w:t>
            </w:r>
          </w:p>
        </w:tc>
        <w:tc>
          <w:tcPr>
            <w:tcW w:w="1548" w:type="dxa"/>
          </w:tcPr>
          <w:p w:rsidR="00CA0BEC" w:rsidRDefault="00CA0BEC" w:rsidP="00833574">
            <w:pPr>
              <w:jc w:val="center"/>
            </w:pPr>
            <w:r>
              <w:t>X</w:t>
            </w:r>
          </w:p>
        </w:tc>
        <w:tc>
          <w:tcPr>
            <w:tcW w:w="1701" w:type="dxa"/>
          </w:tcPr>
          <w:p w:rsidR="00CA0BEC" w:rsidRDefault="00CA0BEC" w:rsidP="00833574">
            <w:pPr>
              <w:jc w:val="center"/>
            </w:pPr>
          </w:p>
        </w:tc>
        <w:tc>
          <w:tcPr>
            <w:tcW w:w="1701" w:type="dxa"/>
          </w:tcPr>
          <w:p w:rsidR="00CA0BEC" w:rsidRDefault="00CA0BEC" w:rsidP="00833574">
            <w:pPr>
              <w:jc w:val="center"/>
            </w:pPr>
            <w:r>
              <w:t>Haute</w:t>
            </w:r>
          </w:p>
        </w:tc>
        <w:tc>
          <w:tcPr>
            <w:tcW w:w="1701" w:type="dxa"/>
          </w:tcPr>
          <w:p w:rsidR="00CA0BEC" w:rsidRDefault="00CA0BEC" w:rsidP="00833574">
            <w:pPr>
              <w:jc w:val="center"/>
            </w:pPr>
            <w:r>
              <w:t>Haute</w:t>
            </w:r>
          </w:p>
        </w:tc>
        <w:tc>
          <w:tcPr>
            <w:tcW w:w="1410" w:type="dxa"/>
          </w:tcPr>
          <w:p w:rsidR="00CA0BEC" w:rsidRDefault="00CA0BEC" w:rsidP="00833574">
            <w:pPr>
              <w:jc w:val="center"/>
            </w:pPr>
            <w:r>
              <w:t>Haute</w:t>
            </w:r>
          </w:p>
        </w:tc>
      </w:tr>
      <w:tr w:rsidR="00B80458" w:rsidTr="007C0BEC">
        <w:tc>
          <w:tcPr>
            <w:tcW w:w="1962" w:type="dxa"/>
          </w:tcPr>
          <w:p w:rsidR="00B80458" w:rsidRDefault="00B80458" w:rsidP="00AE7E37">
            <w:r>
              <w:t>Consultation du mode d'emploi partie web</w:t>
            </w:r>
          </w:p>
        </w:tc>
        <w:tc>
          <w:tcPr>
            <w:tcW w:w="1548" w:type="dxa"/>
          </w:tcPr>
          <w:p w:rsidR="00B80458" w:rsidRDefault="00B80458" w:rsidP="00833574">
            <w:pPr>
              <w:jc w:val="center"/>
            </w:pPr>
            <w:r>
              <w:t>X</w:t>
            </w:r>
          </w:p>
        </w:tc>
        <w:tc>
          <w:tcPr>
            <w:tcW w:w="1701" w:type="dxa"/>
          </w:tcPr>
          <w:p w:rsidR="00B80458" w:rsidRDefault="00B80458" w:rsidP="00833574">
            <w:pPr>
              <w:jc w:val="center"/>
            </w:pPr>
            <w:r>
              <w:t>X</w:t>
            </w:r>
          </w:p>
        </w:tc>
        <w:tc>
          <w:tcPr>
            <w:tcW w:w="1701" w:type="dxa"/>
          </w:tcPr>
          <w:p w:rsidR="00B80458" w:rsidRDefault="00B80458" w:rsidP="00833574">
            <w:pPr>
              <w:jc w:val="center"/>
            </w:pPr>
            <w:r>
              <w:t>Faible</w:t>
            </w:r>
          </w:p>
        </w:tc>
        <w:tc>
          <w:tcPr>
            <w:tcW w:w="1701" w:type="dxa"/>
          </w:tcPr>
          <w:p w:rsidR="00B80458" w:rsidRDefault="00B80458" w:rsidP="00833574">
            <w:pPr>
              <w:jc w:val="center"/>
            </w:pPr>
            <w:r>
              <w:t>Moyenne</w:t>
            </w:r>
          </w:p>
        </w:tc>
        <w:tc>
          <w:tcPr>
            <w:tcW w:w="1410" w:type="dxa"/>
          </w:tcPr>
          <w:p w:rsidR="00B80458" w:rsidRDefault="00B80458" w:rsidP="00833574">
            <w:pPr>
              <w:jc w:val="center"/>
            </w:pPr>
            <w:r>
              <w:t>Faible</w:t>
            </w:r>
          </w:p>
        </w:tc>
      </w:tr>
    </w:tbl>
    <w:p w:rsidR="00C40620" w:rsidRDefault="00C40620" w:rsidP="00C40620">
      <w:pPr>
        <w:pStyle w:val="Titre3"/>
      </w:pPr>
      <w:bookmarkStart w:id="20" w:name="_Toc407274260"/>
      <w:r>
        <w:t>Interface homme machine</w:t>
      </w:r>
      <w:bookmarkEnd w:id="20"/>
    </w:p>
    <w:p w:rsidR="00A95CAE" w:rsidRDefault="00A95CAE" w:rsidP="00A95CAE"/>
    <w:p w:rsidR="00A95CAE" w:rsidRDefault="00A95CAE" w:rsidP="00A95CAE">
      <w:pPr>
        <w:pStyle w:val="Titre4"/>
      </w:pPr>
      <w:r>
        <w:t>Page de connexion de l’application</w:t>
      </w:r>
    </w:p>
    <w:p w:rsidR="00A95CAE" w:rsidRDefault="00A95CAE" w:rsidP="00A95CAE"/>
    <w:p w:rsidR="00A95CAE" w:rsidRDefault="00A95CAE" w:rsidP="00A95CAE">
      <w:r>
        <w:rPr>
          <w:noProof/>
        </w:rPr>
        <w:drawing>
          <wp:inline distT="0" distB="0" distL="0" distR="0" wp14:anchorId="121EB0CB" wp14:editId="56E0232E">
            <wp:extent cx="6227445" cy="1301115"/>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1301115"/>
                    </a:xfrm>
                    <a:prstGeom prst="rect">
                      <a:avLst/>
                    </a:prstGeom>
                  </pic:spPr>
                </pic:pic>
              </a:graphicData>
            </a:graphic>
          </wp:inline>
        </w:drawing>
      </w:r>
    </w:p>
    <w:p w:rsidR="00B12B4B" w:rsidRDefault="00B12B4B" w:rsidP="00A95CAE">
      <w:r>
        <w:t>Cette page permettra donc de se connecter soit comme un simple bénévole oui en tant qu’administrateur. Par un clic sur l’un des deux choix, on aboutira sur une demande de nom d’utilisateur et de mot de passe. Par la suite, les fonctions disponibles et leurs utilisations ne seront donc plus les même en fonction du type de connexion.</w:t>
      </w:r>
    </w:p>
    <w:p w:rsidR="00B12B4B" w:rsidRDefault="00B12B4B" w:rsidP="00A95CAE"/>
    <w:p w:rsidR="00B12B4B" w:rsidRDefault="00B12B4B" w:rsidP="00B12B4B">
      <w:pPr>
        <w:pStyle w:val="Titre4"/>
      </w:pPr>
      <w:r>
        <w:t>Page d’exploitation</w:t>
      </w:r>
    </w:p>
    <w:p w:rsidR="00B12B4B" w:rsidRDefault="00B12B4B" w:rsidP="00B12B4B"/>
    <w:p w:rsidR="00B12B4B" w:rsidRDefault="00B12B4B" w:rsidP="00B12B4B">
      <w:r>
        <w:rPr>
          <w:noProof/>
        </w:rPr>
        <w:drawing>
          <wp:inline distT="0" distB="0" distL="0" distR="0" wp14:anchorId="0894E98E" wp14:editId="7CFE50A1">
            <wp:extent cx="6227445" cy="1236980"/>
            <wp:effectExtent l="0" t="0" r="1905"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1236980"/>
                    </a:xfrm>
                    <a:prstGeom prst="rect">
                      <a:avLst/>
                    </a:prstGeom>
                  </pic:spPr>
                </pic:pic>
              </a:graphicData>
            </a:graphic>
          </wp:inline>
        </w:drawing>
      </w:r>
    </w:p>
    <w:p w:rsidR="00B12B4B" w:rsidRDefault="00B12B4B" w:rsidP="00B12B4B">
      <w:r>
        <w:t>Cette page propose donc un menu redirigeant vers les différentes fonctions disponible sur l’application. Evidemment, toutes les fonctions sont présentes ici, mais elles pourraient ne pas être toutes présentes comme « importer les Pré-inscriptions » qui n’est disponible qu’en mode « administrateur ».</w:t>
      </w:r>
    </w:p>
    <w:p w:rsidR="00B12B4B" w:rsidRDefault="00B12B4B" w:rsidP="00B12B4B"/>
    <w:p w:rsidR="00B12B4B" w:rsidRDefault="00B12B4B" w:rsidP="00B12B4B"/>
    <w:p w:rsidR="00B12B4B" w:rsidRDefault="00B12B4B" w:rsidP="00B12B4B">
      <w:pPr>
        <w:pStyle w:val="Titre4"/>
      </w:pPr>
      <w:r>
        <w:lastRenderedPageBreak/>
        <w:t>Page d’inscription de l’application</w:t>
      </w:r>
    </w:p>
    <w:p w:rsidR="00B12B4B" w:rsidRDefault="00B12B4B" w:rsidP="00B12B4B"/>
    <w:p w:rsidR="00B12B4B" w:rsidRDefault="00B12B4B" w:rsidP="00B12B4B">
      <w:r>
        <w:rPr>
          <w:noProof/>
        </w:rPr>
        <w:drawing>
          <wp:inline distT="0" distB="0" distL="0" distR="0" wp14:anchorId="68927F76" wp14:editId="02083C4A">
            <wp:extent cx="6227445" cy="2575560"/>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445" cy="2575560"/>
                    </a:xfrm>
                    <a:prstGeom prst="rect">
                      <a:avLst/>
                    </a:prstGeom>
                  </pic:spPr>
                </pic:pic>
              </a:graphicData>
            </a:graphic>
          </wp:inline>
        </w:drawing>
      </w:r>
    </w:p>
    <w:p w:rsidR="00B12B4B" w:rsidRDefault="00B12B4B" w:rsidP="00B12B4B">
      <w:r>
        <w:t>Cette page sera donc la plus utilisé, puisqu’elle permettra la saisie des inscriptions des randonneurs. Dans une première partie, nous pouvons voir cinq lignes. Ces cinq lignes sont en fait les cinq dernières inscriptions faites sur ce poste d’inscription. Nous pourrons dans ces lignes directement modifier une information en cas d’erreur de saisie, ou carrément supprimer l’inscription. On a également un bouton « copier » permettant de recopier toutes les informations de la ligne dans le formulaire « Nouvel Inscrit » au cas où le prochain randonneur ait des informations similaires (dans le cas d’une inscription d’une famille complète).</w:t>
      </w:r>
    </w:p>
    <w:p w:rsidR="00B12B4B" w:rsidRPr="00B12B4B" w:rsidRDefault="00B12B4B" w:rsidP="00B12B4B"/>
    <w:p w:rsidR="00A95CAE" w:rsidRDefault="00A95CAE" w:rsidP="00A95CAE">
      <w:pPr>
        <w:pStyle w:val="Titre4"/>
      </w:pPr>
      <w:r>
        <w:t>Page de validation des préinscriptions</w:t>
      </w:r>
    </w:p>
    <w:p w:rsidR="00A95CAE" w:rsidRDefault="00A95CAE" w:rsidP="00A95CAE"/>
    <w:p w:rsidR="00A95CAE" w:rsidRDefault="00A95CAE" w:rsidP="00A95CAE">
      <w:r>
        <w:rPr>
          <w:noProof/>
        </w:rPr>
        <w:drawing>
          <wp:inline distT="0" distB="0" distL="0" distR="0" wp14:anchorId="1BB02C91" wp14:editId="31089B6F">
            <wp:extent cx="6227445" cy="1560195"/>
            <wp:effectExtent l="0" t="0" r="190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27445" cy="1560195"/>
                    </a:xfrm>
                    <a:prstGeom prst="rect">
                      <a:avLst/>
                    </a:prstGeom>
                  </pic:spPr>
                </pic:pic>
              </a:graphicData>
            </a:graphic>
          </wp:inline>
        </w:drawing>
      </w:r>
    </w:p>
    <w:p w:rsidR="00A95CAE" w:rsidRDefault="00A95CAE" w:rsidP="00A95CAE">
      <w:r>
        <w:t>Cette page servira, le jouir de la randonnée de valider la présence des préinscrits. Étant donné qu’un club pourra préinscrire plusieurs de ses membres, un numéro de préinscription correspondra à plusieurs personnes, d’où la présence de feux lignes dans le formulaire.</w:t>
      </w:r>
    </w:p>
    <w:p w:rsidR="00B12B4B" w:rsidRDefault="00B12B4B" w:rsidP="00A95CAE"/>
    <w:p w:rsidR="00B12B4B" w:rsidRDefault="00B12B4B" w:rsidP="00A95CAE"/>
    <w:p w:rsidR="00B12B4B" w:rsidRDefault="00B12B4B" w:rsidP="00A95CAE"/>
    <w:p w:rsidR="00B12B4B" w:rsidRDefault="00B12B4B" w:rsidP="00A95CAE"/>
    <w:p w:rsidR="00B12B4B" w:rsidRDefault="00B12B4B" w:rsidP="00A95CAE"/>
    <w:p w:rsidR="00B12B4B" w:rsidRDefault="00B12B4B" w:rsidP="00B12B4B">
      <w:pPr>
        <w:pStyle w:val="Titre4"/>
      </w:pPr>
      <w:r>
        <w:lastRenderedPageBreak/>
        <w:t>Page des randonnées</w:t>
      </w:r>
    </w:p>
    <w:p w:rsidR="00B12B4B" w:rsidRDefault="00B12B4B" w:rsidP="00B12B4B"/>
    <w:p w:rsidR="00B12B4B" w:rsidRDefault="00B12B4B" w:rsidP="00B12B4B">
      <w:r>
        <w:rPr>
          <w:noProof/>
        </w:rPr>
        <w:drawing>
          <wp:inline distT="0" distB="0" distL="0" distR="0" wp14:anchorId="7BDC5FAB" wp14:editId="27103B48">
            <wp:extent cx="6227445" cy="1846580"/>
            <wp:effectExtent l="0" t="0" r="1905"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27445" cy="1846580"/>
                    </a:xfrm>
                    <a:prstGeom prst="rect">
                      <a:avLst/>
                    </a:prstGeom>
                  </pic:spPr>
                </pic:pic>
              </a:graphicData>
            </a:graphic>
          </wp:inline>
        </w:drawing>
      </w:r>
    </w:p>
    <w:p w:rsidR="00B12B4B" w:rsidRDefault="00B12B4B" w:rsidP="00B12B4B">
      <w:r>
        <w:t>Ici sera donc la page permettant la gestion des randonnées. On pourra ici</w:t>
      </w:r>
      <w:r w:rsidR="0067404C">
        <w:t xml:space="preserve"> modifier, supprimer, clôturer ou rajouter une randonnée. On a également un bouton « Exploiter », celui-ci redirigera vers la page d’exploitation de la randonnée concernée.</w:t>
      </w:r>
    </w:p>
    <w:p w:rsidR="0067404C" w:rsidRDefault="0067404C" w:rsidP="00B12B4B"/>
    <w:p w:rsidR="0067404C" w:rsidRDefault="0067404C" w:rsidP="0067404C">
      <w:pPr>
        <w:pStyle w:val="Titre4"/>
      </w:pPr>
      <w:r>
        <w:t>Page de préinscription depuis le site internet</w:t>
      </w:r>
    </w:p>
    <w:p w:rsidR="0067404C" w:rsidRDefault="0067404C" w:rsidP="0067404C"/>
    <w:p w:rsidR="0067404C" w:rsidRDefault="0067404C" w:rsidP="0067404C">
      <w:r>
        <w:rPr>
          <w:noProof/>
        </w:rPr>
        <w:drawing>
          <wp:inline distT="0" distB="0" distL="0" distR="0" wp14:anchorId="3EE60563" wp14:editId="238508CE">
            <wp:extent cx="6227445" cy="1770380"/>
            <wp:effectExtent l="0" t="0" r="1905"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27445" cy="1770380"/>
                    </a:xfrm>
                    <a:prstGeom prst="rect">
                      <a:avLst/>
                    </a:prstGeom>
                  </pic:spPr>
                </pic:pic>
              </a:graphicData>
            </a:graphic>
          </wp:inline>
        </w:drawing>
      </w:r>
    </w:p>
    <w:p w:rsidR="0067404C" w:rsidRPr="0067404C" w:rsidRDefault="0067404C" w:rsidP="0067404C">
      <w:r>
        <w:t>La page d’inscription depuis le web, correspondra en fait à un simple formulaire d’inscription dans lequel il y aura la possibilité d’inscrire plusieurs personnes sous le même numéro d’inscription (généré après la validation du formulaire). Nous retrouvons encore le bouton « copier » permettant de recopier la ligne dans la ligne suivante.</w:t>
      </w:r>
    </w:p>
    <w:p w:rsidR="009D71D5" w:rsidRDefault="009D71D5">
      <w:pPr>
        <w:spacing w:after="200" w:line="276" w:lineRule="auto"/>
      </w:pPr>
      <w:r>
        <w:br w:type="page"/>
      </w:r>
    </w:p>
    <w:p w:rsidR="00EB0A3D" w:rsidRDefault="00EB0A3D" w:rsidP="009120A6"/>
    <w:p w:rsidR="00EB0A3D" w:rsidRDefault="00EB0A3D" w:rsidP="009120A6"/>
    <w:p w:rsidR="00EB0A3D" w:rsidRDefault="00EB0A3D" w:rsidP="009120A6"/>
    <w:p w:rsidR="00EB0A3D" w:rsidRDefault="00EB0A3D" w:rsidP="009120A6"/>
    <w:p w:rsidR="00EB0A3D" w:rsidRDefault="00EB0A3D" w:rsidP="009120A6"/>
    <w:p w:rsidR="00EB0A3D" w:rsidRDefault="00EB0A3D" w:rsidP="009120A6"/>
    <w:p w:rsidR="00EB0A3D" w:rsidRDefault="00EB0A3D" w:rsidP="009120A6"/>
    <w:p w:rsidR="00EB0A3D" w:rsidRDefault="00EB0A3D" w:rsidP="009120A6"/>
    <w:p w:rsidR="00EB0A3D" w:rsidRDefault="00EB0A3D" w:rsidP="009120A6"/>
    <w:p w:rsidR="00EB0A3D" w:rsidRDefault="00EB0A3D" w:rsidP="00EB0A3D">
      <w:pPr>
        <w:pStyle w:val="Titre1"/>
      </w:pPr>
      <w:bookmarkStart w:id="21" w:name="_Toc407274261"/>
      <w:r>
        <w:t>Bilan</w:t>
      </w:r>
      <w:bookmarkEnd w:id="21"/>
    </w:p>
    <w:p w:rsidR="00B80458" w:rsidRDefault="00B80458">
      <w:pPr>
        <w:spacing w:after="200" w:line="276" w:lineRule="auto"/>
      </w:pPr>
      <w:r>
        <w:br w:type="page"/>
      </w:r>
    </w:p>
    <w:p w:rsidR="00A61406" w:rsidRDefault="00A61406" w:rsidP="00B80458">
      <w:pPr>
        <w:spacing w:after="200" w:line="276" w:lineRule="auto"/>
      </w:pPr>
    </w:p>
    <w:p w:rsidR="00A61406" w:rsidRDefault="00A61406" w:rsidP="00B80458">
      <w:pPr>
        <w:spacing w:after="200" w:line="276" w:lineRule="auto"/>
      </w:pPr>
    </w:p>
    <w:p w:rsidR="00A61406" w:rsidRDefault="00A61406" w:rsidP="00B80458">
      <w:pPr>
        <w:spacing w:after="200" w:line="276" w:lineRule="auto"/>
      </w:pPr>
    </w:p>
    <w:p w:rsidR="00A61406" w:rsidRDefault="00A61406" w:rsidP="00B80458">
      <w:pPr>
        <w:spacing w:after="200" w:line="276" w:lineRule="auto"/>
      </w:pPr>
    </w:p>
    <w:p w:rsidR="00A61406" w:rsidRDefault="00A61406" w:rsidP="00B80458">
      <w:pPr>
        <w:spacing w:after="200" w:line="276" w:lineRule="auto"/>
      </w:pPr>
    </w:p>
    <w:p w:rsidR="00A61406" w:rsidRDefault="00A61406" w:rsidP="00B80458">
      <w:pPr>
        <w:spacing w:after="200" w:line="276" w:lineRule="auto"/>
      </w:pPr>
    </w:p>
    <w:p w:rsidR="00A61406" w:rsidRDefault="00A61406" w:rsidP="00B80458">
      <w:pPr>
        <w:spacing w:after="200" w:line="276" w:lineRule="auto"/>
      </w:pPr>
    </w:p>
    <w:p w:rsidR="00A61406" w:rsidRDefault="00A61406" w:rsidP="00B80458">
      <w:pPr>
        <w:spacing w:after="200" w:line="276" w:lineRule="auto"/>
      </w:pPr>
    </w:p>
    <w:p w:rsidR="00A61406" w:rsidRDefault="00A61406" w:rsidP="00B80458">
      <w:pPr>
        <w:spacing w:after="200" w:line="276" w:lineRule="auto"/>
      </w:pPr>
    </w:p>
    <w:p w:rsidR="00A61406" w:rsidRDefault="00A61406" w:rsidP="00B80458">
      <w:pPr>
        <w:spacing w:after="200" w:line="276" w:lineRule="auto"/>
      </w:pPr>
    </w:p>
    <w:p w:rsidR="00AF01B4" w:rsidRDefault="00AF01B4" w:rsidP="00B80458">
      <w:pPr>
        <w:spacing w:after="200" w:line="276" w:lineRule="auto"/>
      </w:pPr>
      <w:r>
        <w:t xml:space="preserve">Nous </w:t>
      </w:r>
      <w:r w:rsidR="006B2DC6">
        <w:t>terminons ce document par un bilan de notre première partie de projet tuteurés. Le groupe de projet s’est bien entendu, nous nous</w:t>
      </w:r>
      <w:r w:rsidR="00A61406">
        <w:t xml:space="preserve"> sommes</w:t>
      </w:r>
      <w:r w:rsidR="006B2DC6">
        <w:t xml:space="preserve"> facilement </w:t>
      </w:r>
      <w:proofErr w:type="gramStart"/>
      <w:r w:rsidR="006B2DC6">
        <w:t>répartie</w:t>
      </w:r>
      <w:proofErr w:type="gramEnd"/>
      <w:r w:rsidR="006B2DC6">
        <w:t xml:space="preserve"> les charges. Nous n’avons pas eu de soucis particuliers lors du déroulement du projet.</w:t>
      </w:r>
    </w:p>
    <w:p w:rsidR="006B2DC6" w:rsidRDefault="006B2DC6" w:rsidP="00B80458">
      <w:pPr>
        <w:spacing w:after="200" w:line="276" w:lineRule="auto"/>
      </w:pPr>
      <w:r>
        <w:t>Nous avons appréciés ce projet car il était concret et présentait de nombreux domaines nécessitant d’apprendre de nouvelles choses, ce qui pour nous est le but d’un projet tuteurés.</w:t>
      </w:r>
    </w:p>
    <w:p w:rsidR="00AF01B4" w:rsidRPr="00AF01B4" w:rsidRDefault="00AF01B4" w:rsidP="00B80458">
      <w:pPr>
        <w:spacing w:after="200" w:line="276" w:lineRule="auto"/>
      </w:pPr>
      <w:r w:rsidRPr="00AF01B4">
        <w:t>Pour conclure</w:t>
      </w:r>
      <w:r>
        <w:t xml:space="preserve"> notre cahier des charges</w:t>
      </w:r>
      <w:r w:rsidR="006B2DC6">
        <w:t xml:space="preserve">, nous aimerions remercier trois </w:t>
      </w:r>
      <w:r>
        <w:t xml:space="preserve">de nos </w:t>
      </w:r>
      <w:r w:rsidR="006B2DC6">
        <w:t xml:space="preserve">professeurs, Damien </w:t>
      </w:r>
      <w:proofErr w:type="spellStart"/>
      <w:r w:rsidR="006B2DC6">
        <w:t>Genthial</w:t>
      </w:r>
      <w:proofErr w:type="spellEnd"/>
      <w:r w:rsidR="006B2DC6">
        <w:t xml:space="preserve">, </w:t>
      </w:r>
      <w:r>
        <w:t xml:space="preserve">Guillaume </w:t>
      </w:r>
      <w:proofErr w:type="spellStart"/>
      <w:r>
        <w:t>Desauza</w:t>
      </w:r>
      <w:proofErr w:type="spellEnd"/>
      <w:r w:rsidR="006B2DC6">
        <w:t xml:space="preserve"> et Michel </w:t>
      </w:r>
      <w:proofErr w:type="spellStart"/>
      <w:r w:rsidR="006B2DC6">
        <w:t>Occello</w:t>
      </w:r>
      <w:proofErr w:type="spellEnd"/>
      <w:r>
        <w:t xml:space="preserve">, qui par leurs aides et leurs relectures attentives, nous ont permis de rédiger </w:t>
      </w:r>
      <w:r w:rsidR="006B2DC6">
        <w:t>et terminer</w:t>
      </w:r>
      <w:r>
        <w:t xml:space="preserve"> ce document.</w:t>
      </w:r>
    </w:p>
    <w:p w:rsidR="00EB0A3D" w:rsidRDefault="00EB0A3D">
      <w:pPr>
        <w:spacing w:after="200" w:line="276" w:lineRule="auto"/>
      </w:pPr>
      <w:r>
        <w:br w:type="page"/>
      </w:r>
    </w:p>
    <w:p w:rsidR="004A79D2" w:rsidRDefault="004A79D2" w:rsidP="007D0D3A">
      <w:pPr>
        <w:pStyle w:val="Titre1"/>
      </w:pPr>
      <w:bookmarkStart w:id="22" w:name="_Toc407274262"/>
      <w:r>
        <w:lastRenderedPageBreak/>
        <w:t>Lexique</w:t>
      </w:r>
      <w:bookmarkEnd w:id="22"/>
    </w:p>
    <w:p w:rsidR="004A79D2" w:rsidRDefault="004A79D2" w:rsidP="004A79D2">
      <w:r>
        <w:rPr>
          <w:b/>
          <w:bCs/>
        </w:rPr>
        <w:t xml:space="preserve">Administrateur : </w:t>
      </w:r>
      <w:r>
        <w:t>Utilisateur privilégié du projet. Existe simplement pour éviter les fausses manipulations, les tâches principales étant accessibles depuis le mode de base "Bénévole"</w:t>
      </w:r>
    </w:p>
    <w:p w:rsidR="004A79D2" w:rsidRPr="00AE03E7" w:rsidRDefault="004A79D2" w:rsidP="004A79D2">
      <w:pPr>
        <w:rPr>
          <w:color w:val="FF0000"/>
        </w:rPr>
      </w:pPr>
      <w:r w:rsidRPr="00AE03E7">
        <w:rPr>
          <w:b/>
        </w:rPr>
        <w:t>Base de données</w:t>
      </w:r>
      <w:r>
        <w:rPr>
          <w:color w:val="FF0000"/>
        </w:rPr>
        <w:t> </w:t>
      </w:r>
      <w:r>
        <w:t>: c’est un outil permettant de stocker et de retrouver l'intégralité de données brutes ou d'</w:t>
      </w:r>
      <w:r w:rsidRPr="00AE03E7">
        <w:t>informations</w:t>
      </w:r>
      <w:r>
        <w:t xml:space="preserve"> en rapport avec un thème ou une activité ; celles-ci peuvent être de natures différentes et plus ou moins reliées entre elle. Dans la très grande majorité des cas, ces informations sont très structurées, et la base est localisée dans un même lieu et sur un même support. </w:t>
      </w:r>
    </w:p>
    <w:p w:rsidR="004A79D2" w:rsidRDefault="004A79D2" w:rsidP="004A79D2">
      <w:r>
        <w:rPr>
          <w:b/>
          <w:bCs/>
        </w:rPr>
        <w:t xml:space="preserve">Bénévole : </w:t>
      </w:r>
      <w:r>
        <w:t>personne de tout âge, membre du club, qui participe à l'organisation de la randonnée. Un bénévole n'est pas un informaticien mais maîtrise les fonctions basiques d'un tableur type Excel.</w:t>
      </w:r>
    </w:p>
    <w:p w:rsidR="004A79D2" w:rsidRPr="00AE03E7" w:rsidRDefault="004A79D2" w:rsidP="004A79D2">
      <w:r w:rsidRPr="00A744B2">
        <w:rPr>
          <w:b/>
        </w:rPr>
        <w:t>Cœur de métier</w:t>
      </w:r>
      <w:r>
        <w:t> </w:t>
      </w:r>
      <w:r w:rsidRPr="00A744B2">
        <w:rPr>
          <w:b/>
        </w:rPr>
        <w:t xml:space="preserve">: </w:t>
      </w:r>
      <w:r>
        <w:t>ensemble des fonctionnalités d’une application qui définissent son comportement</w:t>
      </w:r>
    </w:p>
    <w:p w:rsidR="004A79D2" w:rsidRDefault="004A79D2" w:rsidP="004A79D2">
      <w:pPr>
        <w:rPr>
          <w:b/>
          <w:bCs/>
        </w:rPr>
      </w:pPr>
      <w:r>
        <w:rPr>
          <w:b/>
          <w:bCs/>
        </w:rPr>
        <w:t xml:space="preserve">CSS : </w:t>
      </w:r>
      <w:r w:rsidRPr="00A744B2">
        <w:t>Langage</w:t>
      </w:r>
      <w:r>
        <w:t xml:space="preserve"> informatique</w:t>
      </w:r>
      <w:r w:rsidRPr="00A744B2">
        <w:t xml:space="preserve"> qui décrit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rsidR="004A79D2" w:rsidRDefault="004A79D2" w:rsidP="004A79D2">
      <w:r>
        <w:rPr>
          <w:b/>
          <w:bCs/>
        </w:rPr>
        <w:t xml:space="preserve">Diplôme : </w:t>
      </w:r>
      <w:r>
        <w:t>fiche générée par le module de statistiques, elle est personnalisée à chaque randonneur et lui est envoyée par mail. Elle contient le parcours, la moyenne, temps de passage ...Ce diplôme n'est pas public.</w:t>
      </w:r>
    </w:p>
    <w:p w:rsidR="004A79D2" w:rsidRPr="00923EF0" w:rsidRDefault="004A79D2" w:rsidP="004A79D2">
      <w:r w:rsidRPr="00923EF0">
        <w:rPr>
          <w:b/>
          <w:bCs/>
        </w:rPr>
        <w:t>Excel :</w:t>
      </w:r>
      <w:r w:rsidRPr="00923EF0">
        <w:rPr>
          <w:bCs/>
        </w:rPr>
        <w:t xml:space="preserve"> Microsoft Excel</w:t>
      </w:r>
      <w:r w:rsidRPr="00923EF0">
        <w:t xml:space="preserve"> est un logiciel tableur de la suite bureautique Microsoft Office, développée et distribuée par l'éditeur Microsoft. Le logiciel Excel intègre des fonctions de calcul numérique, de représentation graphique, d'analyse de données (notamment de tableau croisé dynamique) et de programmation, laquelle utilise les </w:t>
      </w:r>
      <w:r w:rsidRPr="00923EF0">
        <w:rPr>
          <w:i/>
          <w:iCs/>
        </w:rPr>
        <w:t>macros</w:t>
      </w:r>
      <w:r w:rsidRPr="00923EF0">
        <w:t xml:space="preserve"> écrites dans le langage VBA (</w:t>
      </w:r>
      <w:r w:rsidRPr="00923EF0">
        <w:rPr>
          <w:i/>
          <w:iCs/>
        </w:rPr>
        <w:t>Visual Basic for Applications</w:t>
      </w:r>
      <w:r w:rsidRPr="00923EF0">
        <w:t xml:space="preserve">) </w:t>
      </w:r>
    </w:p>
    <w:p w:rsidR="004A79D2" w:rsidRDefault="004A79D2" w:rsidP="004A79D2">
      <w:r>
        <w:rPr>
          <w:b/>
          <w:bCs/>
        </w:rPr>
        <w:t xml:space="preserve">Fiche de pré-inscription : </w:t>
      </w:r>
      <w:r>
        <w:t>fiche générée par le service d'inscription Web, elle récapitule les pré-inscriptions. Doit être accompagnée du paiement le jour J.</w:t>
      </w:r>
    </w:p>
    <w:p w:rsidR="004A79D2" w:rsidRDefault="004A79D2" w:rsidP="004A79D2">
      <w:pPr>
        <w:rPr>
          <w:b/>
        </w:rPr>
      </w:pPr>
      <w:r>
        <w:rPr>
          <w:b/>
        </w:rPr>
        <w:t>HTML </w:t>
      </w:r>
      <w:r w:rsidRPr="00923EF0">
        <w:rPr>
          <w:b/>
        </w:rPr>
        <w:t>:</w:t>
      </w:r>
      <w:r w:rsidRPr="00923EF0">
        <w:t xml:space="preserve"> L’</w:t>
      </w:r>
      <w:proofErr w:type="spellStart"/>
      <w:r w:rsidRPr="00923EF0">
        <w:rPr>
          <w:rStyle w:val="lang-en"/>
          <w:bCs/>
          <w:i/>
          <w:iCs/>
        </w:rPr>
        <w:t>Hypertext</w:t>
      </w:r>
      <w:proofErr w:type="spellEnd"/>
      <w:r w:rsidRPr="00923EF0">
        <w:rPr>
          <w:rStyle w:val="lang-en"/>
          <w:bCs/>
          <w:i/>
          <w:iCs/>
        </w:rPr>
        <w:t xml:space="preserve"> </w:t>
      </w:r>
      <w:proofErr w:type="spellStart"/>
      <w:r w:rsidRPr="00923EF0">
        <w:rPr>
          <w:rStyle w:val="lang-en"/>
          <w:bCs/>
          <w:i/>
          <w:iCs/>
        </w:rPr>
        <w:t>Markup</w:t>
      </w:r>
      <w:proofErr w:type="spellEnd"/>
      <w:r w:rsidRPr="00923EF0">
        <w:rPr>
          <w:rStyle w:val="lang-en"/>
          <w:bCs/>
          <w:i/>
          <w:iCs/>
        </w:rPr>
        <w:t xml:space="preserve"> </w:t>
      </w:r>
      <w:proofErr w:type="spellStart"/>
      <w:r w:rsidRPr="00923EF0">
        <w:rPr>
          <w:rStyle w:val="lang-en"/>
          <w:bCs/>
          <w:i/>
          <w:iCs/>
        </w:rPr>
        <w:t>Language</w:t>
      </w:r>
      <w:proofErr w:type="spellEnd"/>
      <w:r w:rsidRPr="00923EF0">
        <w:t xml:space="preserve">, généralement abrégé </w:t>
      </w:r>
      <w:r w:rsidRPr="00923EF0">
        <w:rPr>
          <w:bCs/>
        </w:rPr>
        <w:t>HTML</w:t>
      </w:r>
      <w:r w:rsidRPr="00923EF0">
        <w:t>, est le format de données</w:t>
      </w:r>
      <w:r>
        <w:t xml:space="preserve"> conçu pour représenter les </w:t>
      </w:r>
      <w:r w:rsidRPr="00923EF0">
        <w:t>pages web</w:t>
      </w:r>
      <w:r>
        <w:t xml:space="preserve">. C’est un </w:t>
      </w:r>
      <w:r w:rsidRPr="00923EF0">
        <w:t>langage de balisage</w:t>
      </w:r>
      <w:r>
        <w:t xml:space="preserve"> permettant d’écrire de l’</w:t>
      </w:r>
      <w:r w:rsidRPr="00923EF0">
        <w:t>hypertexte</w:t>
      </w:r>
      <w:r>
        <w:t xml:space="preserve">, d’où son nom. HTML permet également de structurer sémantiquement et de mettre en forme le contenu des pages, d’inclure des </w:t>
      </w:r>
      <w:r w:rsidRPr="00923EF0">
        <w:t>ressources</w:t>
      </w:r>
      <w:r>
        <w:t xml:space="preserve"> </w:t>
      </w:r>
      <w:r w:rsidRPr="00923EF0">
        <w:t>multimédias</w:t>
      </w:r>
      <w:r>
        <w:t xml:space="preserve"> dont des </w:t>
      </w:r>
      <w:r w:rsidRPr="00923EF0">
        <w:t>images</w:t>
      </w:r>
      <w:r>
        <w:t>, des formulaires de saisie, et des programmes informatiques.</w:t>
      </w:r>
    </w:p>
    <w:p w:rsidR="004A79D2" w:rsidRPr="00AE03E7" w:rsidRDefault="004A79D2" w:rsidP="004A79D2">
      <w:r w:rsidRPr="00AE03E7">
        <w:rPr>
          <w:b/>
        </w:rPr>
        <w:t>IHM :</w:t>
      </w:r>
      <w:r w:rsidRPr="00AE03E7">
        <w:rPr>
          <w:color w:val="FF0000"/>
        </w:rPr>
        <w:t xml:space="preserve"> </w:t>
      </w:r>
      <w:r w:rsidRPr="00AE03E7">
        <w:t xml:space="preserve">Les </w:t>
      </w:r>
      <w:r w:rsidRPr="00AE03E7">
        <w:rPr>
          <w:bCs/>
        </w:rPr>
        <w:t>interactions homme-machine</w:t>
      </w:r>
      <w:r w:rsidRPr="00AE03E7">
        <w:t xml:space="preserve"> (IHM) définissent les moyens et outils mis en œuvre afin qu'un humain puisse contrôler et communiquer avec une machine. Les ingénieurs en ce domaine étudient la façon dont les humains interagissent avec les ordinateurs ou entre eux à l'aide d'ordinateurs, ainsi que la façon de concevoir des systèmes qui soient ergonomiques, efficaces, faciles à utiliser ou plus généralement adaptés à leur contexte d'utilisation.</w:t>
      </w:r>
    </w:p>
    <w:p w:rsidR="004A79D2" w:rsidRDefault="004A79D2" w:rsidP="004A79D2">
      <w:r>
        <w:rPr>
          <w:b/>
          <w:bCs/>
        </w:rPr>
        <w:t>Inscription :</w:t>
      </w:r>
      <w:r>
        <w:t xml:space="preserve"> ensemble des données, fournies par le randonneur, qui seront insérées dans la base. Elle est individuelle.</w:t>
      </w:r>
    </w:p>
    <w:p w:rsidR="004A79D2" w:rsidRDefault="004A79D2" w:rsidP="004A79D2">
      <w:r w:rsidRPr="00AE03E7">
        <w:rPr>
          <w:b/>
        </w:rPr>
        <w:t>Feedback :</w:t>
      </w:r>
      <w:r w:rsidRPr="00AE03E7">
        <w:t xml:space="preserve"> retour visuelle à l’utilisateur de l’action qu’il a effectué précédemment. Typiquement ce sera une notification dans notre application. </w:t>
      </w:r>
    </w:p>
    <w:p w:rsidR="004A79D2" w:rsidRPr="00A744B2" w:rsidRDefault="004A79D2" w:rsidP="004A79D2">
      <w:proofErr w:type="spellStart"/>
      <w:r w:rsidRPr="00A744B2">
        <w:rPr>
          <w:b/>
        </w:rPr>
        <w:t>Javascript</w:t>
      </w:r>
      <w:proofErr w:type="spellEnd"/>
      <w:r w:rsidRPr="00A744B2">
        <w:rPr>
          <w:b/>
        </w:rPr>
        <w:t> :</w:t>
      </w:r>
      <w:r w:rsidRPr="00A744B2">
        <w:t xml:space="preserve"> </w:t>
      </w:r>
      <w:r>
        <w:t>L</w:t>
      </w:r>
      <w:r w:rsidRPr="00A744B2">
        <w:t xml:space="preserve">angage de programmation de scripts principalement employé dans les pages web interactives mais aussi pour les serveurs. C’est un langage orienté objet à prototype, c’est-à-dire que les bases du langage et ses principales interfaces sont fournies par des objets qui ne sont pas des instances de classes, mais qui sont chacun équipés de constructeurs permettant de créer leurs propriétés, et notamment </w:t>
      </w:r>
      <w:r w:rsidRPr="00A744B2">
        <w:lastRenderedPageBreak/>
        <w:t>une propriété de prototypage qui permet d’en créer des objets héritiers personnalisés. En outre, les fonctions sont des objets de première classe.</w:t>
      </w:r>
    </w:p>
    <w:p w:rsidR="004A79D2" w:rsidRPr="00AE03E7" w:rsidRDefault="004A79D2" w:rsidP="004A79D2">
      <w:pPr>
        <w:rPr>
          <w:b/>
        </w:rPr>
      </w:pPr>
      <w:r w:rsidRPr="00AE03E7">
        <w:rPr>
          <w:b/>
        </w:rPr>
        <w:t>Navigateur</w:t>
      </w:r>
      <w:r>
        <w:rPr>
          <w:b/>
        </w:rPr>
        <w:t xml:space="preserve"> web : </w:t>
      </w:r>
      <w:r>
        <w:t xml:space="preserve">Un </w:t>
      </w:r>
      <w:r>
        <w:rPr>
          <w:b/>
          <w:bCs/>
        </w:rPr>
        <w:t>navigateur web</w:t>
      </w:r>
      <w:r>
        <w:t xml:space="preserve"> est un </w:t>
      </w:r>
      <w:r w:rsidRPr="00AE03E7">
        <w:t>logiciel</w:t>
      </w:r>
      <w:r>
        <w:t xml:space="preserve"> conçu pour consulter le </w:t>
      </w:r>
      <w:r w:rsidRPr="00AE03E7">
        <w:t>World Wide Web</w:t>
      </w:r>
      <w:r>
        <w:t xml:space="preserve">. Pour notre projet, il est nécessaire qu’il puisse afficher et exécuter du code HTML et </w:t>
      </w:r>
      <w:proofErr w:type="spellStart"/>
      <w:r>
        <w:t>Javascript</w:t>
      </w:r>
      <w:proofErr w:type="spellEnd"/>
      <w:r>
        <w:t>.</w:t>
      </w:r>
    </w:p>
    <w:p w:rsidR="007D0D3A" w:rsidRDefault="007D0D3A" w:rsidP="004A79D2">
      <w:pPr>
        <w:rPr>
          <w:b/>
          <w:bCs/>
        </w:rPr>
      </w:pPr>
      <w:r>
        <w:rPr>
          <w:b/>
          <w:bCs/>
        </w:rPr>
        <w:t>PDF :</w:t>
      </w:r>
      <w:r w:rsidRPr="007D0D3A">
        <w:t xml:space="preserve"> Le </w:t>
      </w:r>
      <w:r w:rsidRPr="007D0D3A">
        <w:rPr>
          <w:rStyle w:val="lang-en"/>
          <w:bCs/>
          <w:i/>
          <w:iCs/>
        </w:rPr>
        <w:t>Portable Document Format</w:t>
      </w:r>
      <w:r w:rsidRPr="007D0D3A">
        <w:t xml:space="preserve">, est un langage de description de pages créé par la société Adobe </w:t>
      </w:r>
      <w:proofErr w:type="spellStart"/>
      <w:r w:rsidRPr="007D0D3A">
        <w:t>Systems</w:t>
      </w:r>
      <w:proofErr w:type="spellEnd"/>
      <w:r w:rsidRPr="007D0D3A">
        <w:t xml:space="preserve"> et dont la spécificité est de préserver la mise en forme d’un fichier – polices d'écritures, images, objets graphiques, etc. – telle qu'elle a été définie par son auteur, et cela</w:t>
      </w:r>
      <w:r>
        <w:t xml:space="preserve"> quels que soient le logiciel, le système d'exploitation et l'ordinateur utilisés pour l’imprimer ou le visualiser.</w:t>
      </w:r>
    </w:p>
    <w:p w:rsidR="004A79D2" w:rsidRDefault="004A79D2" w:rsidP="004A79D2">
      <w:r>
        <w:rPr>
          <w:b/>
          <w:bCs/>
        </w:rPr>
        <w:t xml:space="preserve">Période de pré-inscription : </w:t>
      </w:r>
      <w:r>
        <w:t>période pendant laquelle le créateur de la pré-inscription peut la modifier librement. Les bénévoles n'ont pas accès aux pré-inscriptions à ce moment-là. La période correspond à l'ouverture des pré-inscriptions (quelques mois avant la randonnée) à la clôture des pré-inscriptions (quelques jours ou la veille de la randonnée).</w:t>
      </w:r>
    </w:p>
    <w:p w:rsidR="004A79D2" w:rsidRDefault="004A79D2" w:rsidP="004A79D2">
      <w:pPr>
        <w:rPr>
          <w:b/>
          <w:bCs/>
        </w:rPr>
      </w:pPr>
      <w:r w:rsidRPr="009B75A2">
        <w:rPr>
          <w:b/>
          <w:bCs/>
        </w:rPr>
        <w:t>PHP</w:t>
      </w:r>
      <w:r w:rsidRPr="00A744B2">
        <w:rPr>
          <w:bCs/>
        </w:rPr>
        <w:t> :</w:t>
      </w:r>
      <w:r w:rsidRPr="00A744B2">
        <w:rPr>
          <w:rStyle w:val="Titre1Car"/>
        </w:rPr>
        <w:t xml:space="preserve"> </w:t>
      </w:r>
      <w:r>
        <w:rPr>
          <w:rStyle w:val="DfinitionHTML"/>
        </w:rPr>
        <w:t xml:space="preserve">PHP </w:t>
      </w:r>
      <w:proofErr w:type="spellStart"/>
      <w:r w:rsidRPr="00A744B2">
        <w:rPr>
          <w:rStyle w:val="DfinitionHTML"/>
        </w:rPr>
        <w:t>Hypertext</w:t>
      </w:r>
      <w:proofErr w:type="spellEnd"/>
      <w:r w:rsidRPr="00A744B2">
        <w:rPr>
          <w:rStyle w:val="DfinitionHTML"/>
        </w:rPr>
        <w:t xml:space="preserve"> </w:t>
      </w:r>
      <w:proofErr w:type="spellStart"/>
      <w:r w:rsidRPr="00A744B2">
        <w:rPr>
          <w:rStyle w:val="DfinitionHTML"/>
        </w:rPr>
        <w:t>Preprocessor</w:t>
      </w:r>
      <w:proofErr w:type="spellEnd"/>
      <w:r w:rsidRPr="00A744B2">
        <w:t xml:space="preserve">, plus connu sous son sigle </w:t>
      </w:r>
      <w:r w:rsidRPr="00A744B2">
        <w:rPr>
          <w:rStyle w:val="DfinitionHTML"/>
        </w:rPr>
        <w:t>PHP</w:t>
      </w:r>
      <w:r w:rsidRPr="00A744B2">
        <w:t>, est un langage de programmation libre principalement utilisé pour produire des pages Web dynamiques via un serveur HTTP, mais pouvant également fonctionner comme n'importe quel langage interprété de façon locale. PHP est un langage impératif orienté objet</w:t>
      </w:r>
      <w:r>
        <w:t>.</w:t>
      </w:r>
    </w:p>
    <w:p w:rsidR="004A79D2" w:rsidRDefault="004A79D2" w:rsidP="004A79D2">
      <w:r>
        <w:rPr>
          <w:b/>
          <w:bCs/>
        </w:rPr>
        <w:t>Pré-inscription:</w:t>
      </w:r>
      <w:r>
        <w:t xml:space="preserve"> ensemble d'inscriptions qui n'ont pas été validées. Ces inscriptions proviennent du Web. Une pré-inscription doit être validée le jour J par un bénévole lorsque le préinscrit apporte sa fiche de pré-inscription. Les inscriptions deviennent alors des inscriptions classiques. Une pré-inscription peut-être individuelle ou collective (club, famille …). Si elle est collective, la pré-inscription crée autant d'inscriptions que nécessaire.</w:t>
      </w:r>
    </w:p>
    <w:p w:rsidR="004A79D2" w:rsidRDefault="004A79D2" w:rsidP="004A79D2">
      <w:r>
        <w:rPr>
          <w:b/>
          <w:bCs/>
        </w:rPr>
        <w:t>Randonneur :</w:t>
      </w:r>
      <w:r>
        <w:t xml:space="preserve"> personne effectuant une randonnée, elle peut s'inscrire sur place ou sur le net. </w:t>
      </w:r>
    </w:p>
    <w:p w:rsidR="004A79D2" w:rsidRDefault="004A79D2" w:rsidP="004A79D2">
      <w:r>
        <w:rPr>
          <w:b/>
          <w:bCs/>
        </w:rPr>
        <w:t>Randonnée :</w:t>
      </w:r>
      <w:r>
        <w:t xml:space="preserve"> ensemble de parcours pouvant être effectués par les randonneurs. La randonnée peut-être dans trois états différents :</w:t>
      </w:r>
    </w:p>
    <w:p w:rsidR="004A79D2" w:rsidRDefault="004A79D2" w:rsidP="004A79D2">
      <w:pPr>
        <w:pStyle w:val="Paragraphedeliste"/>
        <w:numPr>
          <w:ilvl w:val="0"/>
          <w:numId w:val="46"/>
        </w:numPr>
      </w:pPr>
      <w:r w:rsidRPr="00A744B2">
        <w:rPr>
          <w:bCs/>
        </w:rPr>
        <w:t>"</w:t>
      </w:r>
      <w:proofErr w:type="spellStart"/>
      <w:r w:rsidRPr="00A744B2">
        <w:rPr>
          <w:bCs/>
        </w:rPr>
        <w:t>A venir</w:t>
      </w:r>
      <w:proofErr w:type="spellEnd"/>
      <w:r w:rsidRPr="00A744B2">
        <w:rPr>
          <w:bCs/>
        </w:rPr>
        <w:t xml:space="preserve">" </w:t>
      </w:r>
      <w:r w:rsidRPr="006C23E5">
        <w:t>Les randonneurs peuvent se préinscrire sur le Web. Un bénévole ne peut valider une pré-inscription et ne peut enregistrer des inscriptions.</w:t>
      </w:r>
    </w:p>
    <w:p w:rsidR="00DB6BB8" w:rsidRPr="006C23E5" w:rsidRDefault="00DB6BB8" w:rsidP="00DB6BB8">
      <w:pPr>
        <w:pStyle w:val="Paragraphedeliste"/>
        <w:numPr>
          <w:ilvl w:val="0"/>
          <w:numId w:val="46"/>
        </w:numPr>
      </w:pPr>
      <w:r w:rsidRPr="00A744B2">
        <w:rPr>
          <w:bCs/>
        </w:rPr>
        <w:t xml:space="preserve">"En cours" </w:t>
      </w:r>
      <w:r w:rsidRPr="006C23E5">
        <w:t xml:space="preserve"> Les bénévoles ont accès aux inscriptions et pré-inscriptions. Les randonneurs, eux, n'ont plus accès à leurs pré-inscriptions.</w:t>
      </w:r>
    </w:p>
    <w:p w:rsidR="004A79D2" w:rsidRPr="006C23E5" w:rsidRDefault="004A79D2" w:rsidP="004A79D2">
      <w:pPr>
        <w:pStyle w:val="Paragraphedeliste"/>
        <w:numPr>
          <w:ilvl w:val="0"/>
          <w:numId w:val="46"/>
        </w:numPr>
      </w:pPr>
      <w:r w:rsidRPr="00A744B2">
        <w:rPr>
          <w:bCs/>
        </w:rPr>
        <w:t xml:space="preserve">"Terminée" </w:t>
      </w:r>
      <w:r w:rsidRPr="006C23E5">
        <w:t>Les pré-inscriptions sont supprimées. Les bénévoles peuvent seulement avoir les statistiques de la randonnée. La randonnée est archivée.</w:t>
      </w:r>
    </w:p>
    <w:p w:rsidR="004A79D2" w:rsidRPr="00583226" w:rsidRDefault="00583226" w:rsidP="004A79D2">
      <w:r w:rsidRPr="00583226">
        <w:t>Les changements</w:t>
      </w:r>
      <w:r>
        <w:t xml:space="preserve"> d’états s’effectuent automatiquement en fonction de la date de clôture et </w:t>
      </w:r>
      <w:proofErr w:type="spellStart"/>
      <w:r>
        <w:t>larandonnnée</w:t>
      </w:r>
      <w:proofErr w:type="spellEnd"/>
      <w:r>
        <w:t>.</w:t>
      </w:r>
    </w:p>
    <w:p w:rsidR="004A79D2" w:rsidRDefault="004A79D2" w:rsidP="004A79D2">
      <w:r>
        <w:rPr>
          <w:b/>
          <w:bCs/>
        </w:rPr>
        <w:t xml:space="preserve">Rapport de la randonnée : </w:t>
      </w:r>
      <w:r>
        <w:t>fichier contenant les statistiques d'une randonnée.</w:t>
      </w:r>
    </w:p>
    <w:p w:rsidR="004A79D2" w:rsidRDefault="004A79D2" w:rsidP="004A79D2">
      <w:r>
        <w:rPr>
          <w:b/>
          <w:bCs/>
        </w:rPr>
        <w:t xml:space="preserve">Validation d'une pré-inscription : </w:t>
      </w:r>
      <w:r>
        <w:t xml:space="preserve">Le </w:t>
      </w:r>
      <w:r w:rsidR="00583226">
        <w:t>préinscrit</w:t>
      </w:r>
      <w:r>
        <w:t xml:space="preserve"> doit amener son règlement et sa fiche de pré-inscription pour que le bénévole valide la pré-inscription.</w:t>
      </w:r>
    </w:p>
    <w:p w:rsidR="004A79D2" w:rsidRDefault="004A79D2">
      <w:pPr>
        <w:spacing w:after="200" w:line="276" w:lineRule="auto"/>
      </w:pPr>
      <w:r>
        <w:br w:type="page"/>
      </w:r>
    </w:p>
    <w:p w:rsidR="004A79D2" w:rsidRDefault="004A79D2">
      <w:pPr>
        <w:spacing w:after="200" w:line="276" w:lineRule="auto"/>
      </w:pPr>
    </w:p>
    <w:p w:rsidR="006939B2" w:rsidRDefault="006939B2" w:rsidP="009120A6"/>
    <w:p w:rsidR="006939B2" w:rsidRDefault="006939B2" w:rsidP="009120A6"/>
    <w:p w:rsidR="006939B2" w:rsidRDefault="006939B2" w:rsidP="009120A6"/>
    <w:p w:rsidR="006939B2" w:rsidRDefault="006939B2" w:rsidP="009120A6"/>
    <w:p w:rsidR="006939B2" w:rsidRDefault="006939B2" w:rsidP="009120A6"/>
    <w:p w:rsidR="006939B2" w:rsidRDefault="006939B2" w:rsidP="009120A6"/>
    <w:p w:rsidR="00EB0A3D" w:rsidRDefault="00EB0A3D" w:rsidP="009120A6"/>
    <w:p w:rsidR="006939B2" w:rsidRDefault="006939B2" w:rsidP="009120A6"/>
    <w:p w:rsidR="006939B2" w:rsidRDefault="006939B2" w:rsidP="009120A6"/>
    <w:p w:rsidR="006939B2" w:rsidRDefault="009D71D5" w:rsidP="009D71D5">
      <w:pPr>
        <w:pStyle w:val="Titre1"/>
      </w:pPr>
      <w:bookmarkStart w:id="23" w:name="_Toc407274263"/>
      <w:r>
        <w:t>Annexe</w:t>
      </w:r>
      <w:bookmarkEnd w:id="23"/>
    </w:p>
    <w:p w:rsidR="006939B2" w:rsidRDefault="006939B2">
      <w:pPr>
        <w:spacing w:after="200" w:line="276" w:lineRule="auto"/>
        <w:rPr>
          <w:rFonts w:asciiTheme="majorHAnsi" w:hAnsiTheme="majorHAnsi"/>
          <w:caps/>
          <w:color w:val="775F55" w:themeColor="text2"/>
          <w:sz w:val="32"/>
          <w:szCs w:val="32"/>
        </w:rPr>
      </w:pPr>
      <w:r>
        <w:br w:type="page"/>
      </w:r>
    </w:p>
    <w:p w:rsidR="009D71D5" w:rsidRDefault="009D71D5" w:rsidP="006939B2">
      <w:pPr>
        <w:pStyle w:val="Titre2"/>
      </w:pPr>
      <w:bookmarkStart w:id="24" w:name="_Toc407274264"/>
      <w:r>
        <w:lastRenderedPageBreak/>
        <w:t>Annexe 1</w:t>
      </w:r>
      <w:r w:rsidR="00637EBE">
        <w:t xml:space="preserve"> : </w:t>
      </w:r>
      <w:r>
        <w:t>Note de cadrage</w:t>
      </w:r>
      <w:bookmarkEnd w:id="24"/>
    </w:p>
    <w:p w:rsidR="006939B2" w:rsidRDefault="0067404C" w:rsidP="0067404C">
      <w:r>
        <w:t>Voir document ci-joint «La note de cadrage »</w:t>
      </w:r>
      <w:r w:rsidR="006939B2">
        <w:br w:type="page"/>
      </w:r>
    </w:p>
    <w:p w:rsidR="006939B2" w:rsidRDefault="006939B2" w:rsidP="00277DF5">
      <w:pPr>
        <w:pStyle w:val="Titre2"/>
      </w:pPr>
      <w:bookmarkStart w:id="25" w:name="_Toc407274265"/>
      <w:r>
        <w:lastRenderedPageBreak/>
        <w:t xml:space="preserve">Annexe 2 : </w:t>
      </w:r>
      <w:r w:rsidR="00CF3133">
        <w:t>MCD + requête</w:t>
      </w:r>
      <w:r w:rsidR="00EA34A9">
        <w:t>s</w:t>
      </w:r>
      <w:r w:rsidR="00CF3133">
        <w:t xml:space="preserve"> de création de</w:t>
      </w:r>
      <w:r w:rsidR="00EA34A9">
        <w:t>s</w:t>
      </w:r>
      <w:r w:rsidR="00CF3133">
        <w:t xml:space="preserve"> table</w:t>
      </w:r>
      <w:r w:rsidR="00EA34A9">
        <w:t>s</w:t>
      </w:r>
      <w:r w:rsidR="00CF3133">
        <w:t>+ jeu d’essai</w:t>
      </w:r>
      <w:bookmarkEnd w:id="25"/>
    </w:p>
    <w:p w:rsidR="0067404C" w:rsidRDefault="0067404C">
      <w:pPr>
        <w:spacing w:after="200" w:line="276" w:lineRule="auto"/>
      </w:pPr>
      <w:r>
        <w:rPr>
          <w:noProof/>
        </w:rPr>
        <w:drawing>
          <wp:inline distT="0" distB="0" distL="0" distR="0">
            <wp:extent cx="6227445" cy="3715385"/>
            <wp:effectExtent l="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cd.png"/>
                    <pic:cNvPicPr/>
                  </pic:nvPicPr>
                  <pic:blipFill>
                    <a:blip r:embed="rId29">
                      <a:extLst>
                        <a:ext uri="{28A0092B-C50C-407E-A947-70E740481C1C}">
                          <a14:useLocalDpi xmlns:a14="http://schemas.microsoft.com/office/drawing/2010/main" val="0"/>
                        </a:ext>
                      </a:extLst>
                    </a:blip>
                    <a:stretch>
                      <a:fillRect/>
                    </a:stretch>
                  </pic:blipFill>
                  <pic:spPr>
                    <a:xfrm>
                      <a:off x="0" y="0"/>
                      <a:ext cx="6227445" cy="3715385"/>
                    </a:xfrm>
                    <a:prstGeom prst="rect">
                      <a:avLst/>
                    </a:prstGeom>
                  </pic:spPr>
                </pic:pic>
              </a:graphicData>
            </a:graphic>
          </wp:inline>
        </w:drawing>
      </w:r>
    </w:p>
    <w:p w:rsidR="0067404C" w:rsidRPr="004D23BE" w:rsidRDefault="0067404C" w:rsidP="0067404C">
      <w:pPr>
        <w:pStyle w:val="Titre4"/>
      </w:pPr>
      <w:bookmarkStart w:id="26" w:name="_GoBack"/>
      <w:bookmarkEnd w:id="26"/>
      <w:r w:rsidRPr="004D23BE">
        <w:t>Création de la table Randonnée</w:t>
      </w:r>
    </w:p>
    <w:p w:rsidR="0067404C" w:rsidRPr="000E0BFC" w:rsidRDefault="0067404C" w:rsidP="0067404C">
      <w:pPr>
        <w:spacing w:after="0" w:line="276" w:lineRule="auto"/>
        <w:rPr>
          <w:i/>
          <w:sz w:val="22"/>
          <w:szCs w:val="22"/>
          <w:lang w:val="en-GB"/>
        </w:rPr>
      </w:pPr>
      <w:r w:rsidRPr="000E0BFC">
        <w:rPr>
          <w:i/>
          <w:sz w:val="22"/>
          <w:szCs w:val="22"/>
          <w:lang w:val="en-GB"/>
        </w:rPr>
        <w:t xml:space="preserve">DROP TABLE IF EXISTS </w:t>
      </w:r>
      <w:proofErr w:type="gramStart"/>
      <w:r w:rsidRPr="000E0BFC">
        <w:rPr>
          <w:i/>
          <w:sz w:val="22"/>
          <w:szCs w:val="22"/>
          <w:lang w:val="en-GB"/>
        </w:rPr>
        <w:t>RANDONNEE ;</w:t>
      </w:r>
      <w:proofErr w:type="gramEnd"/>
    </w:p>
    <w:p w:rsidR="0067404C" w:rsidRPr="0067404C" w:rsidRDefault="0067404C" w:rsidP="0067404C">
      <w:pPr>
        <w:spacing w:after="0" w:line="276" w:lineRule="auto"/>
        <w:rPr>
          <w:i/>
          <w:sz w:val="22"/>
          <w:szCs w:val="22"/>
        </w:rPr>
      </w:pPr>
      <w:r w:rsidRPr="0067404C">
        <w:rPr>
          <w:i/>
          <w:sz w:val="22"/>
          <w:szCs w:val="22"/>
        </w:rPr>
        <w:t>CREATE TABLE RANDONNEE (</w:t>
      </w:r>
      <w:proofErr w:type="spellStart"/>
      <w:r w:rsidRPr="0067404C">
        <w:rPr>
          <w:i/>
          <w:sz w:val="22"/>
          <w:szCs w:val="22"/>
        </w:rPr>
        <w:t>idRandonnée</w:t>
      </w:r>
      <w:proofErr w:type="spellEnd"/>
      <w:r w:rsidRPr="0067404C">
        <w:rPr>
          <w:i/>
          <w:sz w:val="22"/>
          <w:szCs w:val="22"/>
        </w:rPr>
        <w:t xml:space="preserve"> INT  AUTO_INCREMENT NOT NULL,</w:t>
      </w:r>
    </w:p>
    <w:p w:rsidR="0067404C" w:rsidRPr="0067404C" w:rsidRDefault="0067404C" w:rsidP="0067404C">
      <w:pPr>
        <w:spacing w:after="0" w:line="276" w:lineRule="auto"/>
        <w:rPr>
          <w:i/>
          <w:sz w:val="22"/>
          <w:szCs w:val="22"/>
        </w:rPr>
      </w:pPr>
      <w:proofErr w:type="spellStart"/>
      <w:r w:rsidRPr="0067404C">
        <w:rPr>
          <w:i/>
          <w:sz w:val="22"/>
          <w:szCs w:val="22"/>
        </w:rPr>
        <w:t>nomRandonnée</w:t>
      </w:r>
      <w:proofErr w:type="spellEnd"/>
      <w:r w:rsidRPr="0067404C">
        <w:rPr>
          <w:i/>
          <w:sz w:val="22"/>
          <w:szCs w:val="22"/>
        </w:rPr>
        <w:t xml:space="preserve"> VARCHAR(30),</w:t>
      </w:r>
    </w:p>
    <w:p w:rsidR="0067404C" w:rsidRPr="0067404C" w:rsidRDefault="0067404C" w:rsidP="0067404C">
      <w:pPr>
        <w:spacing w:after="0" w:line="276" w:lineRule="auto"/>
        <w:rPr>
          <w:i/>
          <w:sz w:val="22"/>
          <w:szCs w:val="22"/>
        </w:rPr>
      </w:pPr>
      <w:proofErr w:type="spellStart"/>
      <w:proofErr w:type="gramStart"/>
      <w:r w:rsidRPr="0067404C">
        <w:rPr>
          <w:i/>
          <w:sz w:val="22"/>
          <w:szCs w:val="22"/>
        </w:rPr>
        <w:t>dateRandonnée</w:t>
      </w:r>
      <w:proofErr w:type="spellEnd"/>
      <w:proofErr w:type="gramEnd"/>
      <w:r w:rsidRPr="0067404C">
        <w:rPr>
          <w:i/>
          <w:sz w:val="22"/>
          <w:szCs w:val="22"/>
        </w:rPr>
        <w:t xml:space="preserve"> DATE,</w:t>
      </w:r>
    </w:p>
    <w:p w:rsidR="0067404C" w:rsidRPr="0067404C" w:rsidRDefault="0067404C" w:rsidP="0067404C">
      <w:pPr>
        <w:spacing w:after="0" w:line="276" w:lineRule="auto"/>
        <w:rPr>
          <w:i/>
          <w:sz w:val="22"/>
          <w:szCs w:val="22"/>
        </w:rPr>
      </w:pPr>
      <w:proofErr w:type="spellStart"/>
      <w:proofErr w:type="gramStart"/>
      <w:r w:rsidRPr="0067404C">
        <w:rPr>
          <w:i/>
          <w:sz w:val="22"/>
          <w:szCs w:val="22"/>
        </w:rPr>
        <w:t>dateCloture</w:t>
      </w:r>
      <w:proofErr w:type="spellEnd"/>
      <w:proofErr w:type="gramEnd"/>
      <w:r w:rsidRPr="0067404C">
        <w:rPr>
          <w:i/>
          <w:sz w:val="22"/>
          <w:szCs w:val="22"/>
        </w:rPr>
        <w:t xml:space="preserve"> DATE,</w:t>
      </w:r>
    </w:p>
    <w:p w:rsidR="0067404C" w:rsidRPr="0067404C" w:rsidRDefault="0067404C" w:rsidP="0067404C">
      <w:pPr>
        <w:spacing w:after="0" w:line="276" w:lineRule="auto"/>
        <w:rPr>
          <w:i/>
          <w:sz w:val="22"/>
          <w:szCs w:val="22"/>
        </w:rPr>
      </w:pPr>
      <w:proofErr w:type="spellStart"/>
      <w:proofErr w:type="gramStart"/>
      <w:r w:rsidRPr="0067404C">
        <w:rPr>
          <w:i/>
          <w:sz w:val="22"/>
          <w:szCs w:val="22"/>
        </w:rPr>
        <w:t>etat</w:t>
      </w:r>
      <w:proofErr w:type="spellEnd"/>
      <w:proofErr w:type="gramEnd"/>
      <w:r w:rsidRPr="0067404C">
        <w:rPr>
          <w:i/>
          <w:sz w:val="22"/>
          <w:szCs w:val="22"/>
        </w:rPr>
        <w:t xml:space="preserve"> VARCHAR,</w:t>
      </w:r>
    </w:p>
    <w:p w:rsidR="0067404C" w:rsidRPr="0067404C" w:rsidRDefault="0067404C" w:rsidP="0067404C">
      <w:pPr>
        <w:spacing w:after="0" w:line="276" w:lineRule="auto"/>
        <w:rPr>
          <w:i/>
          <w:sz w:val="22"/>
          <w:szCs w:val="22"/>
        </w:rPr>
      </w:pPr>
      <w:r w:rsidRPr="0067404C">
        <w:rPr>
          <w:i/>
          <w:sz w:val="22"/>
          <w:szCs w:val="22"/>
        </w:rPr>
        <w:t>PRIMARY KEY (</w:t>
      </w:r>
      <w:proofErr w:type="spellStart"/>
      <w:r w:rsidRPr="0067404C">
        <w:rPr>
          <w:i/>
          <w:sz w:val="22"/>
          <w:szCs w:val="22"/>
        </w:rPr>
        <w:t>idRandonnée</w:t>
      </w:r>
      <w:proofErr w:type="spellEnd"/>
      <w:proofErr w:type="gramStart"/>
      <w:r w:rsidRPr="0067404C">
        <w:rPr>
          <w:i/>
          <w:sz w:val="22"/>
          <w:szCs w:val="22"/>
        </w:rPr>
        <w:t>) )</w:t>
      </w:r>
      <w:proofErr w:type="gramEnd"/>
      <w:r w:rsidRPr="0067404C">
        <w:rPr>
          <w:i/>
          <w:sz w:val="22"/>
          <w:szCs w:val="22"/>
        </w:rPr>
        <w:t xml:space="preserve"> ENGINE=</w:t>
      </w:r>
      <w:proofErr w:type="spellStart"/>
      <w:r w:rsidRPr="0067404C">
        <w:rPr>
          <w:i/>
          <w:sz w:val="22"/>
          <w:szCs w:val="22"/>
        </w:rPr>
        <w:t>InnoDB</w:t>
      </w:r>
      <w:proofErr w:type="spellEnd"/>
      <w:r w:rsidRPr="0067404C">
        <w:rPr>
          <w:i/>
          <w:sz w:val="22"/>
          <w:szCs w:val="22"/>
        </w:rPr>
        <w:t>;</w:t>
      </w:r>
    </w:p>
    <w:p w:rsidR="003755E0" w:rsidRDefault="003755E0" w:rsidP="003755E0">
      <w:pPr>
        <w:pStyle w:val="Titre4"/>
      </w:pPr>
      <w:r>
        <w:t>Création de la table Inscription</w:t>
      </w:r>
    </w:p>
    <w:p w:rsidR="0067404C" w:rsidRPr="003755E0" w:rsidRDefault="0067404C" w:rsidP="0067404C">
      <w:pPr>
        <w:spacing w:after="0" w:line="276" w:lineRule="auto"/>
        <w:rPr>
          <w:i/>
          <w:sz w:val="22"/>
          <w:szCs w:val="22"/>
          <w:lang w:val="en-US"/>
        </w:rPr>
      </w:pPr>
      <w:r w:rsidRPr="003755E0">
        <w:rPr>
          <w:i/>
          <w:sz w:val="22"/>
          <w:szCs w:val="22"/>
          <w:lang w:val="en-US"/>
        </w:rPr>
        <w:t xml:space="preserve">DROP TABLE IF EXISTS </w:t>
      </w:r>
      <w:proofErr w:type="gramStart"/>
      <w:r w:rsidRPr="003755E0">
        <w:rPr>
          <w:i/>
          <w:sz w:val="22"/>
          <w:szCs w:val="22"/>
          <w:lang w:val="en-US"/>
        </w:rPr>
        <w:t>INSCRIPTION ;</w:t>
      </w:r>
      <w:proofErr w:type="gramEnd"/>
    </w:p>
    <w:p w:rsidR="0067404C" w:rsidRPr="003755E0" w:rsidRDefault="0067404C" w:rsidP="0067404C">
      <w:pPr>
        <w:spacing w:after="0" w:line="276" w:lineRule="auto"/>
        <w:rPr>
          <w:i/>
          <w:sz w:val="22"/>
          <w:szCs w:val="22"/>
        </w:rPr>
      </w:pPr>
      <w:r w:rsidRPr="003755E0">
        <w:rPr>
          <w:i/>
          <w:sz w:val="22"/>
          <w:szCs w:val="22"/>
        </w:rPr>
        <w:t>CREATE TABLE INSCRIPTION (</w:t>
      </w:r>
      <w:proofErr w:type="spellStart"/>
      <w:r w:rsidRPr="003755E0">
        <w:rPr>
          <w:i/>
          <w:sz w:val="22"/>
          <w:szCs w:val="22"/>
        </w:rPr>
        <w:t>idInscription</w:t>
      </w:r>
      <w:proofErr w:type="spellEnd"/>
      <w:r w:rsidRPr="003755E0">
        <w:rPr>
          <w:i/>
          <w:sz w:val="22"/>
          <w:szCs w:val="22"/>
        </w:rPr>
        <w:t xml:space="preserve"> INT  AUTO_INCREMENT NOT NULL,</w:t>
      </w:r>
    </w:p>
    <w:p w:rsidR="0067404C" w:rsidRPr="003755E0" w:rsidRDefault="0067404C" w:rsidP="0067404C">
      <w:pPr>
        <w:spacing w:after="0" w:line="276" w:lineRule="auto"/>
        <w:rPr>
          <w:i/>
          <w:sz w:val="22"/>
          <w:szCs w:val="22"/>
        </w:rPr>
      </w:pPr>
      <w:proofErr w:type="spellStart"/>
      <w:r w:rsidRPr="003755E0">
        <w:rPr>
          <w:i/>
          <w:sz w:val="22"/>
          <w:szCs w:val="22"/>
        </w:rPr>
        <w:t>nomRandonneur</w:t>
      </w:r>
      <w:proofErr w:type="spellEnd"/>
      <w:r w:rsidRPr="003755E0">
        <w:rPr>
          <w:i/>
          <w:sz w:val="22"/>
          <w:szCs w:val="22"/>
        </w:rPr>
        <w:t xml:space="preserve"> VARCHAR(30),</w:t>
      </w:r>
    </w:p>
    <w:p w:rsidR="0067404C" w:rsidRPr="003755E0" w:rsidRDefault="0067404C" w:rsidP="0067404C">
      <w:pPr>
        <w:spacing w:after="0" w:line="276" w:lineRule="auto"/>
        <w:rPr>
          <w:i/>
          <w:sz w:val="22"/>
          <w:szCs w:val="22"/>
        </w:rPr>
      </w:pPr>
      <w:proofErr w:type="spellStart"/>
      <w:r w:rsidRPr="003755E0">
        <w:rPr>
          <w:i/>
          <w:sz w:val="22"/>
          <w:szCs w:val="22"/>
        </w:rPr>
        <w:t>prenomRandonneur</w:t>
      </w:r>
      <w:proofErr w:type="spellEnd"/>
      <w:r w:rsidRPr="003755E0">
        <w:rPr>
          <w:i/>
          <w:sz w:val="22"/>
          <w:szCs w:val="22"/>
        </w:rPr>
        <w:t xml:space="preserve"> VARCHAR(30),</w:t>
      </w:r>
    </w:p>
    <w:p w:rsidR="0067404C" w:rsidRPr="003755E0" w:rsidRDefault="0067404C" w:rsidP="0067404C">
      <w:pPr>
        <w:spacing w:after="0" w:line="276" w:lineRule="auto"/>
        <w:rPr>
          <w:i/>
          <w:sz w:val="22"/>
          <w:szCs w:val="22"/>
        </w:rPr>
      </w:pPr>
      <w:proofErr w:type="gramStart"/>
      <w:r w:rsidRPr="003755E0">
        <w:rPr>
          <w:i/>
          <w:sz w:val="22"/>
          <w:szCs w:val="22"/>
        </w:rPr>
        <w:t>sexe</w:t>
      </w:r>
      <w:proofErr w:type="gramEnd"/>
      <w:r w:rsidRPr="003755E0">
        <w:rPr>
          <w:i/>
          <w:sz w:val="22"/>
          <w:szCs w:val="22"/>
        </w:rPr>
        <w:t xml:space="preserve"> VARCHAR(1),</w:t>
      </w:r>
    </w:p>
    <w:p w:rsidR="0067404C" w:rsidRPr="003755E0" w:rsidRDefault="0067404C" w:rsidP="0067404C">
      <w:pPr>
        <w:spacing w:after="0" w:line="276" w:lineRule="auto"/>
        <w:rPr>
          <w:i/>
          <w:sz w:val="22"/>
          <w:szCs w:val="22"/>
        </w:rPr>
      </w:pPr>
      <w:proofErr w:type="spellStart"/>
      <w:proofErr w:type="gramStart"/>
      <w:r w:rsidRPr="003755E0">
        <w:rPr>
          <w:i/>
          <w:sz w:val="22"/>
          <w:szCs w:val="22"/>
        </w:rPr>
        <w:t>dateNaissance</w:t>
      </w:r>
      <w:proofErr w:type="spellEnd"/>
      <w:proofErr w:type="gramEnd"/>
      <w:r w:rsidRPr="003755E0">
        <w:rPr>
          <w:i/>
          <w:sz w:val="22"/>
          <w:szCs w:val="22"/>
        </w:rPr>
        <w:t xml:space="preserve"> DATE,</w:t>
      </w:r>
    </w:p>
    <w:p w:rsidR="0067404C" w:rsidRPr="004D23BE" w:rsidRDefault="0067404C" w:rsidP="0067404C">
      <w:pPr>
        <w:spacing w:after="0" w:line="276" w:lineRule="auto"/>
        <w:rPr>
          <w:i/>
          <w:sz w:val="22"/>
          <w:szCs w:val="22"/>
          <w:lang w:val="en-GB"/>
        </w:rPr>
      </w:pPr>
      <w:proofErr w:type="gramStart"/>
      <w:r w:rsidRPr="004D23BE">
        <w:rPr>
          <w:i/>
          <w:sz w:val="22"/>
          <w:szCs w:val="22"/>
          <w:lang w:val="en-GB"/>
        </w:rPr>
        <w:t>age</w:t>
      </w:r>
      <w:proofErr w:type="gramEnd"/>
      <w:r w:rsidRPr="004D23BE">
        <w:rPr>
          <w:i/>
          <w:sz w:val="22"/>
          <w:szCs w:val="22"/>
          <w:lang w:val="en-GB"/>
        </w:rPr>
        <w:t xml:space="preserve"> INT,</w:t>
      </w:r>
    </w:p>
    <w:p w:rsidR="0067404C" w:rsidRPr="004D23BE" w:rsidRDefault="0067404C" w:rsidP="0067404C">
      <w:pPr>
        <w:spacing w:after="0" w:line="276" w:lineRule="auto"/>
        <w:rPr>
          <w:i/>
          <w:sz w:val="22"/>
          <w:szCs w:val="22"/>
          <w:lang w:val="en-GB"/>
        </w:rPr>
      </w:pPr>
      <w:proofErr w:type="spellStart"/>
      <w:proofErr w:type="gramStart"/>
      <w:r w:rsidRPr="004D23BE">
        <w:rPr>
          <w:i/>
          <w:sz w:val="22"/>
          <w:szCs w:val="22"/>
          <w:lang w:val="en-GB"/>
        </w:rPr>
        <w:t>departement</w:t>
      </w:r>
      <w:proofErr w:type="spellEnd"/>
      <w:proofErr w:type="gramEnd"/>
      <w:r w:rsidRPr="004D23BE">
        <w:rPr>
          <w:i/>
          <w:sz w:val="22"/>
          <w:szCs w:val="22"/>
          <w:lang w:val="en-GB"/>
        </w:rPr>
        <w:t xml:space="preserve"> INT,</w:t>
      </w:r>
    </w:p>
    <w:p w:rsidR="0067404C" w:rsidRPr="003755E0" w:rsidRDefault="0067404C" w:rsidP="0067404C">
      <w:pPr>
        <w:spacing w:after="0" w:line="276" w:lineRule="auto"/>
        <w:rPr>
          <w:i/>
          <w:sz w:val="22"/>
          <w:szCs w:val="22"/>
          <w:lang w:val="en-US"/>
        </w:rPr>
      </w:pPr>
      <w:proofErr w:type="spellStart"/>
      <w:proofErr w:type="gramStart"/>
      <w:r w:rsidRPr="003755E0">
        <w:rPr>
          <w:i/>
          <w:sz w:val="22"/>
          <w:szCs w:val="22"/>
          <w:lang w:val="en-US"/>
        </w:rPr>
        <w:t>idRandonnée</w:t>
      </w:r>
      <w:proofErr w:type="spellEnd"/>
      <w:proofErr w:type="gramEnd"/>
      <w:r w:rsidRPr="003755E0">
        <w:rPr>
          <w:i/>
          <w:sz w:val="22"/>
          <w:szCs w:val="22"/>
          <w:lang w:val="en-US"/>
        </w:rPr>
        <w:t xml:space="preserve"> INT NOT NULL,</w:t>
      </w:r>
    </w:p>
    <w:p w:rsidR="0067404C" w:rsidRPr="003755E0" w:rsidRDefault="0067404C" w:rsidP="0067404C">
      <w:pPr>
        <w:spacing w:after="0" w:line="276" w:lineRule="auto"/>
        <w:rPr>
          <w:i/>
          <w:sz w:val="22"/>
          <w:szCs w:val="22"/>
          <w:lang w:val="en-US"/>
        </w:rPr>
      </w:pPr>
      <w:proofErr w:type="spellStart"/>
      <w:proofErr w:type="gramStart"/>
      <w:r w:rsidRPr="003755E0">
        <w:rPr>
          <w:i/>
          <w:sz w:val="22"/>
          <w:szCs w:val="22"/>
          <w:lang w:val="en-US"/>
        </w:rPr>
        <w:t>libelleClubOuVille</w:t>
      </w:r>
      <w:proofErr w:type="spellEnd"/>
      <w:proofErr w:type="gramEnd"/>
      <w:r w:rsidRPr="003755E0">
        <w:rPr>
          <w:i/>
          <w:sz w:val="22"/>
          <w:szCs w:val="22"/>
          <w:lang w:val="en-US"/>
        </w:rPr>
        <w:t xml:space="preserve"> INT NOT NULL,</w:t>
      </w:r>
    </w:p>
    <w:p w:rsidR="0067404C" w:rsidRPr="003755E0" w:rsidRDefault="0067404C" w:rsidP="0067404C">
      <w:pPr>
        <w:spacing w:after="0" w:line="276" w:lineRule="auto"/>
        <w:rPr>
          <w:i/>
          <w:sz w:val="22"/>
          <w:szCs w:val="22"/>
          <w:lang w:val="en-US"/>
        </w:rPr>
      </w:pPr>
      <w:r w:rsidRPr="003755E0">
        <w:rPr>
          <w:i/>
          <w:sz w:val="22"/>
          <w:szCs w:val="22"/>
          <w:lang w:val="en-US"/>
        </w:rPr>
        <w:t>PRIMARY KEY (</w:t>
      </w:r>
      <w:proofErr w:type="spellStart"/>
      <w:r w:rsidRPr="003755E0">
        <w:rPr>
          <w:i/>
          <w:sz w:val="22"/>
          <w:szCs w:val="22"/>
          <w:lang w:val="en-US"/>
        </w:rPr>
        <w:t>idInscription</w:t>
      </w:r>
      <w:proofErr w:type="spellEnd"/>
      <w:proofErr w:type="gramStart"/>
      <w:r w:rsidRPr="003755E0">
        <w:rPr>
          <w:i/>
          <w:sz w:val="22"/>
          <w:szCs w:val="22"/>
          <w:lang w:val="en-US"/>
        </w:rPr>
        <w:t>) )</w:t>
      </w:r>
      <w:proofErr w:type="gramEnd"/>
      <w:r w:rsidRPr="003755E0">
        <w:rPr>
          <w:i/>
          <w:sz w:val="22"/>
          <w:szCs w:val="22"/>
          <w:lang w:val="en-US"/>
        </w:rPr>
        <w:t xml:space="preserve"> ENGINE=</w:t>
      </w:r>
      <w:proofErr w:type="spellStart"/>
      <w:r w:rsidRPr="003755E0">
        <w:rPr>
          <w:i/>
          <w:sz w:val="22"/>
          <w:szCs w:val="22"/>
          <w:lang w:val="en-US"/>
        </w:rPr>
        <w:t>InnoDB</w:t>
      </w:r>
      <w:proofErr w:type="spellEnd"/>
      <w:r w:rsidRPr="003755E0">
        <w:rPr>
          <w:i/>
          <w:sz w:val="22"/>
          <w:szCs w:val="22"/>
          <w:lang w:val="en-US"/>
        </w:rPr>
        <w:t>;</w:t>
      </w:r>
    </w:p>
    <w:p w:rsidR="003755E0" w:rsidRPr="003755E0" w:rsidRDefault="003755E0" w:rsidP="003755E0">
      <w:pPr>
        <w:pStyle w:val="Titre4"/>
      </w:pPr>
      <w:r w:rsidRPr="003755E0">
        <w:t xml:space="preserve">Création de la table </w:t>
      </w:r>
      <w:proofErr w:type="spellStart"/>
      <w:r w:rsidRPr="003755E0">
        <w:t>ClubOuVille</w:t>
      </w:r>
      <w:proofErr w:type="spellEnd"/>
    </w:p>
    <w:p w:rsidR="0067404C" w:rsidRPr="000E0BFC" w:rsidRDefault="0067404C" w:rsidP="0067404C">
      <w:pPr>
        <w:spacing w:after="0" w:line="276" w:lineRule="auto"/>
        <w:rPr>
          <w:i/>
          <w:sz w:val="22"/>
          <w:szCs w:val="22"/>
          <w:lang w:val="en-GB"/>
        </w:rPr>
      </w:pPr>
      <w:r w:rsidRPr="000E0BFC">
        <w:rPr>
          <w:i/>
          <w:sz w:val="22"/>
          <w:szCs w:val="22"/>
          <w:lang w:val="en-GB"/>
        </w:rPr>
        <w:t xml:space="preserve">DROP TABLE IF EXISTS </w:t>
      </w:r>
      <w:proofErr w:type="gramStart"/>
      <w:r w:rsidRPr="000E0BFC">
        <w:rPr>
          <w:i/>
          <w:sz w:val="22"/>
          <w:szCs w:val="22"/>
          <w:lang w:val="en-GB"/>
        </w:rPr>
        <w:t>CLUBOUVILLE ;</w:t>
      </w:r>
      <w:proofErr w:type="gramEnd"/>
    </w:p>
    <w:p w:rsidR="0067404C" w:rsidRPr="003755E0" w:rsidRDefault="0067404C" w:rsidP="0067404C">
      <w:pPr>
        <w:spacing w:after="0" w:line="276" w:lineRule="auto"/>
        <w:rPr>
          <w:i/>
          <w:sz w:val="22"/>
          <w:szCs w:val="22"/>
          <w:lang w:val="en-US"/>
        </w:rPr>
      </w:pPr>
      <w:r w:rsidRPr="003755E0">
        <w:rPr>
          <w:i/>
          <w:sz w:val="22"/>
          <w:szCs w:val="22"/>
          <w:lang w:val="en-US"/>
        </w:rPr>
        <w:t>CREATE TABLE CLUBOUVILLE (</w:t>
      </w:r>
      <w:proofErr w:type="spellStart"/>
      <w:r w:rsidRPr="003755E0">
        <w:rPr>
          <w:i/>
          <w:sz w:val="22"/>
          <w:szCs w:val="22"/>
          <w:lang w:val="en-US"/>
        </w:rPr>
        <w:t>libelleClubOuVille</w:t>
      </w:r>
      <w:proofErr w:type="spellEnd"/>
      <w:r w:rsidRPr="003755E0">
        <w:rPr>
          <w:i/>
          <w:sz w:val="22"/>
          <w:szCs w:val="22"/>
          <w:lang w:val="en-US"/>
        </w:rPr>
        <w:t xml:space="preserve"> </w:t>
      </w:r>
      <w:proofErr w:type="gramStart"/>
      <w:r w:rsidRPr="003755E0">
        <w:rPr>
          <w:i/>
          <w:sz w:val="22"/>
          <w:szCs w:val="22"/>
          <w:lang w:val="en-US"/>
        </w:rPr>
        <w:t>INT  AUTO</w:t>
      </w:r>
      <w:proofErr w:type="gramEnd"/>
      <w:r w:rsidRPr="003755E0">
        <w:rPr>
          <w:i/>
          <w:sz w:val="22"/>
          <w:szCs w:val="22"/>
          <w:lang w:val="en-US"/>
        </w:rPr>
        <w:t>_INCREMENT NOT NULL,</w:t>
      </w:r>
    </w:p>
    <w:p w:rsidR="0067404C" w:rsidRPr="003755E0" w:rsidRDefault="0067404C" w:rsidP="0067404C">
      <w:pPr>
        <w:spacing w:after="0" w:line="276" w:lineRule="auto"/>
        <w:rPr>
          <w:i/>
          <w:sz w:val="22"/>
          <w:szCs w:val="22"/>
          <w:lang w:val="en-US"/>
        </w:rPr>
      </w:pPr>
      <w:proofErr w:type="spellStart"/>
      <w:proofErr w:type="gramStart"/>
      <w:r w:rsidRPr="003755E0">
        <w:rPr>
          <w:i/>
          <w:sz w:val="22"/>
          <w:szCs w:val="22"/>
          <w:lang w:val="en-US"/>
        </w:rPr>
        <w:t>refClub</w:t>
      </w:r>
      <w:proofErr w:type="spellEnd"/>
      <w:proofErr w:type="gramEnd"/>
      <w:r w:rsidRPr="003755E0">
        <w:rPr>
          <w:i/>
          <w:sz w:val="22"/>
          <w:szCs w:val="22"/>
          <w:lang w:val="en-US"/>
        </w:rPr>
        <w:t xml:space="preserve"> INT,</w:t>
      </w:r>
    </w:p>
    <w:p w:rsidR="0067404C" w:rsidRPr="003755E0" w:rsidRDefault="0067404C" w:rsidP="0067404C">
      <w:pPr>
        <w:spacing w:after="0" w:line="276" w:lineRule="auto"/>
        <w:rPr>
          <w:i/>
          <w:sz w:val="22"/>
          <w:szCs w:val="22"/>
          <w:lang w:val="en-US"/>
        </w:rPr>
      </w:pPr>
      <w:r w:rsidRPr="003755E0">
        <w:rPr>
          <w:i/>
          <w:sz w:val="22"/>
          <w:szCs w:val="22"/>
          <w:lang w:val="en-US"/>
        </w:rPr>
        <w:t>PRIMARY KEY (</w:t>
      </w:r>
      <w:proofErr w:type="spellStart"/>
      <w:r w:rsidRPr="003755E0">
        <w:rPr>
          <w:i/>
          <w:sz w:val="22"/>
          <w:szCs w:val="22"/>
          <w:lang w:val="en-US"/>
        </w:rPr>
        <w:t>libelleClubOuVille</w:t>
      </w:r>
      <w:proofErr w:type="spellEnd"/>
      <w:proofErr w:type="gramStart"/>
      <w:r w:rsidRPr="003755E0">
        <w:rPr>
          <w:i/>
          <w:sz w:val="22"/>
          <w:szCs w:val="22"/>
          <w:lang w:val="en-US"/>
        </w:rPr>
        <w:t>) )</w:t>
      </w:r>
      <w:proofErr w:type="gramEnd"/>
      <w:r w:rsidRPr="003755E0">
        <w:rPr>
          <w:i/>
          <w:sz w:val="22"/>
          <w:szCs w:val="22"/>
          <w:lang w:val="en-US"/>
        </w:rPr>
        <w:t xml:space="preserve"> ENGINE=</w:t>
      </w:r>
      <w:proofErr w:type="spellStart"/>
      <w:r w:rsidRPr="003755E0">
        <w:rPr>
          <w:i/>
          <w:sz w:val="22"/>
          <w:szCs w:val="22"/>
          <w:lang w:val="en-US"/>
        </w:rPr>
        <w:t>InnoDB</w:t>
      </w:r>
      <w:proofErr w:type="spellEnd"/>
      <w:r w:rsidRPr="003755E0">
        <w:rPr>
          <w:i/>
          <w:sz w:val="22"/>
          <w:szCs w:val="22"/>
          <w:lang w:val="en-US"/>
        </w:rPr>
        <w:t>;</w:t>
      </w:r>
    </w:p>
    <w:p w:rsidR="003755E0" w:rsidRPr="000E0BFC" w:rsidRDefault="003755E0" w:rsidP="003755E0">
      <w:pPr>
        <w:pStyle w:val="Titre4"/>
      </w:pPr>
      <w:r w:rsidRPr="000E0BFC">
        <w:lastRenderedPageBreak/>
        <w:t xml:space="preserve">Création de la table </w:t>
      </w:r>
      <w:proofErr w:type="spellStart"/>
      <w:r w:rsidRPr="000E0BFC">
        <w:t>Federation</w:t>
      </w:r>
      <w:proofErr w:type="spellEnd"/>
    </w:p>
    <w:p w:rsidR="0067404C" w:rsidRPr="003755E0" w:rsidRDefault="0067404C" w:rsidP="0067404C">
      <w:pPr>
        <w:spacing w:after="0" w:line="276" w:lineRule="auto"/>
        <w:rPr>
          <w:i/>
          <w:sz w:val="22"/>
          <w:szCs w:val="22"/>
          <w:lang w:val="en-US"/>
        </w:rPr>
      </w:pPr>
      <w:r w:rsidRPr="003755E0">
        <w:rPr>
          <w:i/>
          <w:sz w:val="22"/>
          <w:szCs w:val="22"/>
          <w:lang w:val="en-US"/>
        </w:rPr>
        <w:t xml:space="preserve">DROP TABLE IF EXISTS </w:t>
      </w:r>
      <w:proofErr w:type="gramStart"/>
      <w:r w:rsidRPr="003755E0">
        <w:rPr>
          <w:i/>
          <w:sz w:val="22"/>
          <w:szCs w:val="22"/>
          <w:lang w:val="en-US"/>
        </w:rPr>
        <w:t>FEDERATION ;</w:t>
      </w:r>
      <w:proofErr w:type="gramEnd"/>
    </w:p>
    <w:p w:rsidR="0067404C" w:rsidRPr="003755E0" w:rsidRDefault="0067404C" w:rsidP="0067404C">
      <w:pPr>
        <w:spacing w:after="0" w:line="276" w:lineRule="auto"/>
        <w:rPr>
          <w:i/>
          <w:sz w:val="22"/>
          <w:szCs w:val="22"/>
          <w:lang w:val="en-US"/>
        </w:rPr>
      </w:pPr>
      <w:r w:rsidRPr="003755E0">
        <w:rPr>
          <w:i/>
          <w:sz w:val="22"/>
          <w:szCs w:val="22"/>
          <w:lang w:val="en-US"/>
        </w:rPr>
        <w:t>CREATE TABLE FEDERATION (</w:t>
      </w:r>
      <w:proofErr w:type="spellStart"/>
      <w:r w:rsidRPr="003755E0">
        <w:rPr>
          <w:i/>
          <w:sz w:val="22"/>
          <w:szCs w:val="22"/>
          <w:lang w:val="en-US"/>
        </w:rPr>
        <w:t>refFédération</w:t>
      </w:r>
      <w:proofErr w:type="spellEnd"/>
      <w:r w:rsidRPr="003755E0">
        <w:rPr>
          <w:i/>
          <w:sz w:val="22"/>
          <w:szCs w:val="22"/>
          <w:lang w:val="en-US"/>
        </w:rPr>
        <w:t xml:space="preserve"> </w:t>
      </w:r>
      <w:proofErr w:type="gramStart"/>
      <w:r w:rsidRPr="003755E0">
        <w:rPr>
          <w:i/>
          <w:sz w:val="22"/>
          <w:szCs w:val="22"/>
          <w:lang w:val="en-US"/>
        </w:rPr>
        <w:t>INT  AUTO</w:t>
      </w:r>
      <w:proofErr w:type="gramEnd"/>
      <w:r w:rsidRPr="003755E0">
        <w:rPr>
          <w:i/>
          <w:sz w:val="22"/>
          <w:szCs w:val="22"/>
          <w:lang w:val="en-US"/>
        </w:rPr>
        <w:t>_INCREMENT NOT NULL,</w:t>
      </w:r>
    </w:p>
    <w:p w:rsidR="0067404C" w:rsidRPr="003755E0" w:rsidRDefault="0067404C" w:rsidP="0067404C">
      <w:pPr>
        <w:spacing w:after="0" w:line="276" w:lineRule="auto"/>
        <w:rPr>
          <w:i/>
          <w:sz w:val="22"/>
          <w:szCs w:val="22"/>
          <w:lang w:val="en-US"/>
        </w:rPr>
      </w:pPr>
      <w:proofErr w:type="spellStart"/>
      <w:proofErr w:type="gramStart"/>
      <w:r w:rsidRPr="003755E0">
        <w:rPr>
          <w:i/>
          <w:sz w:val="22"/>
          <w:szCs w:val="22"/>
          <w:lang w:val="en-US"/>
        </w:rPr>
        <w:t>nomFédération</w:t>
      </w:r>
      <w:proofErr w:type="spellEnd"/>
      <w:proofErr w:type="gramEnd"/>
      <w:r w:rsidRPr="003755E0">
        <w:rPr>
          <w:i/>
          <w:sz w:val="22"/>
          <w:szCs w:val="22"/>
          <w:lang w:val="en-US"/>
        </w:rPr>
        <w:t xml:space="preserve"> VARCHAR,</w:t>
      </w:r>
    </w:p>
    <w:p w:rsidR="0067404C" w:rsidRPr="003755E0" w:rsidRDefault="0067404C" w:rsidP="0067404C">
      <w:pPr>
        <w:spacing w:after="0" w:line="276" w:lineRule="auto"/>
        <w:rPr>
          <w:i/>
          <w:sz w:val="22"/>
          <w:szCs w:val="22"/>
          <w:lang w:val="en-US"/>
        </w:rPr>
      </w:pPr>
      <w:r w:rsidRPr="003755E0">
        <w:rPr>
          <w:i/>
          <w:sz w:val="22"/>
          <w:szCs w:val="22"/>
          <w:lang w:val="en-US"/>
        </w:rPr>
        <w:t>PRIMARY KEY (</w:t>
      </w:r>
      <w:proofErr w:type="spellStart"/>
      <w:r w:rsidRPr="003755E0">
        <w:rPr>
          <w:i/>
          <w:sz w:val="22"/>
          <w:szCs w:val="22"/>
          <w:lang w:val="en-US"/>
        </w:rPr>
        <w:t>refFédération</w:t>
      </w:r>
      <w:proofErr w:type="spellEnd"/>
      <w:proofErr w:type="gramStart"/>
      <w:r w:rsidRPr="003755E0">
        <w:rPr>
          <w:i/>
          <w:sz w:val="22"/>
          <w:szCs w:val="22"/>
          <w:lang w:val="en-US"/>
        </w:rPr>
        <w:t>) )</w:t>
      </w:r>
      <w:proofErr w:type="gramEnd"/>
      <w:r w:rsidRPr="003755E0">
        <w:rPr>
          <w:i/>
          <w:sz w:val="22"/>
          <w:szCs w:val="22"/>
          <w:lang w:val="en-US"/>
        </w:rPr>
        <w:t xml:space="preserve"> ENGINE=</w:t>
      </w:r>
      <w:proofErr w:type="spellStart"/>
      <w:r w:rsidRPr="003755E0">
        <w:rPr>
          <w:i/>
          <w:sz w:val="22"/>
          <w:szCs w:val="22"/>
          <w:lang w:val="en-US"/>
        </w:rPr>
        <w:t>InnoDB</w:t>
      </w:r>
      <w:proofErr w:type="spellEnd"/>
      <w:r w:rsidRPr="003755E0">
        <w:rPr>
          <w:i/>
          <w:sz w:val="22"/>
          <w:szCs w:val="22"/>
          <w:lang w:val="en-US"/>
        </w:rPr>
        <w:t>;</w:t>
      </w:r>
    </w:p>
    <w:p w:rsidR="003755E0" w:rsidRPr="004D23BE" w:rsidRDefault="003755E0" w:rsidP="003755E0">
      <w:pPr>
        <w:pStyle w:val="Titre4"/>
      </w:pPr>
      <w:r w:rsidRPr="004D23BE">
        <w:t>Création de la table Utilisateur</w:t>
      </w:r>
    </w:p>
    <w:p w:rsidR="0067404C" w:rsidRPr="004D23BE" w:rsidRDefault="0067404C" w:rsidP="0067404C">
      <w:pPr>
        <w:spacing w:after="0" w:line="276" w:lineRule="auto"/>
        <w:rPr>
          <w:i/>
          <w:sz w:val="22"/>
          <w:szCs w:val="22"/>
        </w:rPr>
      </w:pPr>
      <w:r w:rsidRPr="004D23BE">
        <w:rPr>
          <w:i/>
          <w:sz w:val="22"/>
          <w:szCs w:val="22"/>
        </w:rPr>
        <w:t>DROP TABLE IF EXISTS UTILISATEUR ;</w:t>
      </w:r>
    </w:p>
    <w:p w:rsidR="0067404C" w:rsidRPr="004D23BE" w:rsidRDefault="0067404C" w:rsidP="0067404C">
      <w:pPr>
        <w:spacing w:after="0" w:line="276" w:lineRule="auto"/>
        <w:rPr>
          <w:i/>
          <w:sz w:val="22"/>
          <w:szCs w:val="22"/>
        </w:rPr>
      </w:pPr>
      <w:r w:rsidRPr="004D23BE">
        <w:rPr>
          <w:i/>
          <w:sz w:val="22"/>
          <w:szCs w:val="22"/>
        </w:rPr>
        <w:t>CREATE TABLE UTILISATEUR (login VARCHAR(30)  AUTO_INCREMENT NOT NULL,</w:t>
      </w:r>
    </w:p>
    <w:p w:rsidR="0067404C" w:rsidRPr="003755E0" w:rsidRDefault="0067404C" w:rsidP="0067404C">
      <w:pPr>
        <w:spacing w:after="0" w:line="276" w:lineRule="auto"/>
        <w:rPr>
          <w:i/>
          <w:sz w:val="22"/>
          <w:szCs w:val="22"/>
        </w:rPr>
      </w:pPr>
      <w:proofErr w:type="spellStart"/>
      <w:r w:rsidRPr="003755E0">
        <w:rPr>
          <w:i/>
          <w:sz w:val="22"/>
          <w:szCs w:val="22"/>
        </w:rPr>
        <w:t>motDePasse</w:t>
      </w:r>
      <w:proofErr w:type="spellEnd"/>
      <w:r w:rsidRPr="003755E0">
        <w:rPr>
          <w:i/>
          <w:sz w:val="22"/>
          <w:szCs w:val="22"/>
        </w:rPr>
        <w:t xml:space="preserve"> VARCHAR(30),</w:t>
      </w:r>
    </w:p>
    <w:p w:rsidR="0067404C" w:rsidRPr="003755E0" w:rsidRDefault="0067404C" w:rsidP="0067404C">
      <w:pPr>
        <w:spacing w:after="0" w:line="276" w:lineRule="auto"/>
        <w:rPr>
          <w:i/>
          <w:sz w:val="22"/>
          <w:szCs w:val="22"/>
        </w:rPr>
      </w:pPr>
      <w:proofErr w:type="spellStart"/>
      <w:r w:rsidRPr="003755E0">
        <w:rPr>
          <w:i/>
          <w:sz w:val="22"/>
          <w:szCs w:val="22"/>
        </w:rPr>
        <w:t>role</w:t>
      </w:r>
      <w:proofErr w:type="spellEnd"/>
      <w:r w:rsidRPr="003755E0">
        <w:rPr>
          <w:i/>
          <w:sz w:val="22"/>
          <w:szCs w:val="22"/>
        </w:rPr>
        <w:t xml:space="preserve"> VARCHAR(15),</w:t>
      </w:r>
    </w:p>
    <w:p w:rsidR="0067404C" w:rsidRPr="003755E0" w:rsidRDefault="0067404C" w:rsidP="0067404C">
      <w:pPr>
        <w:spacing w:after="0" w:line="276" w:lineRule="auto"/>
        <w:rPr>
          <w:i/>
          <w:sz w:val="22"/>
          <w:szCs w:val="22"/>
        </w:rPr>
      </w:pPr>
      <w:proofErr w:type="spellStart"/>
      <w:r w:rsidRPr="003755E0">
        <w:rPr>
          <w:i/>
          <w:sz w:val="22"/>
          <w:szCs w:val="22"/>
        </w:rPr>
        <w:t>preinscription_idpreinscription</w:t>
      </w:r>
      <w:proofErr w:type="spellEnd"/>
      <w:r w:rsidRPr="003755E0">
        <w:rPr>
          <w:i/>
          <w:sz w:val="22"/>
          <w:szCs w:val="22"/>
        </w:rPr>
        <w:t xml:space="preserve"> VARCHAR(30) NOT NULL,</w:t>
      </w:r>
    </w:p>
    <w:p w:rsidR="0067404C" w:rsidRPr="004D23BE" w:rsidRDefault="0067404C" w:rsidP="0067404C">
      <w:pPr>
        <w:spacing w:after="0" w:line="276" w:lineRule="auto"/>
        <w:rPr>
          <w:i/>
          <w:sz w:val="22"/>
          <w:szCs w:val="22"/>
        </w:rPr>
      </w:pPr>
      <w:r w:rsidRPr="004D23BE">
        <w:rPr>
          <w:i/>
          <w:sz w:val="22"/>
          <w:szCs w:val="22"/>
        </w:rPr>
        <w:t>PRIMARY KEY (login</w:t>
      </w:r>
      <w:proofErr w:type="gramStart"/>
      <w:r w:rsidRPr="004D23BE">
        <w:rPr>
          <w:i/>
          <w:sz w:val="22"/>
          <w:szCs w:val="22"/>
        </w:rPr>
        <w:t>) )</w:t>
      </w:r>
      <w:proofErr w:type="gramEnd"/>
      <w:r w:rsidRPr="004D23BE">
        <w:rPr>
          <w:i/>
          <w:sz w:val="22"/>
          <w:szCs w:val="22"/>
        </w:rPr>
        <w:t xml:space="preserve"> ENGINE=</w:t>
      </w:r>
      <w:proofErr w:type="spellStart"/>
      <w:r w:rsidRPr="004D23BE">
        <w:rPr>
          <w:i/>
          <w:sz w:val="22"/>
          <w:szCs w:val="22"/>
        </w:rPr>
        <w:t>InnoDB</w:t>
      </w:r>
      <w:proofErr w:type="spellEnd"/>
      <w:r w:rsidRPr="004D23BE">
        <w:rPr>
          <w:i/>
          <w:sz w:val="22"/>
          <w:szCs w:val="22"/>
        </w:rPr>
        <w:t>;</w:t>
      </w:r>
    </w:p>
    <w:p w:rsidR="003755E0" w:rsidRPr="004D23BE" w:rsidRDefault="003755E0" w:rsidP="003755E0">
      <w:pPr>
        <w:pStyle w:val="Titre4"/>
      </w:pPr>
      <w:r w:rsidRPr="004D23BE">
        <w:t>Création de la table Parcours</w:t>
      </w:r>
    </w:p>
    <w:p w:rsidR="0067404C" w:rsidRPr="004D23BE" w:rsidRDefault="0067404C" w:rsidP="0067404C">
      <w:pPr>
        <w:spacing w:after="0" w:line="276" w:lineRule="auto"/>
        <w:rPr>
          <w:i/>
          <w:sz w:val="22"/>
          <w:szCs w:val="22"/>
        </w:rPr>
      </w:pPr>
      <w:r w:rsidRPr="004D23BE">
        <w:rPr>
          <w:i/>
          <w:sz w:val="22"/>
          <w:szCs w:val="22"/>
        </w:rPr>
        <w:t>DROP TABLE IF EXISTS PARCOURS ;</w:t>
      </w:r>
    </w:p>
    <w:p w:rsidR="0067404C" w:rsidRPr="003755E0" w:rsidRDefault="0067404C" w:rsidP="0067404C">
      <w:pPr>
        <w:spacing w:after="0" w:line="276" w:lineRule="auto"/>
        <w:rPr>
          <w:i/>
          <w:sz w:val="22"/>
          <w:szCs w:val="22"/>
          <w:lang w:val="en-US"/>
        </w:rPr>
      </w:pPr>
      <w:r w:rsidRPr="003755E0">
        <w:rPr>
          <w:i/>
          <w:sz w:val="22"/>
          <w:szCs w:val="22"/>
          <w:lang w:val="en-US"/>
        </w:rPr>
        <w:t xml:space="preserve">CREATE TABLE PARCOURS (distance </w:t>
      </w:r>
      <w:proofErr w:type="gramStart"/>
      <w:r w:rsidRPr="003755E0">
        <w:rPr>
          <w:i/>
          <w:sz w:val="22"/>
          <w:szCs w:val="22"/>
          <w:lang w:val="en-US"/>
        </w:rPr>
        <w:t>INT  AUTO</w:t>
      </w:r>
      <w:proofErr w:type="gramEnd"/>
      <w:r w:rsidRPr="003755E0">
        <w:rPr>
          <w:i/>
          <w:sz w:val="22"/>
          <w:szCs w:val="22"/>
          <w:lang w:val="en-US"/>
        </w:rPr>
        <w:t>_INCREMENT NOT NULL,</w:t>
      </w:r>
    </w:p>
    <w:p w:rsidR="0067404C" w:rsidRPr="003755E0" w:rsidRDefault="0067404C" w:rsidP="0067404C">
      <w:pPr>
        <w:spacing w:after="0" w:line="276" w:lineRule="auto"/>
        <w:rPr>
          <w:i/>
          <w:sz w:val="22"/>
          <w:szCs w:val="22"/>
          <w:lang w:val="en-US"/>
        </w:rPr>
      </w:pPr>
      <w:proofErr w:type="gramStart"/>
      <w:r w:rsidRPr="003755E0">
        <w:rPr>
          <w:i/>
          <w:sz w:val="22"/>
          <w:szCs w:val="22"/>
          <w:lang w:val="en-US"/>
        </w:rPr>
        <w:t>type</w:t>
      </w:r>
      <w:proofErr w:type="gramEnd"/>
      <w:r w:rsidRPr="003755E0">
        <w:rPr>
          <w:i/>
          <w:sz w:val="22"/>
          <w:szCs w:val="22"/>
          <w:lang w:val="en-US"/>
        </w:rPr>
        <w:t xml:space="preserve"> VARCHAR(5),</w:t>
      </w:r>
    </w:p>
    <w:p w:rsidR="0067404C" w:rsidRPr="003755E0" w:rsidRDefault="0067404C" w:rsidP="0067404C">
      <w:pPr>
        <w:spacing w:after="0" w:line="276" w:lineRule="auto"/>
        <w:rPr>
          <w:i/>
          <w:sz w:val="22"/>
          <w:szCs w:val="22"/>
          <w:lang w:val="en-US"/>
        </w:rPr>
      </w:pPr>
      <w:proofErr w:type="spellStart"/>
      <w:proofErr w:type="gramStart"/>
      <w:r w:rsidRPr="003755E0">
        <w:rPr>
          <w:i/>
          <w:sz w:val="22"/>
          <w:szCs w:val="22"/>
          <w:lang w:val="en-US"/>
        </w:rPr>
        <w:t>idRandonnée</w:t>
      </w:r>
      <w:proofErr w:type="spellEnd"/>
      <w:proofErr w:type="gramEnd"/>
      <w:r w:rsidRPr="003755E0">
        <w:rPr>
          <w:i/>
          <w:sz w:val="22"/>
          <w:szCs w:val="22"/>
          <w:lang w:val="en-US"/>
        </w:rPr>
        <w:t xml:space="preserve"> INT NOT NULL,</w:t>
      </w:r>
    </w:p>
    <w:p w:rsidR="0067404C" w:rsidRPr="003755E0" w:rsidRDefault="0067404C" w:rsidP="0067404C">
      <w:pPr>
        <w:spacing w:after="0" w:line="276" w:lineRule="auto"/>
        <w:rPr>
          <w:i/>
          <w:sz w:val="22"/>
          <w:szCs w:val="22"/>
          <w:lang w:val="en-US"/>
        </w:rPr>
      </w:pPr>
      <w:r w:rsidRPr="003755E0">
        <w:rPr>
          <w:i/>
          <w:sz w:val="22"/>
          <w:szCs w:val="22"/>
          <w:lang w:val="en-US"/>
        </w:rPr>
        <w:t>PRIMARY KEY (distance</w:t>
      </w:r>
      <w:proofErr w:type="gramStart"/>
      <w:r w:rsidRPr="003755E0">
        <w:rPr>
          <w:i/>
          <w:sz w:val="22"/>
          <w:szCs w:val="22"/>
          <w:lang w:val="en-US"/>
        </w:rPr>
        <w:t>) )</w:t>
      </w:r>
      <w:proofErr w:type="gramEnd"/>
      <w:r w:rsidRPr="003755E0">
        <w:rPr>
          <w:i/>
          <w:sz w:val="22"/>
          <w:szCs w:val="22"/>
          <w:lang w:val="en-US"/>
        </w:rPr>
        <w:t xml:space="preserve"> ENGINE=</w:t>
      </w:r>
      <w:proofErr w:type="spellStart"/>
      <w:r w:rsidRPr="003755E0">
        <w:rPr>
          <w:i/>
          <w:sz w:val="22"/>
          <w:szCs w:val="22"/>
          <w:lang w:val="en-US"/>
        </w:rPr>
        <w:t>InnoDB</w:t>
      </w:r>
      <w:proofErr w:type="spellEnd"/>
      <w:r w:rsidRPr="003755E0">
        <w:rPr>
          <w:i/>
          <w:sz w:val="22"/>
          <w:szCs w:val="22"/>
          <w:lang w:val="en-US"/>
        </w:rPr>
        <w:t>;</w:t>
      </w:r>
    </w:p>
    <w:p w:rsidR="003755E0" w:rsidRPr="004D23BE" w:rsidRDefault="003755E0" w:rsidP="003755E0">
      <w:pPr>
        <w:pStyle w:val="Titre4"/>
      </w:pPr>
      <w:r w:rsidRPr="004D23BE">
        <w:t xml:space="preserve">Création de la table </w:t>
      </w:r>
      <w:proofErr w:type="spellStart"/>
      <w:r w:rsidRPr="004D23BE">
        <w:t>Preinscription</w:t>
      </w:r>
      <w:proofErr w:type="spellEnd"/>
    </w:p>
    <w:p w:rsidR="0067404C" w:rsidRPr="004D23BE" w:rsidRDefault="0067404C" w:rsidP="0067404C">
      <w:pPr>
        <w:spacing w:after="0" w:line="276" w:lineRule="auto"/>
        <w:rPr>
          <w:i/>
          <w:sz w:val="22"/>
          <w:szCs w:val="22"/>
        </w:rPr>
      </w:pPr>
      <w:r w:rsidRPr="004D23BE">
        <w:rPr>
          <w:i/>
          <w:sz w:val="22"/>
          <w:szCs w:val="22"/>
        </w:rPr>
        <w:t>DROP TABLE IF EXISTS PREINSCRIPTION ;</w:t>
      </w:r>
    </w:p>
    <w:p w:rsidR="0067404C" w:rsidRPr="004D23BE" w:rsidRDefault="0067404C" w:rsidP="0067404C">
      <w:pPr>
        <w:spacing w:after="0" w:line="276" w:lineRule="auto"/>
        <w:rPr>
          <w:i/>
          <w:sz w:val="22"/>
          <w:szCs w:val="22"/>
        </w:rPr>
      </w:pPr>
      <w:r w:rsidRPr="004D23BE">
        <w:rPr>
          <w:i/>
          <w:sz w:val="22"/>
          <w:szCs w:val="22"/>
        </w:rPr>
        <w:t>CREATE TABLE PREINSCRIPTION (</w:t>
      </w:r>
      <w:proofErr w:type="spellStart"/>
      <w:r w:rsidRPr="004D23BE">
        <w:rPr>
          <w:i/>
          <w:sz w:val="22"/>
          <w:szCs w:val="22"/>
        </w:rPr>
        <w:t>idPreinscription</w:t>
      </w:r>
      <w:proofErr w:type="spellEnd"/>
      <w:r w:rsidRPr="004D23BE">
        <w:rPr>
          <w:i/>
          <w:sz w:val="22"/>
          <w:szCs w:val="22"/>
        </w:rPr>
        <w:t xml:space="preserve"> VARCHAR  AUTO_INCREMENT NOT NULL,</w:t>
      </w:r>
    </w:p>
    <w:p w:rsidR="0067404C" w:rsidRPr="004D23BE" w:rsidRDefault="0067404C" w:rsidP="0067404C">
      <w:pPr>
        <w:spacing w:after="0" w:line="276" w:lineRule="auto"/>
        <w:rPr>
          <w:i/>
          <w:sz w:val="22"/>
          <w:szCs w:val="22"/>
        </w:rPr>
      </w:pPr>
      <w:proofErr w:type="spellStart"/>
      <w:proofErr w:type="gramStart"/>
      <w:r w:rsidRPr="004D23BE">
        <w:rPr>
          <w:i/>
          <w:sz w:val="22"/>
          <w:szCs w:val="22"/>
        </w:rPr>
        <w:t>utilisateur_login</w:t>
      </w:r>
      <w:proofErr w:type="spellEnd"/>
      <w:proofErr w:type="gramEnd"/>
      <w:r w:rsidRPr="004D23BE">
        <w:rPr>
          <w:i/>
          <w:sz w:val="22"/>
          <w:szCs w:val="22"/>
        </w:rPr>
        <w:t xml:space="preserve"> VARCHAR NOT NULL,</w:t>
      </w:r>
    </w:p>
    <w:p w:rsidR="0067404C" w:rsidRPr="004D23BE" w:rsidRDefault="0067404C" w:rsidP="0067404C">
      <w:pPr>
        <w:spacing w:after="0" w:line="276" w:lineRule="auto"/>
        <w:rPr>
          <w:i/>
          <w:sz w:val="22"/>
          <w:szCs w:val="22"/>
        </w:rPr>
      </w:pPr>
      <w:r w:rsidRPr="004D23BE">
        <w:rPr>
          <w:i/>
          <w:sz w:val="22"/>
          <w:szCs w:val="22"/>
        </w:rPr>
        <w:t>PRIMARY KEY (</w:t>
      </w:r>
      <w:proofErr w:type="spellStart"/>
      <w:r w:rsidRPr="004D23BE">
        <w:rPr>
          <w:i/>
          <w:sz w:val="22"/>
          <w:szCs w:val="22"/>
        </w:rPr>
        <w:t>idPreinscription</w:t>
      </w:r>
      <w:proofErr w:type="spellEnd"/>
      <w:proofErr w:type="gramStart"/>
      <w:r w:rsidRPr="004D23BE">
        <w:rPr>
          <w:i/>
          <w:sz w:val="22"/>
          <w:szCs w:val="22"/>
        </w:rPr>
        <w:t>) )</w:t>
      </w:r>
      <w:proofErr w:type="gramEnd"/>
      <w:r w:rsidRPr="004D23BE">
        <w:rPr>
          <w:i/>
          <w:sz w:val="22"/>
          <w:szCs w:val="22"/>
        </w:rPr>
        <w:t xml:space="preserve"> ENGINE=</w:t>
      </w:r>
      <w:proofErr w:type="spellStart"/>
      <w:r w:rsidRPr="004D23BE">
        <w:rPr>
          <w:i/>
          <w:sz w:val="22"/>
          <w:szCs w:val="22"/>
        </w:rPr>
        <w:t>InnoDB</w:t>
      </w:r>
      <w:proofErr w:type="spellEnd"/>
      <w:r w:rsidRPr="004D23BE">
        <w:rPr>
          <w:i/>
          <w:sz w:val="22"/>
          <w:szCs w:val="22"/>
        </w:rPr>
        <w:t>;</w:t>
      </w:r>
    </w:p>
    <w:p w:rsidR="000E0BFC" w:rsidRDefault="003755E0" w:rsidP="000E0BFC">
      <w:pPr>
        <w:pStyle w:val="Titre4"/>
      </w:pPr>
      <w:r w:rsidRPr="003755E0">
        <w:t xml:space="preserve">Création de la table </w:t>
      </w:r>
      <w:proofErr w:type="spellStart"/>
      <w:r w:rsidRPr="003755E0">
        <w:t>Est_membre_de</w:t>
      </w:r>
      <w:proofErr w:type="spellEnd"/>
    </w:p>
    <w:p w:rsidR="0067404C" w:rsidRPr="003755E0" w:rsidRDefault="0067404C" w:rsidP="000E0BFC">
      <w:r w:rsidRPr="003755E0">
        <w:t xml:space="preserve">DROP TABLE IF EXISTS </w:t>
      </w:r>
      <w:proofErr w:type="spellStart"/>
      <w:r w:rsidRPr="003755E0">
        <w:t>Est_membre_de</w:t>
      </w:r>
      <w:proofErr w:type="spellEnd"/>
      <w:r w:rsidRPr="003755E0">
        <w:t xml:space="preserve"> ;</w:t>
      </w:r>
    </w:p>
    <w:p w:rsidR="0067404C" w:rsidRPr="004D23BE" w:rsidRDefault="0067404C" w:rsidP="0067404C">
      <w:pPr>
        <w:spacing w:after="0" w:line="276" w:lineRule="auto"/>
        <w:rPr>
          <w:i/>
          <w:sz w:val="22"/>
          <w:szCs w:val="22"/>
        </w:rPr>
      </w:pPr>
      <w:r w:rsidRPr="004D23BE">
        <w:rPr>
          <w:i/>
          <w:sz w:val="22"/>
          <w:szCs w:val="22"/>
        </w:rPr>
        <w:t xml:space="preserve">CREATE TABLE </w:t>
      </w:r>
      <w:proofErr w:type="spellStart"/>
      <w:r w:rsidRPr="004D23BE">
        <w:rPr>
          <w:i/>
          <w:sz w:val="22"/>
          <w:szCs w:val="22"/>
        </w:rPr>
        <w:t>Est_membre_de</w:t>
      </w:r>
      <w:proofErr w:type="spellEnd"/>
      <w:r w:rsidRPr="004D23BE">
        <w:rPr>
          <w:i/>
          <w:sz w:val="22"/>
          <w:szCs w:val="22"/>
        </w:rPr>
        <w:t xml:space="preserve"> (</w:t>
      </w:r>
      <w:proofErr w:type="spellStart"/>
      <w:r w:rsidRPr="004D23BE">
        <w:rPr>
          <w:i/>
          <w:sz w:val="22"/>
          <w:szCs w:val="22"/>
        </w:rPr>
        <w:t>idInscription</w:t>
      </w:r>
      <w:proofErr w:type="spellEnd"/>
      <w:r w:rsidRPr="004D23BE">
        <w:rPr>
          <w:i/>
          <w:sz w:val="22"/>
          <w:szCs w:val="22"/>
        </w:rPr>
        <w:t xml:space="preserve"> INT  AUTO_INCREMENT NOT NULL,</w:t>
      </w:r>
    </w:p>
    <w:p w:rsidR="0067404C" w:rsidRPr="004D23BE" w:rsidRDefault="0067404C" w:rsidP="0067404C">
      <w:pPr>
        <w:spacing w:after="0" w:line="276" w:lineRule="auto"/>
        <w:rPr>
          <w:i/>
          <w:sz w:val="22"/>
          <w:szCs w:val="22"/>
        </w:rPr>
      </w:pPr>
      <w:proofErr w:type="spellStart"/>
      <w:proofErr w:type="gramStart"/>
      <w:r w:rsidRPr="004D23BE">
        <w:rPr>
          <w:i/>
          <w:sz w:val="22"/>
          <w:szCs w:val="22"/>
        </w:rPr>
        <w:t>refFédération</w:t>
      </w:r>
      <w:proofErr w:type="spellEnd"/>
      <w:proofErr w:type="gramEnd"/>
      <w:r w:rsidRPr="004D23BE">
        <w:rPr>
          <w:i/>
          <w:sz w:val="22"/>
          <w:szCs w:val="22"/>
        </w:rPr>
        <w:t xml:space="preserve"> INT NOT NULL,</w:t>
      </w:r>
    </w:p>
    <w:p w:rsidR="0067404C" w:rsidRPr="004D23BE" w:rsidRDefault="0067404C" w:rsidP="0067404C">
      <w:pPr>
        <w:spacing w:after="0" w:line="276" w:lineRule="auto"/>
        <w:rPr>
          <w:i/>
          <w:sz w:val="22"/>
          <w:szCs w:val="22"/>
        </w:rPr>
      </w:pPr>
      <w:r w:rsidRPr="004D23BE">
        <w:rPr>
          <w:i/>
          <w:sz w:val="22"/>
          <w:szCs w:val="22"/>
        </w:rPr>
        <w:t>PRIMARY KEY (</w:t>
      </w:r>
      <w:proofErr w:type="spellStart"/>
      <w:r w:rsidRPr="004D23BE">
        <w:rPr>
          <w:i/>
          <w:sz w:val="22"/>
          <w:szCs w:val="22"/>
        </w:rPr>
        <w:t>idInscription</w:t>
      </w:r>
      <w:proofErr w:type="spellEnd"/>
      <w:r w:rsidRPr="004D23BE">
        <w:rPr>
          <w:i/>
          <w:sz w:val="22"/>
          <w:szCs w:val="22"/>
        </w:rPr>
        <w:t>,</w:t>
      </w:r>
    </w:p>
    <w:p w:rsidR="0067404C" w:rsidRPr="004D23BE" w:rsidRDefault="0067404C" w:rsidP="0067404C">
      <w:pPr>
        <w:spacing w:after="0" w:line="276" w:lineRule="auto"/>
        <w:rPr>
          <w:i/>
          <w:sz w:val="22"/>
          <w:szCs w:val="22"/>
        </w:rPr>
      </w:pPr>
      <w:r w:rsidRPr="004D23BE">
        <w:rPr>
          <w:i/>
          <w:sz w:val="22"/>
          <w:szCs w:val="22"/>
        </w:rPr>
        <w:t xml:space="preserve"> </w:t>
      </w:r>
      <w:proofErr w:type="spellStart"/>
      <w:r w:rsidRPr="004D23BE">
        <w:rPr>
          <w:i/>
          <w:sz w:val="22"/>
          <w:szCs w:val="22"/>
        </w:rPr>
        <w:t>refFédération</w:t>
      </w:r>
      <w:proofErr w:type="spellEnd"/>
      <w:proofErr w:type="gramStart"/>
      <w:r w:rsidRPr="004D23BE">
        <w:rPr>
          <w:i/>
          <w:sz w:val="22"/>
          <w:szCs w:val="22"/>
        </w:rPr>
        <w:t>) )</w:t>
      </w:r>
      <w:proofErr w:type="gramEnd"/>
      <w:r w:rsidRPr="004D23BE">
        <w:rPr>
          <w:i/>
          <w:sz w:val="22"/>
          <w:szCs w:val="22"/>
        </w:rPr>
        <w:t xml:space="preserve"> ENGINE=</w:t>
      </w:r>
      <w:proofErr w:type="spellStart"/>
      <w:r w:rsidRPr="004D23BE">
        <w:rPr>
          <w:i/>
          <w:sz w:val="22"/>
          <w:szCs w:val="22"/>
        </w:rPr>
        <w:t>InnoDB</w:t>
      </w:r>
      <w:proofErr w:type="spellEnd"/>
      <w:r w:rsidRPr="004D23BE">
        <w:rPr>
          <w:i/>
          <w:sz w:val="22"/>
          <w:szCs w:val="22"/>
        </w:rPr>
        <w:t>;</w:t>
      </w:r>
    </w:p>
    <w:p w:rsidR="003755E0" w:rsidRDefault="003755E0" w:rsidP="003755E0">
      <w:pPr>
        <w:pStyle w:val="Titre4"/>
      </w:pPr>
      <w:r w:rsidRPr="003755E0">
        <w:t xml:space="preserve">Création de la table </w:t>
      </w:r>
      <w:proofErr w:type="spellStart"/>
      <w:r w:rsidRPr="003755E0">
        <w:t>Fait_reference_a</w:t>
      </w:r>
      <w:proofErr w:type="spellEnd"/>
    </w:p>
    <w:p w:rsidR="0067404C" w:rsidRPr="003755E0" w:rsidRDefault="0067404C" w:rsidP="0067404C">
      <w:pPr>
        <w:spacing w:after="0" w:line="276" w:lineRule="auto"/>
        <w:rPr>
          <w:i/>
          <w:sz w:val="22"/>
          <w:szCs w:val="22"/>
        </w:rPr>
      </w:pPr>
      <w:r w:rsidRPr="003755E0">
        <w:rPr>
          <w:i/>
          <w:sz w:val="22"/>
          <w:szCs w:val="22"/>
        </w:rPr>
        <w:t xml:space="preserve">DROP TABLE IF EXISTS </w:t>
      </w:r>
      <w:proofErr w:type="spellStart"/>
      <w:r w:rsidRPr="003755E0">
        <w:rPr>
          <w:i/>
          <w:sz w:val="22"/>
          <w:szCs w:val="22"/>
        </w:rPr>
        <w:t>Fait_référence_à</w:t>
      </w:r>
      <w:proofErr w:type="spellEnd"/>
      <w:r w:rsidRPr="003755E0">
        <w:rPr>
          <w:i/>
          <w:sz w:val="22"/>
          <w:szCs w:val="22"/>
        </w:rPr>
        <w:t xml:space="preserve"> ;</w:t>
      </w:r>
    </w:p>
    <w:p w:rsidR="0067404C" w:rsidRPr="003755E0" w:rsidRDefault="0067404C" w:rsidP="0067404C">
      <w:pPr>
        <w:spacing w:after="0" w:line="276" w:lineRule="auto"/>
        <w:rPr>
          <w:i/>
          <w:sz w:val="22"/>
          <w:szCs w:val="22"/>
        </w:rPr>
      </w:pPr>
      <w:r w:rsidRPr="003755E0">
        <w:rPr>
          <w:i/>
          <w:sz w:val="22"/>
          <w:szCs w:val="22"/>
        </w:rPr>
        <w:t xml:space="preserve">CREATE TABLE </w:t>
      </w:r>
      <w:proofErr w:type="spellStart"/>
      <w:r w:rsidRPr="003755E0">
        <w:rPr>
          <w:i/>
          <w:sz w:val="22"/>
          <w:szCs w:val="22"/>
        </w:rPr>
        <w:t>Fait_référence_à</w:t>
      </w:r>
      <w:proofErr w:type="spellEnd"/>
      <w:r w:rsidRPr="003755E0">
        <w:rPr>
          <w:i/>
          <w:sz w:val="22"/>
          <w:szCs w:val="22"/>
        </w:rPr>
        <w:t xml:space="preserve"> (</w:t>
      </w:r>
      <w:proofErr w:type="spellStart"/>
      <w:r w:rsidRPr="003755E0">
        <w:rPr>
          <w:i/>
          <w:sz w:val="22"/>
          <w:szCs w:val="22"/>
        </w:rPr>
        <w:t>idInscription</w:t>
      </w:r>
      <w:proofErr w:type="spellEnd"/>
      <w:r w:rsidRPr="003755E0">
        <w:rPr>
          <w:i/>
          <w:sz w:val="22"/>
          <w:szCs w:val="22"/>
        </w:rPr>
        <w:t xml:space="preserve"> INT  AUTO_INCREMENT NOT NULL,</w:t>
      </w:r>
    </w:p>
    <w:p w:rsidR="0067404C" w:rsidRPr="003755E0" w:rsidRDefault="0067404C" w:rsidP="0067404C">
      <w:pPr>
        <w:spacing w:after="0" w:line="276" w:lineRule="auto"/>
        <w:rPr>
          <w:i/>
          <w:sz w:val="22"/>
          <w:szCs w:val="22"/>
          <w:lang w:val="en-US"/>
        </w:rPr>
      </w:pPr>
      <w:proofErr w:type="spellStart"/>
      <w:proofErr w:type="gramStart"/>
      <w:r w:rsidRPr="003755E0">
        <w:rPr>
          <w:i/>
          <w:sz w:val="22"/>
          <w:szCs w:val="22"/>
          <w:lang w:val="en-US"/>
        </w:rPr>
        <w:t>idPreinscription</w:t>
      </w:r>
      <w:proofErr w:type="spellEnd"/>
      <w:proofErr w:type="gramEnd"/>
      <w:r w:rsidRPr="003755E0">
        <w:rPr>
          <w:i/>
          <w:sz w:val="22"/>
          <w:szCs w:val="22"/>
          <w:lang w:val="en-US"/>
        </w:rPr>
        <w:t xml:space="preserve"> VARCHAR NOT NULL,</w:t>
      </w:r>
    </w:p>
    <w:p w:rsidR="0067404C" w:rsidRPr="003755E0" w:rsidRDefault="0067404C" w:rsidP="0067404C">
      <w:pPr>
        <w:spacing w:after="0" w:line="276" w:lineRule="auto"/>
        <w:rPr>
          <w:i/>
          <w:sz w:val="22"/>
          <w:szCs w:val="22"/>
          <w:lang w:val="en-US"/>
        </w:rPr>
      </w:pPr>
      <w:r w:rsidRPr="003755E0">
        <w:rPr>
          <w:i/>
          <w:sz w:val="22"/>
          <w:szCs w:val="22"/>
          <w:lang w:val="en-US"/>
        </w:rPr>
        <w:t>PRIMARY KEY (</w:t>
      </w:r>
      <w:proofErr w:type="spellStart"/>
      <w:r w:rsidRPr="003755E0">
        <w:rPr>
          <w:i/>
          <w:sz w:val="22"/>
          <w:szCs w:val="22"/>
          <w:lang w:val="en-US"/>
        </w:rPr>
        <w:t>idInscription</w:t>
      </w:r>
      <w:proofErr w:type="spellEnd"/>
      <w:r w:rsidRPr="003755E0">
        <w:rPr>
          <w:i/>
          <w:sz w:val="22"/>
          <w:szCs w:val="22"/>
          <w:lang w:val="en-US"/>
        </w:rPr>
        <w:t>,</w:t>
      </w:r>
    </w:p>
    <w:p w:rsidR="0067404C" w:rsidRPr="003755E0" w:rsidRDefault="0067404C" w:rsidP="0067404C">
      <w:pPr>
        <w:spacing w:after="0" w:line="276" w:lineRule="auto"/>
        <w:rPr>
          <w:i/>
          <w:sz w:val="22"/>
          <w:szCs w:val="22"/>
        </w:rPr>
      </w:pPr>
      <w:r w:rsidRPr="003755E0">
        <w:rPr>
          <w:i/>
          <w:sz w:val="22"/>
          <w:szCs w:val="22"/>
          <w:lang w:val="en-US"/>
        </w:rPr>
        <w:t xml:space="preserve"> </w:t>
      </w:r>
      <w:proofErr w:type="spellStart"/>
      <w:r w:rsidRPr="003755E0">
        <w:rPr>
          <w:i/>
          <w:sz w:val="22"/>
          <w:szCs w:val="22"/>
        </w:rPr>
        <w:t>idPreinscription</w:t>
      </w:r>
      <w:proofErr w:type="spellEnd"/>
      <w:proofErr w:type="gramStart"/>
      <w:r w:rsidRPr="003755E0">
        <w:rPr>
          <w:i/>
          <w:sz w:val="22"/>
          <w:szCs w:val="22"/>
        </w:rPr>
        <w:t>) )</w:t>
      </w:r>
      <w:proofErr w:type="gramEnd"/>
      <w:r w:rsidRPr="003755E0">
        <w:rPr>
          <w:i/>
          <w:sz w:val="22"/>
          <w:szCs w:val="22"/>
        </w:rPr>
        <w:t xml:space="preserve"> ENGINE=</w:t>
      </w:r>
      <w:proofErr w:type="spellStart"/>
      <w:r w:rsidRPr="003755E0">
        <w:rPr>
          <w:i/>
          <w:sz w:val="22"/>
          <w:szCs w:val="22"/>
        </w:rPr>
        <w:t>InnoDB</w:t>
      </w:r>
      <w:proofErr w:type="spellEnd"/>
      <w:r w:rsidRPr="003755E0">
        <w:rPr>
          <w:i/>
          <w:sz w:val="22"/>
          <w:szCs w:val="22"/>
        </w:rPr>
        <w:t>;</w:t>
      </w:r>
    </w:p>
    <w:p w:rsidR="003755E0" w:rsidRDefault="003755E0" w:rsidP="003755E0">
      <w:pPr>
        <w:pStyle w:val="Titre4"/>
      </w:pPr>
      <w:r>
        <w:t>Création des différentes contraintes sur la Base de données</w:t>
      </w:r>
    </w:p>
    <w:p w:rsidR="0067404C" w:rsidRPr="003755E0" w:rsidRDefault="0067404C" w:rsidP="0067404C">
      <w:pPr>
        <w:spacing w:after="0" w:line="276" w:lineRule="auto"/>
        <w:rPr>
          <w:i/>
          <w:sz w:val="22"/>
          <w:szCs w:val="22"/>
        </w:rPr>
      </w:pPr>
      <w:r w:rsidRPr="003755E0">
        <w:rPr>
          <w:i/>
          <w:sz w:val="22"/>
          <w:szCs w:val="22"/>
        </w:rPr>
        <w:t xml:space="preserve">ALTER TABLE INSCRIPTION ADD CONSTRAINT </w:t>
      </w:r>
      <w:proofErr w:type="spellStart"/>
      <w:r w:rsidRPr="003755E0">
        <w:rPr>
          <w:i/>
          <w:sz w:val="22"/>
          <w:szCs w:val="22"/>
        </w:rPr>
        <w:t>FK_INSCRIPTION_idRandonnée</w:t>
      </w:r>
      <w:proofErr w:type="spellEnd"/>
      <w:r w:rsidRPr="003755E0">
        <w:rPr>
          <w:i/>
          <w:sz w:val="22"/>
          <w:szCs w:val="22"/>
        </w:rPr>
        <w:t xml:space="preserve"> FOREIGN KEY (</w:t>
      </w:r>
      <w:proofErr w:type="spellStart"/>
      <w:r w:rsidRPr="003755E0">
        <w:rPr>
          <w:i/>
          <w:sz w:val="22"/>
          <w:szCs w:val="22"/>
        </w:rPr>
        <w:t>idRandonnée</w:t>
      </w:r>
      <w:proofErr w:type="spellEnd"/>
      <w:r w:rsidRPr="003755E0">
        <w:rPr>
          <w:i/>
          <w:sz w:val="22"/>
          <w:szCs w:val="22"/>
        </w:rPr>
        <w:t>) REFE</w:t>
      </w:r>
      <w:r w:rsidR="003755E0">
        <w:rPr>
          <w:i/>
          <w:sz w:val="22"/>
          <w:szCs w:val="22"/>
        </w:rPr>
        <w:t>RENCES RANDONNEE (</w:t>
      </w:r>
      <w:proofErr w:type="spellStart"/>
      <w:r w:rsidR="003755E0">
        <w:rPr>
          <w:i/>
          <w:sz w:val="22"/>
          <w:szCs w:val="22"/>
        </w:rPr>
        <w:t>idRandonnée</w:t>
      </w:r>
      <w:proofErr w:type="spellEnd"/>
      <w:r w:rsidR="003755E0">
        <w:rPr>
          <w:i/>
          <w:sz w:val="22"/>
          <w:szCs w:val="22"/>
        </w:rPr>
        <w:t>);</w:t>
      </w:r>
    </w:p>
    <w:p w:rsidR="0067404C" w:rsidRPr="003755E0" w:rsidRDefault="0067404C" w:rsidP="0067404C">
      <w:pPr>
        <w:spacing w:after="0" w:line="276" w:lineRule="auto"/>
        <w:rPr>
          <w:i/>
          <w:sz w:val="22"/>
          <w:szCs w:val="22"/>
        </w:rPr>
      </w:pPr>
      <w:r w:rsidRPr="003755E0">
        <w:rPr>
          <w:i/>
          <w:sz w:val="22"/>
          <w:szCs w:val="22"/>
        </w:rPr>
        <w:t xml:space="preserve">ALTER TABLE INSCRIPTION ADD CONSTRAINT </w:t>
      </w:r>
      <w:proofErr w:type="spellStart"/>
      <w:r w:rsidRPr="003755E0">
        <w:rPr>
          <w:i/>
          <w:sz w:val="22"/>
          <w:szCs w:val="22"/>
        </w:rPr>
        <w:t>FK_INSCRIPTION_libelleClubOuVille</w:t>
      </w:r>
      <w:proofErr w:type="spellEnd"/>
      <w:r w:rsidRPr="003755E0">
        <w:rPr>
          <w:i/>
          <w:sz w:val="22"/>
          <w:szCs w:val="22"/>
        </w:rPr>
        <w:t xml:space="preserve"> FOREIGN KEY (</w:t>
      </w:r>
      <w:proofErr w:type="spellStart"/>
      <w:r w:rsidRPr="003755E0">
        <w:rPr>
          <w:i/>
          <w:sz w:val="22"/>
          <w:szCs w:val="22"/>
        </w:rPr>
        <w:t>libelleClubOuVille</w:t>
      </w:r>
      <w:proofErr w:type="spellEnd"/>
      <w:r w:rsidRPr="003755E0">
        <w:rPr>
          <w:i/>
          <w:sz w:val="22"/>
          <w:szCs w:val="22"/>
        </w:rPr>
        <w:t>) REFERENCES CLUBOUVILLE (</w:t>
      </w:r>
      <w:proofErr w:type="spellStart"/>
      <w:r w:rsidRPr="003755E0">
        <w:rPr>
          <w:i/>
          <w:sz w:val="22"/>
          <w:szCs w:val="22"/>
        </w:rPr>
        <w:t>libelleClubOuVille</w:t>
      </w:r>
      <w:proofErr w:type="spellEnd"/>
      <w:r w:rsidRPr="003755E0">
        <w:rPr>
          <w:i/>
          <w:sz w:val="22"/>
          <w:szCs w:val="22"/>
        </w:rPr>
        <w:t>);</w:t>
      </w:r>
    </w:p>
    <w:p w:rsidR="0067404C" w:rsidRPr="003755E0" w:rsidRDefault="0067404C" w:rsidP="0067404C">
      <w:pPr>
        <w:spacing w:after="0" w:line="276" w:lineRule="auto"/>
        <w:rPr>
          <w:i/>
          <w:sz w:val="22"/>
          <w:szCs w:val="22"/>
        </w:rPr>
      </w:pPr>
      <w:r w:rsidRPr="003755E0">
        <w:rPr>
          <w:i/>
          <w:sz w:val="22"/>
          <w:szCs w:val="22"/>
        </w:rPr>
        <w:t xml:space="preserve">ALTER TABLE UTILISATEUR ADD CONSTRAINT </w:t>
      </w:r>
      <w:proofErr w:type="spellStart"/>
      <w:r w:rsidRPr="003755E0">
        <w:rPr>
          <w:i/>
          <w:sz w:val="22"/>
          <w:szCs w:val="22"/>
        </w:rPr>
        <w:t>FK_UTILISATEUR_preinscription_idpreinscription</w:t>
      </w:r>
      <w:proofErr w:type="spellEnd"/>
      <w:r w:rsidRPr="003755E0">
        <w:rPr>
          <w:i/>
          <w:sz w:val="22"/>
          <w:szCs w:val="22"/>
        </w:rPr>
        <w:t xml:space="preserve"> FOREIGN KEY (</w:t>
      </w:r>
      <w:proofErr w:type="spellStart"/>
      <w:r w:rsidRPr="003755E0">
        <w:rPr>
          <w:i/>
          <w:sz w:val="22"/>
          <w:szCs w:val="22"/>
        </w:rPr>
        <w:t>preinscription_idpreinscription</w:t>
      </w:r>
      <w:proofErr w:type="spellEnd"/>
      <w:r w:rsidRPr="003755E0">
        <w:rPr>
          <w:i/>
          <w:sz w:val="22"/>
          <w:szCs w:val="22"/>
        </w:rPr>
        <w:t>) REFERENCES PREINSCRIPTION (</w:t>
      </w:r>
      <w:proofErr w:type="spellStart"/>
      <w:r w:rsidRPr="003755E0">
        <w:rPr>
          <w:i/>
          <w:sz w:val="22"/>
          <w:szCs w:val="22"/>
        </w:rPr>
        <w:t>idPreinscription</w:t>
      </w:r>
      <w:proofErr w:type="spellEnd"/>
      <w:r w:rsidRPr="003755E0">
        <w:rPr>
          <w:i/>
          <w:sz w:val="22"/>
          <w:szCs w:val="22"/>
        </w:rPr>
        <w:t>);</w:t>
      </w:r>
    </w:p>
    <w:p w:rsidR="0067404C" w:rsidRPr="003755E0" w:rsidRDefault="0067404C" w:rsidP="0067404C">
      <w:pPr>
        <w:spacing w:after="0" w:line="276" w:lineRule="auto"/>
        <w:rPr>
          <w:i/>
          <w:sz w:val="22"/>
          <w:szCs w:val="22"/>
        </w:rPr>
      </w:pPr>
      <w:r w:rsidRPr="003755E0">
        <w:rPr>
          <w:i/>
          <w:sz w:val="22"/>
          <w:szCs w:val="22"/>
        </w:rPr>
        <w:t xml:space="preserve">ALTER TABLE PARCOURS ADD CONSTRAINT </w:t>
      </w:r>
      <w:proofErr w:type="spellStart"/>
      <w:r w:rsidRPr="003755E0">
        <w:rPr>
          <w:i/>
          <w:sz w:val="22"/>
          <w:szCs w:val="22"/>
        </w:rPr>
        <w:t>FK_PARCOURS_idRandonnée</w:t>
      </w:r>
      <w:proofErr w:type="spellEnd"/>
      <w:r w:rsidRPr="003755E0">
        <w:rPr>
          <w:i/>
          <w:sz w:val="22"/>
          <w:szCs w:val="22"/>
        </w:rPr>
        <w:t xml:space="preserve"> FOREIGN KEY (</w:t>
      </w:r>
      <w:proofErr w:type="spellStart"/>
      <w:r w:rsidRPr="003755E0">
        <w:rPr>
          <w:i/>
          <w:sz w:val="22"/>
          <w:szCs w:val="22"/>
        </w:rPr>
        <w:t>idRandonnée</w:t>
      </w:r>
      <w:proofErr w:type="spellEnd"/>
      <w:r w:rsidRPr="003755E0">
        <w:rPr>
          <w:i/>
          <w:sz w:val="22"/>
          <w:szCs w:val="22"/>
        </w:rPr>
        <w:t>) REFERENCES RANDONNEE (</w:t>
      </w:r>
      <w:proofErr w:type="spellStart"/>
      <w:r w:rsidRPr="003755E0">
        <w:rPr>
          <w:i/>
          <w:sz w:val="22"/>
          <w:szCs w:val="22"/>
        </w:rPr>
        <w:t>idRandonnée</w:t>
      </w:r>
      <w:proofErr w:type="spellEnd"/>
      <w:r w:rsidRPr="003755E0">
        <w:rPr>
          <w:i/>
          <w:sz w:val="22"/>
          <w:szCs w:val="22"/>
        </w:rPr>
        <w:t>);</w:t>
      </w:r>
    </w:p>
    <w:p w:rsidR="0067404C" w:rsidRPr="003755E0" w:rsidRDefault="0067404C" w:rsidP="0067404C">
      <w:pPr>
        <w:spacing w:after="0" w:line="276" w:lineRule="auto"/>
        <w:rPr>
          <w:i/>
          <w:sz w:val="22"/>
          <w:szCs w:val="22"/>
        </w:rPr>
      </w:pPr>
      <w:r w:rsidRPr="003755E0">
        <w:rPr>
          <w:i/>
          <w:sz w:val="22"/>
          <w:szCs w:val="22"/>
        </w:rPr>
        <w:lastRenderedPageBreak/>
        <w:t xml:space="preserve">ALTER TABLE PREINSCRIPTION ADD CONSTRAINT </w:t>
      </w:r>
      <w:proofErr w:type="spellStart"/>
      <w:r w:rsidRPr="003755E0">
        <w:rPr>
          <w:i/>
          <w:sz w:val="22"/>
          <w:szCs w:val="22"/>
        </w:rPr>
        <w:t>FK_PREINSCRIPTION_utilisateur_login</w:t>
      </w:r>
      <w:proofErr w:type="spellEnd"/>
      <w:r w:rsidRPr="003755E0">
        <w:rPr>
          <w:i/>
          <w:sz w:val="22"/>
          <w:szCs w:val="22"/>
        </w:rPr>
        <w:t xml:space="preserve"> FOREIGN KEY (</w:t>
      </w:r>
      <w:proofErr w:type="spellStart"/>
      <w:r w:rsidRPr="003755E0">
        <w:rPr>
          <w:i/>
          <w:sz w:val="22"/>
          <w:szCs w:val="22"/>
        </w:rPr>
        <w:t>utilisateur_login</w:t>
      </w:r>
      <w:proofErr w:type="spellEnd"/>
      <w:r w:rsidRPr="003755E0">
        <w:rPr>
          <w:i/>
          <w:sz w:val="22"/>
          <w:szCs w:val="22"/>
        </w:rPr>
        <w:t>) REFERENCES UTILISATEUR (login);</w:t>
      </w:r>
    </w:p>
    <w:p w:rsidR="0067404C" w:rsidRPr="003755E0" w:rsidRDefault="0067404C" w:rsidP="0067404C">
      <w:pPr>
        <w:spacing w:after="0" w:line="276" w:lineRule="auto"/>
        <w:rPr>
          <w:i/>
          <w:sz w:val="22"/>
          <w:szCs w:val="22"/>
        </w:rPr>
      </w:pPr>
      <w:r w:rsidRPr="003755E0">
        <w:rPr>
          <w:i/>
          <w:sz w:val="22"/>
          <w:szCs w:val="22"/>
        </w:rPr>
        <w:t xml:space="preserve">ALTER TABLE </w:t>
      </w:r>
      <w:proofErr w:type="spellStart"/>
      <w:r w:rsidRPr="003755E0">
        <w:rPr>
          <w:i/>
          <w:sz w:val="22"/>
          <w:szCs w:val="22"/>
        </w:rPr>
        <w:t>Est_membre_de</w:t>
      </w:r>
      <w:proofErr w:type="spellEnd"/>
      <w:r w:rsidRPr="003755E0">
        <w:rPr>
          <w:i/>
          <w:sz w:val="22"/>
          <w:szCs w:val="22"/>
        </w:rPr>
        <w:t xml:space="preserve"> ADD CONSTRAINT </w:t>
      </w:r>
      <w:proofErr w:type="spellStart"/>
      <w:r w:rsidRPr="003755E0">
        <w:rPr>
          <w:i/>
          <w:sz w:val="22"/>
          <w:szCs w:val="22"/>
        </w:rPr>
        <w:t>FK_Est_membre_de_idInscription</w:t>
      </w:r>
      <w:proofErr w:type="spellEnd"/>
      <w:r w:rsidRPr="003755E0">
        <w:rPr>
          <w:i/>
          <w:sz w:val="22"/>
          <w:szCs w:val="22"/>
        </w:rPr>
        <w:t xml:space="preserve"> FOREIGN KEY (</w:t>
      </w:r>
      <w:proofErr w:type="spellStart"/>
      <w:r w:rsidRPr="003755E0">
        <w:rPr>
          <w:i/>
          <w:sz w:val="22"/>
          <w:szCs w:val="22"/>
        </w:rPr>
        <w:t>idInscription</w:t>
      </w:r>
      <w:proofErr w:type="spellEnd"/>
      <w:r w:rsidRPr="003755E0">
        <w:rPr>
          <w:i/>
          <w:sz w:val="22"/>
          <w:szCs w:val="22"/>
        </w:rPr>
        <w:t>) REFERENCES INSCRIPTION (</w:t>
      </w:r>
      <w:proofErr w:type="spellStart"/>
      <w:r w:rsidRPr="003755E0">
        <w:rPr>
          <w:i/>
          <w:sz w:val="22"/>
          <w:szCs w:val="22"/>
        </w:rPr>
        <w:t>idInscription</w:t>
      </w:r>
      <w:proofErr w:type="spellEnd"/>
      <w:r w:rsidRPr="003755E0">
        <w:rPr>
          <w:i/>
          <w:sz w:val="22"/>
          <w:szCs w:val="22"/>
        </w:rPr>
        <w:t>);</w:t>
      </w:r>
    </w:p>
    <w:p w:rsidR="0067404C" w:rsidRPr="003755E0" w:rsidRDefault="0067404C" w:rsidP="0067404C">
      <w:pPr>
        <w:spacing w:after="0" w:line="276" w:lineRule="auto"/>
        <w:rPr>
          <w:i/>
          <w:sz w:val="22"/>
          <w:szCs w:val="22"/>
        </w:rPr>
      </w:pPr>
      <w:r w:rsidRPr="003755E0">
        <w:rPr>
          <w:i/>
          <w:sz w:val="22"/>
          <w:szCs w:val="22"/>
        </w:rPr>
        <w:t xml:space="preserve">ALTER TABLE </w:t>
      </w:r>
      <w:proofErr w:type="spellStart"/>
      <w:r w:rsidRPr="003755E0">
        <w:rPr>
          <w:i/>
          <w:sz w:val="22"/>
          <w:szCs w:val="22"/>
        </w:rPr>
        <w:t>Est_membre_de</w:t>
      </w:r>
      <w:proofErr w:type="spellEnd"/>
      <w:r w:rsidRPr="003755E0">
        <w:rPr>
          <w:i/>
          <w:sz w:val="22"/>
          <w:szCs w:val="22"/>
        </w:rPr>
        <w:t xml:space="preserve"> ADD CONSTRAINT </w:t>
      </w:r>
      <w:proofErr w:type="spellStart"/>
      <w:r w:rsidRPr="003755E0">
        <w:rPr>
          <w:i/>
          <w:sz w:val="22"/>
          <w:szCs w:val="22"/>
        </w:rPr>
        <w:t>FK_Est_membre_de_refFédération</w:t>
      </w:r>
      <w:proofErr w:type="spellEnd"/>
      <w:r w:rsidRPr="003755E0">
        <w:rPr>
          <w:i/>
          <w:sz w:val="22"/>
          <w:szCs w:val="22"/>
        </w:rPr>
        <w:t xml:space="preserve"> FOREIGN KEY (</w:t>
      </w:r>
      <w:proofErr w:type="spellStart"/>
      <w:r w:rsidRPr="003755E0">
        <w:rPr>
          <w:i/>
          <w:sz w:val="22"/>
          <w:szCs w:val="22"/>
        </w:rPr>
        <w:t>refFédération</w:t>
      </w:r>
      <w:proofErr w:type="spellEnd"/>
      <w:r w:rsidRPr="003755E0">
        <w:rPr>
          <w:i/>
          <w:sz w:val="22"/>
          <w:szCs w:val="22"/>
        </w:rPr>
        <w:t>) REFERENCES FEDERATION (</w:t>
      </w:r>
      <w:proofErr w:type="spellStart"/>
      <w:r w:rsidRPr="003755E0">
        <w:rPr>
          <w:i/>
          <w:sz w:val="22"/>
          <w:szCs w:val="22"/>
        </w:rPr>
        <w:t>refFédération</w:t>
      </w:r>
      <w:proofErr w:type="spellEnd"/>
      <w:r w:rsidRPr="003755E0">
        <w:rPr>
          <w:i/>
          <w:sz w:val="22"/>
          <w:szCs w:val="22"/>
        </w:rPr>
        <w:t>);</w:t>
      </w:r>
    </w:p>
    <w:p w:rsidR="0067404C" w:rsidRPr="003755E0" w:rsidRDefault="0067404C" w:rsidP="0067404C">
      <w:pPr>
        <w:spacing w:after="0" w:line="276" w:lineRule="auto"/>
        <w:rPr>
          <w:i/>
          <w:sz w:val="22"/>
          <w:szCs w:val="22"/>
        </w:rPr>
      </w:pPr>
      <w:r w:rsidRPr="003755E0">
        <w:rPr>
          <w:i/>
          <w:sz w:val="22"/>
          <w:szCs w:val="22"/>
        </w:rPr>
        <w:t xml:space="preserve">ALTER TABLE </w:t>
      </w:r>
      <w:proofErr w:type="spellStart"/>
      <w:r w:rsidRPr="003755E0">
        <w:rPr>
          <w:i/>
          <w:sz w:val="22"/>
          <w:szCs w:val="22"/>
        </w:rPr>
        <w:t>Fait_référence_à</w:t>
      </w:r>
      <w:proofErr w:type="spellEnd"/>
      <w:r w:rsidRPr="003755E0">
        <w:rPr>
          <w:i/>
          <w:sz w:val="22"/>
          <w:szCs w:val="22"/>
        </w:rPr>
        <w:t xml:space="preserve"> ADD CONSTRAINT </w:t>
      </w:r>
      <w:proofErr w:type="spellStart"/>
      <w:r w:rsidRPr="003755E0">
        <w:rPr>
          <w:i/>
          <w:sz w:val="22"/>
          <w:szCs w:val="22"/>
        </w:rPr>
        <w:t>FK_Fait_référence_à_idInscription</w:t>
      </w:r>
      <w:proofErr w:type="spellEnd"/>
      <w:r w:rsidRPr="003755E0">
        <w:rPr>
          <w:i/>
          <w:sz w:val="22"/>
          <w:szCs w:val="22"/>
        </w:rPr>
        <w:t xml:space="preserve"> FOREIGN KEY (</w:t>
      </w:r>
      <w:proofErr w:type="spellStart"/>
      <w:r w:rsidRPr="003755E0">
        <w:rPr>
          <w:i/>
          <w:sz w:val="22"/>
          <w:szCs w:val="22"/>
        </w:rPr>
        <w:t>idInscription</w:t>
      </w:r>
      <w:proofErr w:type="spellEnd"/>
      <w:r w:rsidRPr="003755E0">
        <w:rPr>
          <w:i/>
          <w:sz w:val="22"/>
          <w:szCs w:val="22"/>
        </w:rPr>
        <w:t>) REFERENCES INSCRIPTION (</w:t>
      </w:r>
      <w:proofErr w:type="spellStart"/>
      <w:r w:rsidRPr="003755E0">
        <w:rPr>
          <w:i/>
          <w:sz w:val="22"/>
          <w:szCs w:val="22"/>
        </w:rPr>
        <w:t>idInscription</w:t>
      </w:r>
      <w:proofErr w:type="spellEnd"/>
      <w:r w:rsidRPr="003755E0">
        <w:rPr>
          <w:i/>
          <w:sz w:val="22"/>
          <w:szCs w:val="22"/>
        </w:rPr>
        <w:t>);</w:t>
      </w:r>
    </w:p>
    <w:p w:rsidR="00277DF5" w:rsidRDefault="0067404C" w:rsidP="0067404C">
      <w:pPr>
        <w:spacing w:after="0" w:line="276" w:lineRule="auto"/>
      </w:pPr>
      <w:r w:rsidRPr="003755E0">
        <w:rPr>
          <w:i/>
          <w:sz w:val="22"/>
          <w:szCs w:val="22"/>
        </w:rPr>
        <w:t xml:space="preserve">ALTER TABLE </w:t>
      </w:r>
      <w:proofErr w:type="spellStart"/>
      <w:r w:rsidRPr="003755E0">
        <w:rPr>
          <w:i/>
          <w:sz w:val="22"/>
          <w:szCs w:val="22"/>
        </w:rPr>
        <w:t>Fait_référence_à</w:t>
      </w:r>
      <w:proofErr w:type="spellEnd"/>
      <w:r w:rsidRPr="003755E0">
        <w:rPr>
          <w:i/>
          <w:sz w:val="22"/>
          <w:szCs w:val="22"/>
        </w:rPr>
        <w:t xml:space="preserve"> ADD CONSTRAINT </w:t>
      </w:r>
      <w:proofErr w:type="spellStart"/>
      <w:r w:rsidRPr="003755E0">
        <w:rPr>
          <w:i/>
          <w:sz w:val="22"/>
          <w:szCs w:val="22"/>
        </w:rPr>
        <w:t>FK_Fait_référence_à_idPreinscription</w:t>
      </w:r>
      <w:proofErr w:type="spellEnd"/>
      <w:r w:rsidRPr="003755E0">
        <w:rPr>
          <w:i/>
          <w:sz w:val="22"/>
          <w:szCs w:val="22"/>
        </w:rPr>
        <w:t xml:space="preserve"> FOREIGN KEY (</w:t>
      </w:r>
      <w:proofErr w:type="spellStart"/>
      <w:r w:rsidRPr="003755E0">
        <w:rPr>
          <w:i/>
          <w:sz w:val="22"/>
          <w:szCs w:val="22"/>
        </w:rPr>
        <w:t>idPreinscription</w:t>
      </w:r>
      <w:proofErr w:type="spellEnd"/>
      <w:r w:rsidRPr="003755E0">
        <w:rPr>
          <w:i/>
          <w:sz w:val="22"/>
          <w:szCs w:val="22"/>
        </w:rPr>
        <w:t>) REFERENCES PREINSCRIPTION (</w:t>
      </w:r>
      <w:proofErr w:type="spellStart"/>
      <w:r w:rsidRPr="003755E0">
        <w:rPr>
          <w:i/>
          <w:sz w:val="22"/>
          <w:szCs w:val="22"/>
        </w:rPr>
        <w:t>idPreinscription</w:t>
      </w:r>
      <w:proofErr w:type="spellEnd"/>
      <w:r w:rsidRPr="003755E0">
        <w:rPr>
          <w:i/>
          <w:sz w:val="22"/>
          <w:szCs w:val="22"/>
        </w:rPr>
        <w:t>);</w:t>
      </w:r>
      <w:r w:rsidR="00277DF5">
        <w:br w:type="page"/>
      </w:r>
    </w:p>
    <w:p w:rsidR="00277DF5" w:rsidRDefault="00277DF5" w:rsidP="00277DF5">
      <w:pPr>
        <w:pStyle w:val="Titre2"/>
      </w:pPr>
      <w:bookmarkStart w:id="27" w:name="_Toc407274266"/>
      <w:r>
        <w:lastRenderedPageBreak/>
        <w:t>Annexe 3 : Compte rendu de réunion</w:t>
      </w:r>
      <w:bookmarkEnd w:id="27"/>
    </w:p>
    <w:p w:rsidR="00EB0A3D" w:rsidRDefault="001D3732">
      <w:pPr>
        <w:spacing w:after="200" w:line="276" w:lineRule="auto"/>
      </w:pPr>
      <w:r>
        <w:t>Voir document ci-joint « IUT Informatique – Compte-rendu de la réunion du projet »</w:t>
      </w:r>
      <w:r w:rsidR="00EB0A3D">
        <w:br w:type="page"/>
      </w:r>
    </w:p>
    <w:sectPr w:rsidR="00EB0A3D" w:rsidSect="007C3B10">
      <w:headerReference w:type="even" r:id="rId30"/>
      <w:headerReference w:type="default" r:id="rId31"/>
      <w:footerReference w:type="even" r:id="rId32"/>
      <w:footerReference w:type="default" r:id="rId33"/>
      <w:type w:val="continuous"/>
      <w:pgSz w:w="11907" w:h="16839"/>
      <w:pgMar w:top="1148" w:right="1050" w:bottom="1148" w:left="105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CB1" w:rsidRDefault="00134CB1">
      <w:pPr>
        <w:spacing w:after="0" w:line="240" w:lineRule="auto"/>
      </w:pPr>
      <w:r>
        <w:separator/>
      </w:r>
    </w:p>
  </w:endnote>
  <w:endnote w:type="continuationSeparator" w:id="0">
    <w:p w:rsidR="00134CB1" w:rsidRDefault="00134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CAE" w:rsidRDefault="00A95CAE"/>
  <w:p w:rsidR="00A95CAE" w:rsidRDefault="00A95CAE">
    <w:pPr>
      <w:pStyle w:val="Pieddepagepaire"/>
    </w:pPr>
    <w:r>
      <w:t xml:space="preserve">Page </w:t>
    </w:r>
    <w:r>
      <w:fldChar w:fldCharType="begin"/>
    </w:r>
    <w:r>
      <w:instrText>PAGE   \* MERGEFORMAT</w:instrText>
    </w:r>
    <w:r>
      <w:fldChar w:fldCharType="separate"/>
    </w:r>
    <w:r w:rsidR="000E0BFC" w:rsidRPr="000E0BFC">
      <w:rPr>
        <w:noProof/>
        <w:sz w:val="24"/>
        <w:szCs w:val="24"/>
      </w:rPr>
      <w:t>32</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CAE" w:rsidRDefault="00A95CAE"/>
  <w:p w:rsidR="00A95CAE" w:rsidRDefault="00A95CAE">
    <w:pPr>
      <w:pStyle w:val="Pieddepageimpaire"/>
    </w:pPr>
    <w:r>
      <w:t xml:space="preserve">Page </w:t>
    </w:r>
    <w:r>
      <w:fldChar w:fldCharType="begin"/>
    </w:r>
    <w:r>
      <w:instrText>PAGE   \* MERGEFORMAT</w:instrText>
    </w:r>
    <w:r>
      <w:fldChar w:fldCharType="separate"/>
    </w:r>
    <w:r w:rsidR="000E0BFC" w:rsidRPr="000E0BFC">
      <w:rPr>
        <w:noProof/>
        <w:sz w:val="24"/>
        <w:szCs w:val="24"/>
      </w:rPr>
      <w:t>33</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CB1" w:rsidRDefault="00134CB1">
      <w:pPr>
        <w:spacing w:after="0" w:line="240" w:lineRule="auto"/>
      </w:pPr>
      <w:r>
        <w:separator/>
      </w:r>
    </w:p>
  </w:footnote>
  <w:footnote w:type="continuationSeparator" w:id="0">
    <w:p w:rsidR="00134CB1" w:rsidRDefault="00134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CAE" w:rsidRDefault="00134CB1">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A95CAE">
          <w:t>Inscription a un rallye cycliste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CAE" w:rsidRDefault="00134CB1">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A95CAE">
          <w:t>Inscription a un rallye cycliste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46A76FF"/>
    <w:multiLevelType w:val="multilevel"/>
    <w:tmpl w:val="D4F204D8"/>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6">
    <w:nsid w:val="08EF7537"/>
    <w:multiLevelType w:val="hybridMultilevel"/>
    <w:tmpl w:val="B8D43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BF06DD"/>
    <w:multiLevelType w:val="hybridMultilevel"/>
    <w:tmpl w:val="17BAB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6216D56"/>
    <w:multiLevelType w:val="hybridMultilevel"/>
    <w:tmpl w:val="F056A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335B6DEE"/>
    <w:multiLevelType w:val="hybridMultilevel"/>
    <w:tmpl w:val="675EE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2B244E"/>
    <w:multiLevelType w:val="hybridMultilevel"/>
    <w:tmpl w:val="D2BAD6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062"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9E95271"/>
    <w:multiLevelType w:val="hybridMultilevel"/>
    <w:tmpl w:val="052601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F07425"/>
    <w:multiLevelType w:val="hybridMultilevel"/>
    <w:tmpl w:val="FD8EC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0B061B4"/>
    <w:multiLevelType w:val="multilevel"/>
    <w:tmpl w:val="06043A6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483A22ED"/>
    <w:multiLevelType w:val="hybridMultilevel"/>
    <w:tmpl w:val="CBE213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A80647F"/>
    <w:multiLevelType w:val="hybridMultilevel"/>
    <w:tmpl w:val="C032EB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524B463C"/>
    <w:multiLevelType w:val="hybridMultilevel"/>
    <w:tmpl w:val="3B5A7C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5F434EC"/>
    <w:multiLevelType w:val="hybridMultilevel"/>
    <w:tmpl w:val="DEB8D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C8E75A5"/>
    <w:multiLevelType w:val="hybridMultilevel"/>
    <w:tmpl w:val="64A6919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8D1BD8"/>
    <w:multiLevelType w:val="hybridMultilevel"/>
    <w:tmpl w:val="0338E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F895354"/>
    <w:multiLevelType w:val="hybridMultilevel"/>
    <w:tmpl w:val="F64EA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3091887"/>
    <w:multiLevelType w:val="hybridMultilevel"/>
    <w:tmpl w:val="4CAE2D7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4">
    <w:nsid w:val="6B944A5D"/>
    <w:multiLevelType w:val="hybridMultilevel"/>
    <w:tmpl w:val="DF0C7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0E26C3"/>
    <w:multiLevelType w:val="hybridMultilevel"/>
    <w:tmpl w:val="63620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05418D7"/>
    <w:multiLevelType w:val="hybridMultilevel"/>
    <w:tmpl w:val="56708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6DC294C"/>
    <w:multiLevelType w:val="hybridMultilevel"/>
    <w:tmpl w:val="10666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FCA5011"/>
    <w:multiLevelType w:val="hybridMultilevel"/>
    <w:tmpl w:val="E0D2585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0"/>
  </w:num>
  <w:num w:numId="13">
    <w:abstractNumId w:val="3"/>
  </w:num>
  <w:num w:numId="14">
    <w:abstractNumId w:val="2"/>
  </w:num>
  <w:num w:numId="15">
    <w:abstractNumId w:val="1"/>
  </w:num>
  <w:num w:numId="16">
    <w:abstractNumId w:val="0"/>
  </w:num>
  <w:num w:numId="17">
    <w:abstractNumId w:val="9"/>
  </w:num>
  <w:num w:numId="18">
    <w:abstractNumId w:val="10"/>
  </w:num>
  <w:num w:numId="19">
    <w:abstractNumId w:val="3"/>
  </w:num>
  <w:num w:numId="20">
    <w:abstractNumId w:val="2"/>
  </w:num>
  <w:num w:numId="21">
    <w:abstractNumId w:val="1"/>
  </w:num>
  <w:num w:numId="22">
    <w:abstractNumId w:val="0"/>
  </w:num>
  <w:num w:numId="23">
    <w:abstractNumId w:val="9"/>
  </w:num>
  <w:num w:numId="24">
    <w:abstractNumId w:val="23"/>
  </w:num>
  <w:num w:numId="25">
    <w:abstractNumId w:val="28"/>
  </w:num>
  <w:num w:numId="26">
    <w:abstractNumId w:val="15"/>
  </w:num>
  <w:num w:numId="27">
    <w:abstractNumId w:val="23"/>
  </w:num>
  <w:num w:numId="28">
    <w:abstractNumId w:val="6"/>
  </w:num>
  <w:num w:numId="29">
    <w:abstractNumId w:val="27"/>
  </w:num>
  <w:num w:numId="30">
    <w:abstractNumId w:val="13"/>
  </w:num>
  <w:num w:numId="31">
    <w:abstractNumId w:val="5"/>
  </w:num>
  <w:num w:numId="32">
    <w:abstractNumId w:val="20"/>
  </w:num>
  <w:num w:numId="33">
    <w:abstractNumId w:val="14"/>
  </w:num>
  <w:num w:numId="34">
    <w:abstractNumId w:val="25"/>
  </w:num>
  <w:num w:numId="35">
    <w:abstractNumId w:val="24"/>
  </w:num>
  <w:num w:numId="36">
    <w:abstractNumId w:val="21"/>
  </w:num>
  <w:num w:numId="37">
    <w:abstractNumId w:val="11"/>
  </w:num>
  <w:num w:numId="38">
    <w:abstractNumId w:val="22"/>
  </w:num>
  <w:num w:numId="39">
    <w:abstractNumId w:val="7"/>
  </w:num>
  <w:num w:numId="40">
    <w:abstractNumId w:val="12"/>
  </w:num>
  <w:num w:numId="41">
    <w:abstractNumId w:val="16"/>
  </w:num>
  <w:num w:numId="42">
    <w:abstractNumId w:val="19"/>
  </w:num>
  <w:num w:numId="43">
    <w:abstractNumId w:val="18"/>
  </w:num>
  <w:num w:numId="44">
    <w:abstractNumId w:val="17"/>
  </w:num>
  <w:num w:numId="45">
    <w:abstractNumId w:val="26"/>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FB1"/>
    <w:rsid w:val="00025EBD"/>
    <w:rsid w:val="000260C9"/>
    <w:rsid w:val="00030F86"/>
    <w:rsid w:val="00033396"/>
    <w:rsid w:val="000C2361"/>
    <w:rsid w:val="000C4661"/>
    <w:rsid w:val="000D1A50"/>
    <w:rsid w:val="000E0BFC"/>
    <w:rsid w:val="000E3444"/>
    <w:rsid w:val="000E7C8E"/>
    <w:rsid w:val="0010505E"/>
    <w:rsid w:val="00131C64"/>
    <w:rsid w:val="00134CB1"/>
    <w:rsid w:val="001375FB"/>
    <w:rsid w:val="001777F6"/>
    <w:rsid w:val="00184329"/>
    <w:rsid w:val="001968B2"/>
    <w:rsid w:val="001A1C26"/>
    <w:rsid w:val="001D3732"/>
    <w:rsid w:val="001F13DA"/>
    <w:rsid w:val="001F17A0"/>
    <w:rsid w:val="001F503B"/>
    <w:rsid w:val="00206369"/>
    <w:rsid w:val="00213371"/>
    <w:rsid w:val="00232848"/>
    <w:rsid w:val="00234B22"/>
    <w:rsid w:val="00244408"/>
    <w:rsid w:val="002504BF"/>
    <w:rsid w:val="00262B88"/>
    <w:rsid w:val="00277DF5"/>
    <w:rsid w:val="002A4FE6"/>
    <w:rsid w:val="002E47A7"/>
    <w:rsid w:val="002F1FA3"/>
    <w:rsid w:val="003234EF"/>
    <w:rsid w:val="003336CD"/>
    <w:rsid w:val="00340C94"/>
    <w:rsid w:val="0034493E"/>
    <w:rsid w:val="00344A02"/>
    <w:rsid w:val="0034689C"/>
    <w:rsid w:val="00366DD7"/>
    <w:rsid w:val="00371E3A"/>
    <w:rsid w:val="003755E0"/>
    <w:rsid w:val="003949FD"/>
    <w:rsid w:val="00396E61"/>
    <w:rsid w:val="003B3034"/>
    <w:rsid w:val="003B494B"/>
    <w:rsid w:val="003F2AA5"/>
    <w:rsid w:val="00422C4F"/>
    <w:rsid w:val="00453E57"/>
    <w:rsid w:val="00462869"/>
    <w:rsid w:val="004806EB"/>
    <w:rsid w:val="004A79D2"/>
    <w:rsid w:val="004B2E90"/>
    <w:rsid w:val="004B3A32"/>
    <w:rsid w:val="004B60D9"/>
    <w:rsid w:val="004D23BE"/>
    <w:rsid w:val="004F2AE1"/>
    <w:rsid w:val="004F52CD"/>
    <w:rsid w:val="00501657"/>
    <w:rsid w:val="00515BAD"/>
    <w:rsid w:val="005178EB"/>
    <w:rsid w:val="005445B5"/>
    <w:rsid w:val="00564F0B"/>
    <w:rsid w:val="00583226"/>
    <w:rsid w:val="005916C3"/>
    <w:rsid w:val="00592B49"/>
    <w:rsid w:val="005974BC"/>
    <w:rsid w:val="005D6649"/>
    <w:rsid w:val="005D77D6"/>
    <w:rsid w:val="005E76D1"/>
    <w:rsid w:val="005F07CF"/>
    <w:rsid w:val="005F3987"/>
    <w:rsid w:val="00601962"/>
    <w:rsid w:val="00607F5F"/>
    <w:rsid w:val="006370F2"/>
    <w:rsid w:val="00637EBE"/>
    <w:rsid w:val="00652867"/>
    <w:rsid w:val="006656AC"/>
    <w:rsid w:val="0067404C"/>
    <w:rsid w:val="006939B2"/>
    <w:rsid w:val="006A77A7"/>
    <w:rsid w:val="006B2DC6"/>
    <w:rsid w:val="006C23E5"/>
    <w:rsid w:val="00714F4E"/>
    <w:rsid w:val="007412BE"/>
    <w:rsid w:val="00747393"/>
    <w:rsid w:val="00761DC3"/>
    <w:rsid w:val="007726EF"/>
    <w:rsid w:val="00796F95"/>
    <w:rsid w:val="00797B05"/>
    <w:rsid w:val="007C0BEC"/>
    <w:rsid w:val="007C3B10"/>
    <w:rsid w:val="007D0D3A"/>
    <w:rsid w:val="007E65C3"/>
    <w:rsid w:val="007F31AB"/>
    <w:rsid w:val="00811572"/>
    <w:rsid w:val="0082619D"/>
    <w:rsid w:val="00833574"/>
    <w:rsid w:val="00840BC5"/>
    <w:rsid w:val="00841D84"/>
    <w:rsid w:val="00844FB1"/>
    <w:rsid w:val="008476F2"/>
    <w:rsid w:val="008576CD"/>
    <w:rsid w:val="008A7471"/>
    <w:rsid w:val="008B0ABB"/>
    <w:rsid w:val="008E3B8F"/>
    <w:rsid w:val="008E7777"/>
    <w:rsid w:val="008F593D"/>
    <w:rsid w:val="00910928"/>
    <w:rsid w:val="009120A6"/>
    <w:rsid w:val="00923EF0"/>
    <w:rsid w:val="00927B06"/>
    <w:rsid w:val="009612C5"/>
    <w:rsid w:val="0096381D"/>
    <w:rsid w:val="00987B01"/>
    <w:rsid w:val="009A715D"/>
    <w:rsid w:val="009B5946"/>
    <w:rsid w:val="009B75A2"/>
    <w:rsid w:val="009C3E90"/>
    <w:rsid w:val="009D3BC6"/>
    <w:rsid w:val="009D71D5"/>
    <w:rsid w:val="009E1115"/>
    <w:rsid w:val="009F3BFC"/>
    <w:rsid w:val="009F7211"/>
    <w:rsid w:val="00A10A6D"/>
    <w:rsid w:val="00A268DF"/>
    <w:rsid w:val="00A3055E"/>
    <w:rsid w:val="00A3337E"/>
    <w:rsid w:val="00A44B83"/>
    <w:rsid w:val="00A5472E"/>
    <w:rsid w:val="00A61406"/>
    <w:rsid w:val="00A744B2"/>
    <w:rsid w:val="00A80A8C"/>
    <w:rsid w:val="00A95CAE"/>
    <w:rsid w:val="00AD0998"/>
    <w:rsid w:val="00AD38D3"/>
    <w:rsid w:val="00AD4DE9"/>
    <w:rsid w:val="00AE03E7"/>
    <w:rsid w:val="00AE7E37"/>
    <w:rsid w:val="00AF01B4"/>
    <w:rsid w:val="00AF2AFB"/>
    <w:rsid w:val="00B04984"/>
    <w:rsid w:val="00B12B4B"/>
    <w:rsid w:val="00B35A4D"/>
    <w:rsid w:val="00B65B92"/>
    <w:rsid w:val="00B80458"/>
    <w:rsid w:val="00B92B98"/>
    <w:rsid w:val="00BA25D3"/>
    <w:rsid w:val="00BB1027"/>
    <w:rsid w:val="00BF3AE5"/>
    <w:rsid w:val="00BF6A15"/>
    <w:rsid w:val="00C26B59"/>
    <w:rsid w:val="00C3371F"/>
    <w:rsid w:val="00C40620"/>
    <w:rsid w:val="00C4348D"/>
    <w:rsid w:val="00CA08E1"/>
    <w:rsid w:val="00CA0BEC"/>
    <w:rsid w:val="00CB3531"/>
    <w:rsid w:val="00CD17BE"/>
    <w:rsid w:val="00CF3133"/>
    <w:rsid w:val="00D06935"/>
    <w:rsid w:val="00D06D84"/>
    <w:rsid w:val="00D4017A"/>
    <w:rsid w:val="00D55266"/>
    <w:rsid w:val="00D802C2"/>
    <w:rsid w:val="00D81C4C"/>
    <w:rsid w:val="00DB0A0D"/>
    <w:rsid w:val="00DB6BB8"/>
    <w:rsid w:val="00DC02BE"/>
    <w:rsid w:val="00DC1E54"/>
    <w:rsid w:val="00DC550B"/>
    <w:rsid w:val="00DD7C49"/>
    <w:rsid w:val="00E00228"/>
    <w:rsid w:val="00E36443"/>
    <w:rsid w:val="00E4784A"/>
    <w:rsid w:val="00E5723A"/>
    <w:rsid w:val="00E74BDF"/>
    <w:rsid w:val="00E94258"/>
    <w:rsid w:val="00EA34A9"/>
    <w:rsid w:val="00EA68E0"/>
    <w:rsid w:val="00EB0A3D"/>
    <w:rsid w:val="00EC7F06"/>
    <w:rsid w:val="00ED325C"/>
    <w:rsid w:val="00ED41FB"/>
    <w:rsid w:val="00ED5C1A"/>
    <w:rsid w:val="00EE40D0"/>
    <w:rsid w:val="00EE558B"/>
    <w:rsid w:val="00EF1A3D"/>
    <w:rsid w:val="00EF2E8D"/>
    <w:rsid w:val="00F10B59"/>
    <w:rsid w:val="00F12E8F"/>
    <w:rsid w:val="00F6538E"/>
    <w:rsid w:val="00F7757A"/>
    <w:rsid w:val="00F80410"/>
    <w:rsid w:val="00F92C39"/>
    <w:rsid w:val="00F97F9C"/>
    <w:rsid w:val="00FA204A"/>
    <w:rsid w:val="00FB4625"/>
    <w:rsid w:val="00FC5E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rsid w:val="003949FD"/>
    <w:pPr>
      <w:spacing w:before="240" w:after="60"/>
      <w:outlineLvl w:val="2"/>
    </w:pPr>
    <w:rPr>
      <w:b/>
      <w:color w:val="000000" w:themeColor="text1"/>
      <w:spacing w:val="10"/>
      <w:sz w:val="26"/>
      <w:szCs w:val="24"/>
    </w:rPr>
  </w:style>
  <w:style w:type="paragraph" w:styleId="Titre4">
    <w:name w:val="heading 4"/>
    <w:basedOn w:val="Normal"/>
    <w:next w:val="Normal"/>
    <w:link w:val="Titre4Car"/>
    <w:uiPriority w:val="9"/>
    <w:unhideWhenUsed/>
    <w:qFormat/>
    <w:rsid w:val="003949FD"/>
    <w:pPr>
      <w:spacing w:before="240" w:after="0"/>
      <w:outlineLvl w:val="3"/>
    </w:pPr>
    <w:rPr>
      <w:b/>
      <w:color w:val="503D1B" w:themeColor="background2" w:themeShade="40"/>
      <w:spacing w:val="14"/>
      <w:sz w:val="24"/>
      <w:szCs w:val="22"/>
    </w:rPr>
  </w:style>
  <w:style w:type="paragraph" w:styleId="Titre5">
    <w:name w:val="heading 5"/>
    <w:basedOn w:val="Normal"/>
    <w:next w:val="Normal"/>
    <w:link w:val="Titre5Car"/>
    <w:uiPriority w:val="9"/>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sid w:val="003949FD"/>
    <w:rPr>
      <w:b/>
      <w:color w:val="000000" w:themeColor="text1"/>
      <w:spacing w:val="10"/>
      <w:sz w:val="26"/>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sid w:val="003949FD"/>
    <w:rPr>
      <w:b/>
      <w:color w:val="503D1B" w:themeColor="background2" w:themeShade="40"/>
      <w:spacing w:val="14"/>
      <w:sz w:val="24"/>
      <w:szCs w:val="22"/>
    </w:rPr>
  </w:style>
  <w:style w:type="character" w:customStyle="1" w:styleId="Titre5Car">
    <w:name w:val="Titre 5 Car"/>
    <w:basedOn w:val="Policepardfaut"/>
    <w:link w:val="Titre5"/>
    <w:uiPriority w:val="9"/>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link w:val="SansinterligneCar"/>
    <w:uiPriority w:val="1"/>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844FB1"/>
    <w:pPr>
      <w:keepNext/>
      <w:keepLines/>
      <w:spacing w:before="480" w:after="0" w:line="276" w:lineRule="auto"/>
      <w:outlineLvl w:val="9"/>
    </w:pPr>
    <w:rPr>
      <w:rFonts w:eastAsiaTheme="majorEastAsia" w:cstheme="majorBidi"/>
      <w:b/>
      <w:bCs/>
      <w:caps w:val="0"/>
      <w:color w:val="548AB7" w:themeColor="accent1" w:themeShade="BF"/>
      <w:kern w:val="0"/>
      <w:sz w:val="28"/>
      <w:szCs w:val="28"/>
      <w14:ligatures w14:val="none"/>
    </w:rPr>
  </w:style>
  <w:style w:type="paragraph" w:customStyle="1" w:styleId="Textbody">
    <w:name w:val="Text body"/>
    <w:basedOn w:val="Normal"/>
    <w:rsid w:val="00796F95"/>
    <w:pPr>
      <w:widowControl w:val="0"/>
      <w:suppressAutoHyphens/>
      <w:autoSpaceDN w:val="0"/>
      <w:spacing w:after="120" w:line="240" w:lineRule="auto"/>
      <w:textAlignment w:val="baseline"/>
    </w:pPr>
    <w:rPr>
      <w:rFonts w:ascii="Times New Roman" w:eastAsia="SimSun" w:hAnsi="Times New Roman" w:cs="Mangal"/>
      <w:kern w:val="3"/>
      <w:sz w:val="24"/>
      <w:szCs w:val="24"/>
      <w:lang w:eastAsia="en-US"/>
      <w14:ligatures w14:val="none"/>
    </w:rPr>
  </w:style>
  <w:style w:type="paragraph" w:customStyle="1" w:styleId="Default">
    <w:name w:val="Default"/>
    <w:rsid w:val="00371E3A"/>
    <w:pPr>
      <w:autoSpaceDE w:val="0"/>
      <w:autoSpaceDN w:val="0"/>
      <w:adjustRightInd w:val="0"/>
      <w:spacing w:after="0" w:line="240" w:lineRule="auto"/>
    </w:pPr>
    <w:rPr>
      <w:rFonts w:ascii="Times New Roman" w:hAnsi="Times New Roman"/>
      <w:color w:val="000000"/>
      <w:kern w:val="0"/>
      <w:sz w:val="24"/>
      <w:szCs w:val="24"/>
    </w:rPr>
  </w:style>
  <w:style w:type="character" w:customStyle="1" w:styleId="SansinterligneCar">
    <w:name w:val="Sans interligne Car"/>
    <w:basedOn w:val="Policepardfaut"/>
    <w:link w:val="Sansinterligne"/>
    <w:uiPriority w:val="1"/>
    <w:rsid w:val="00987B01"/>
  </w:style>
  <w:style w:type="character" w:customStyle="1" w:styleId="Citation1">
    <w:name w:val="Citation1"/>
    <w:rsid w:val="004F2AE1"/>
    <w:rPr>
      <w:i/>
      <w:iCs/>
    </w:rPr>
  </w:style>
  <w:style w:type="character" w:styleId="Marquedecommentaire">
    <w:name w:val="annotation reference"/>
    <w:basedOn w:val="Policepardfaut"/>
    <w:uiPriority w:val="99"/>
    <w:semiHidden/>
    <w:unhideWhenUsed/>
    <w:rsid w:val="00213371"/>
    <w:rPr>
      <w:sz w:val="16"/>
      <w:szCs w:val="16"/>
    </w:rPr>
  </w:style>
  <w:style w:type="paragraph" w:styleId="Commentaire">
    <w:name w:val="annotation text"/>
    <w:basedOn w:val="Normal"/>
    <w:link w:val="CommentaireCar"/>
    <w:uiPriority w:val="99"/>
    <w:semiHidden/>
    <w:unhideWhenUsed/>
    <w:rsid w:val="00213371"/>
    <w:pPr>
      <w:spacing w:line="240" w:lineRule="auto"/>
    </w:pPr>
    <w:rPr>
      <w:sz w:val="20"/>
    </w:rPr>
  </w:style>
  <w:style w:type="character" w:customStyle="1" w:styleId="CommentaireCar">
    <w:name w:val="Commentaire Car"/>
    <w:basedOn w:val="Policepardfaut"/>
    <w:link w:val="Commentaire"/>
    <w:uiPriority w:val="99"/>
    <w:semiHidden/>
    <w:rsid w:val="00213371"/>
    <w:rPr>
      <w:sz w:val="20"/>
    </w:rPr>
  </w:style>
  <w:style w:type="paragraph" w:styleId="Objetducommentaire">
    <w:name w:val="annotation subject"/>
    <w:basedOn w:val="Commentaire"/>
    <w:next w:val="Commentaire"/>
    <w:link w:val="ObjetducommentaireCar"/>
    <w:uiPriority w:val="99"/>
    <w:semiHidden/>
    <w:unhideWhenUsed/>
    <w:rsid w:val="00213371"/>
    <w:rPr>
      <w:b/>
      <w:bCs/>
    </w:rPr>
  </w:style>
  <w:style w:type="character" w:customStyle="1" w:styleId="ObjetducommentaireCar">
    <w:name w:val="Objet du commentaire Car"/>
    <w:basedOn w:val="CommentaireCar"/>
    <w:link w:val="Objetducommentaire"/>
    <w:uiPriority w:val="99"/>
    <w:semiHidden/>
    <w:rsid w:val="00213371"/>
    <w:rPr>
      <w:b/>
      <w:bCs/>
      <w:sz w:val="20"/>
    </w:rPr>
  </w:style>
  <w:style w:type="paragraph" w:styleId="Index1">
    <w:name w:val="index 1"/>
    <w:basedOn w:val="Normal"/>
    <w:next w:val="Normal"/>
    <w:autoRedefine/>
    <w:uiPriority w:val="99"/>
    <w:unhideWhenUsed/>
    <w:rsid w:val="00AE03E7"/>
    <w:pPr>
      <w:tabs>
        <w:tab w:val="right" w:leader="dot" w:pos="4533"/>
      </w:tabs>
      <w:spacing w:after="0" w:line="240" w:lineRule="auto"/>
      <w:ind w:left="230" w:hanging="230"/>
    </w:pPr>
    <w:rPr>
      <w:color w:val="FF0000"/>
    </w:rPr>
  </w:style>
  <w:style w:type="character" w:customStyle="1" w:styleId="lang-en">
    <w:name w:val="lang-en"/>
    <w:basedOn w:val="Policepardfaut"/>
    <w:rsid w:val="00AE03E7"/>
  </w:style>
  <w:style w:type="paragraph" w:styleId="NormalWeb">
    <w:name w:val="Normal (Web)"/>
    <w:basedOn w:val="Normal"/>
    <w:uiPriority w:val="99"/>
    <w:semiHidden/>
    <w:unhideWhenUsed/>
    <w:rsid w:val="00923EF0"/>
    <w:pPr>
      <w:spacing w:before="100" w:beforeAutospacing="1" w:after="100" w:afterAutospacing="1" w:line="240" w:lineRule="auto"/>
    </w:pPr>
    <w:rPr>
      <w:rFonts w:ascii="Times New Roman" w:eastAsia="Times New Roman" w:hAnsi="Times New Roman"/>
      <w:kern w:val="0"/>
      <w:sz w:val="24"/>
      <w:szCs w:val="24"/>
      <w14:ligatures w14:val="none"/>
    </w:rPr>
  </w:style>
  <w:style w:type="character" w:styleId="DfinitionHTML">
    <w:name w:val="HTML Definition"/>
    <w:basedOn w:val="Policepardfaut"/>
    <w:uiPriority w:val="99"/>
    <w:semiHidden/>
    <w:unhideWhenUsed/>
    <w:rsid w:val="00A744B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rsid w:val="003949FD"/>
    <w:pPr>
      <w:spacing w:before="240" w:after="60"/>
      <w:outlineLvl w:val="2"/>
    </w:pPr>
    <w:rPr>
      <w:b/>
      <w:color w:val="000000" w:themeColor="text1"/>
      <w:spacing w:val="10"/>
      <w:sz w:val="26"/>
      <w:szCs w:val="24"/>
    </w:rPr>
  </w:style>
  <w:style w:type="paragraph" w:styleId="Titre4">
    <w:name w:val="heading 4"/>
    <w:basedOn w:val="Normal"/>
    <w:next w:val="Normal"/>
    <w:link w:val="Titre4Car"/>
    <w:uiPriority w:val="9"/>
    <w:unhideWhenUsed/>
    <w:qFormat/>
    <w:rsid w:val="003949FD"/>
    <w:pPr>
      <w:spacing w:before="240" w:after="0"/>
      <w:outlineLvl w:val="3"/>
    </w:pPr>
    <w:rPr>
      <w:b/>
      <w:color w:val="503D1B" w:themeColor="background2" w:themeShade="40"/>
      <w:spacing w:val="14"/>
      <w:sz w:val="24"/>
      <w:szCs w:val="22"/>
    </w:rPr>
  </w:style>
  <w:style w:type="paragraph" w:styleId="Titre5">
    <w:name w:val="heading 5"/>
    <w:basedOn w:val="Normal"/>
    <w:next w:val="Normal"/>
    <w:link w:val="Titre5Car"/>
    <w:uiPriority w:val="9"/>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sid w:val="003949FD"/>
    <w:rPr>
      <w:b/>
      <w:color w:val="000000" w:themeColor="text1"/>
      <w:spacing w:val="10"/>
      <w:sz w:val="26"/>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sid w:val="003949FD"/>
    <w:rPr>
      <w:b/>
      <w:color w:val="503D1B" w:themeColor="background2" w:themeShade="40"/>
      <w:spacing w:val="14"/>
      <w:sz w:val="24"/>
      <w:szCs w:val="22"/>
    </w:rPr>
  </w:style>
  <w:style w:type="character" w:customStyle="1" w:styleId="Titre5Car">
    <w:name w:val="Titre 5 Car"/>
    <w:basedOn w:val="Policepardfaut"/>
    <w:link w:val="Titre5"/>
    <w:uiPriority w:val="9"/>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link w:val="SansinterligneCar"/>
    <w:uiPriority w:val="1"/>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844FB1"/>
    <w:pPr>
      <w:keepNext/>
      <w:keepLines/>
      <w:spacing w:before="480" w:after="0" w:line="276" w:lineRule="auto"/>
      <w:outlineLvl w:val="9"/>
    </w:pPr>
    <w:rPr>
      <w:rFonts w:eastAsiaTheme="majorEastAsia" w:cstheme="majorBidi"/>
      <w:b/>
      <w:bCs/>
      <w:caps w:val="0"/>
      <w:color w:val="548AB7" w:themeColor="accent1" w:themeShade="BF"/>
      <w:kern w:val="0"/>
      <w:sz w:val="28"/>
      <w:szCs w:val="28"/>
      <w14:ligatures w14:val="none"/>
    </w:rPr>
  </w:style>
  <w:style w:type="paragraph" w:customStyle="1" w:styleId="Textbody">
    <w:name w:val="Text body"/>
    <w:basedOn w:val="Normal"/>
    <w:rsid w:val="00796F95"/>
    <w:pPr>
      <w:widowControl w:val="0"/>
      <w:suppressAutoHyphens/>
      <w:autoSpaceDN w:val="0"/>
      <w:spacing w:after="120" w:line="240" w:lineRule="auto"/>
      <w:textAlignment w:val="baseline"/>
    </w:pPr>
    <w:rPr>
      <w:rFonts w:ascii="Times New Roman" w:eastAsia="SimSun" w:hAnsi="Times New Roman" w:cs="Mangal"/>
      <w:kern w:val="3"/>
      <w:sz w:val="24"/>
      <w:szCs w:val="24"/>
      <w:lang w:eastAsia="en-US"/>
      <w14:ligatures w14:val="none"/>
    </w:rPr>
  </w:style>
  <w:style w:type="paragraph" w:customStyle="1" w:styleId="Default">
    <w:name w:val="Default"/>
    <w:rsid w:val="00371E3A"/>
    <w:pPr>
      <w:autoSpaceDE w:val="0"/>
      <w:autoSpaceDN w:val="0"/>
      <w:adjustRightInd w:val="0"/>
      <w:spacing w:after="0" w:line="240" w:lineRule="auto"/>
    </w:pPr>
    <w:rPr>
      <w:rFonts w:ascii="Times New Roman" w:hAnsi="Times New Roman"/>
      <w:color w:val="000000"/>
      <w:kern w:val="0"/>
      <w:sz w:val="24"/>
      <w:szCs w:val="24"/>
    </w:rPr>
  </w:style>
  <w:style w:type="character" w:customStyle="1" w:styleId="SansinterligneCar">
    <w:name w:val="Sans interligne Car"/>
    <w:basedOn w:val="Policepardfaut"/>
    <w:link w:val="Sansinterligne"/>
    <w:uiPriority w:val="1"/>
    <w:rsid w:val="00987B01"/>
  </w:style>
  <w:style w:type="character" w:customStyle="1" w:styleId="Citation1">
    <w:name w:val="Citation1"/>
    <w:rsid w:val="004F2AE1"/>
    <w:rPr>
      <w:i/>
      <w:iCs/>
    </w:rPr>
  </w:style>
  <w:style w:type="character" w:styleId="Marquedecommentaire">
    <w:name w:val="annotation reference"/>
    <w:basedOn w:val="Policepardfaut"/>
    <w:uiPriority w:val="99"/>
    <w:semiHidden/>
    <w:unhideWhenUsed/>
    <w:rsid w:val="00213371"/>
    <w:rPr>
      <w:sz w:val="16"/>
      <w:szCs w:val="16"/>
    </w:rPr>
  </w:style>
  <w:style w:type="paragraph" w:styleId="Commentaire">
    <w:name w:val="annotation text"/>
    <w:basedOn w:val="Normal"/>
    <w:link w:val="CommentaireCar"/>
    <w:uiPriority w:val="99"/>
    <w:semiHidden/>
    <w:unhideWhenUsed/>
    <w:rsid w:val="00213371"/>
    <w:pPr>
      <w:spacing w:line="240" w:lineRule="auto"/>
    </w:pPr>
    <w:rPr>
      <w:sz w:val="20"/>
    </w:rPr>
  </w:style>
  <w:style w:type="character" w:customStyle="1" w:styleId="CommentaireCar">
    <w:name w:val="Commentaire Car"/>
    <w:basedOn w:val="Policepardfaut"/>
    <w:link w:val="Commentaire"/>
    <w:uiPriority w:val="99"/>
    <w:semiHidden/>
    <w:rsid w:val="00213371"/>
    <w:rPr>
      <w:sz w:val="20"/>
    </w:rPr>
  </w:style>
  <w:style w:type="paragraph" w:styleId="Objetducommentaire">
    <w:name w:val="annotation subject"/>
    <w:basedOn w:val="Commentaire"/>
    <w:next w:val="Commentaire"/>
    <w:link w:val="ObjetducommentaireCar"/>
    <w:uiPriority w:val="99"/>
    <w:semiHidden/>
    <w:unhideWhenUsed/>
    <w:rsid w:val="00213371"/>
    <w:rPr>
      <w:b/>
      <w:bCs/>
    </w:rPr>
  </w:style>
  <w:style w:type="character" w:customStyle="1" w:styleId="ObjetducommentaireCar">
    <w:name w:val="Objet du commentaire Car"/>
    <w:basedOn w:val="CommentaireCar"/>
    <w:link w:val="Objetducommentaire"/>
    <w:uiPriority w:val="99"/>
    <w:semiHidden/>
    <w:rsid w:val="00213371"/>
    <w:rPr>
      <w:b/>
      <w:bCs/>
      <w:sz w:val="20"/>
    </w:rPr>
  </w:style>
  <w:style w:type="paragraph" w:styleId="Index1">
    <w:name w:val="index 1"/>
    <w:basedOn w:val="Normal"/>
    <w:next w:val="Normal"/>
    <w:autoRedefine/>
    <w:uiPriority w:val="99"/>
    <w:unhideWhenUsed/>
    <w:rsid w:val="00AE03E7"/>
    <w:pPr>
      <w:tabs>
        <w:tab w:val="right" w:leader="dot" w:pos="4533"/>
      </w:tabs>
      <w:spacing w:after="0" w:line="240" w:lineRule="auto"/>
      <w:ind w:left="230" w:hanging="230"/>
    </w:pPr>
    <w:rPr>
      <w:color w:val="FF0000"/>
    </w:rPr>
  </w:style>
  <w:style w:type="character" w:customStyle="1" w:styleId="lang-en">
    <w:name w:val="lang-en"/>
    <w:basedOn w:val="Policepardfaut"/>
    <w:rsid w:val="00AE03E7"/>
  </w:style>
  <w:style w:type="paragraph" w:styleId="NormalWeb">
    <w:name w:val="Normal (Web)"/>
    <w:basedOn w:val="Normal"/>
    <w:uiPriority w:val="99"/>
    <w:semiHidden/>
    <w:unhideWhenUsed/>
    <w:rsid w:val="00923EF0"/>
    <w:pPr>
      <w:spacing w:before="100" w:beforeAutospacing="1" w:after="100" w:afterAutospacing="1" w:line="240" w:lineRule="auto"/>
    </w:pPr>
    <w:rPr>
      <w:rFonts w:ascii="Times New Roman" w:eastAsia="Times New Roman" w:hAnsi="Times New Roman"/>
      <w:kern w:val="0"/>
      <w:sz w:val="24"/>
      <w:szCs w:val="24"/>
      <w14:ligatures w14:val="none"/>
    </w:rPr>
  </w:style>
  <w:style w:type="character" w:styleId="DfinitionHTML">
    <w:name w:val="HTML Definition"/>
    <w:basedOn w:val="Policepardfaut"/>
    <w:uiPriority w:val="99"/>
    <w:semiHidden/>
    <w:unhideWhenUsed/>
    <w:rsid w:val="00A74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053437">
      <w:bodyDiv w:val="1"/>
      <w:marLeft w:val="0"/>
      <w:marRight w:val="0"/>
      <w:marTop w:val="0"/>
      <w:marBottom w:val="0"/>
      <w:divBdr>
        <w:top w:val="none" w:sz="0" w:space="0" w:color="auto"/>
        <w:left w:val="none" w:sz="0" w:space="0" w:color="auto"/>
        <w:bottom w:val="none" w:sz="0" w:space="0" w:color="auto"/>
        <w:right w:val="none" w:sz="0" w:space="0" w:color="auto"/>
      </w:divBdr>
    </w:div>
    <w:div w:id="886064634">
      <w:bodyDiv w:val="1"/>
      <w:marLeft w:val="0"/>
      <w:marRight w:val="0"/>
      <w:marTop w:val="0"/>
      <w:marBottom w:val="0"/>
      <w:divBdr>
        <w:top w:val="none" w:sz="0" w:space="0" w:color="auto"/>
        <w:left w:val="none" w:sz="0" w:space="0" w:color="auto"/>
        <w:bottom w:val="none" w:sz="0" w:space="0" w:color="auto"/>
        <w:right w:val="none" w:sz="0" w:space="0" w:color="auto"/>
      </w:divBdr>
    </w:div>
    <w:div w:id="1271202925">
      <w:bodyDiv w:val="1"/>
      <w:marLeft w:val="0"/>
      <w:marRight w:val="0"/>
      <w:marTop w:val="0"/>
      <w:marBottom w:val="0"/>
      <w:divBdr>
        <w:top w:val="none" w:sz="0" w:space="0" w:color="auto"/>
        <w:left w:val="none" w:sz="0" w:space="0" w:color="auto"/>
        <w:bottom w:val="none" w:sz="0" w:space="0" w:color="auto"/>
        <w:right w:val="none" w:sz="0" w:space="0" w:color="auto"/>
      </w:divBdr>
    </w:div>
    <w:div w:id="1322660009">
      <w:bodyDiv w:val="1"/>
      <w:marLeft w:val="0"/>
      <w:marRight w:val="0"/>
      <w:marTop w:val="0"/>
      <w:marBottom w:val="0"/>
      <w:divBdr>
        <w:top w:val="none" w:sz="0" w:space="0" w:color="auto"/>
        <w:left w:val="none" w:sz="0" w:space="0" w:color="auto"/>
        <w:bottom w:val="none" w:sz="0" w:space="0" w:color="auto"/>
        <w:right w:val="none" w:sz="0" w:space="0" w:color="auto"/>
      </w:divBdr>
    </w:div>
    <w:div w:id="190101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ny\AppData\Roaming\Microsoft\Templates\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2014-12-12T00:00:00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FC44B159-9DC3-4F6A-9C55-3C7C2423A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165</TotalTime>
  <Pages>38</Pages>
  <Words>5593</Words>
  <Characters>30767</Characters>
  <Application>Microsoft Office Word</Application>
  <DocSecurity>0</DocSecurity>
  <Lines>256</Lines>
  <Paragraphs>72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Inscription a un rallye cycliste</vt:lpstr>
      <vt:lpstr/>
    </vt:vector>
  </TitlesOfParts>
  <Company/>
  <LinksUpToDate>false</LinksUpToDate>
  <CharactersWithSpaces>36288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Inscription a un rallye cycliste</dc:title>
  <dc:subject>Cahier des charges</dc:subject>
  <dc:creator>Anthony Geourjon</dc:creator>
  <cp:keywords/>
  <cp:lastModifiedBy>Anthony Geourjon</cp:lastModifiedBy>
  <cp:revision>5</cp:revision>
  <dcterms:created xsi:type="dcterms:W3CDTF">2014-12-11T17:19:00Z</dcterms:created>
  <dcterms:modified xsi:type="dcterms:W3CDTF">2014-12-25T11:36:00Z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