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22408992"/>
        <w:docPartObj>
          <w:docPartGallery w:val="Cover Pages"/>
          <w:docPartUnique/>
        </w:docPartObj>
      </w:sdtPr>
      <w:sdtEndPr/>
      <w:sdtContent>
        <w:tbl>
          <w:tblPr>
            <w:tblW w:w="5000" w:type="pct"/>
            <w:jc w:val="center"/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2844"/>
            <w:gridCol w:w="6963"/>
          </w:tblGrid>
          <w:tr w:rsidR="002F1FA3" w14:paraId="5E27A03B" w14:textId="77777777" w:rsidTr="00987B01">
            <w:trPr>
              <w:trHeight w:val="3960"/>
              <w:jc w:val="center"/>
            </w:trPr>
            <w:tc>
              <w:tcPr>
                <w:tcW w:w="1450" w:type="pct"/>
                <w:shd w:val="clear" w:color="auto" w:fill="auto"/>
              </w:tcPr>
              <w:p w14:paraId="52929CF8" w14:textId="77777777" w:rsidR="002F1FA3" w:rsidRDefault="002F1FA3">
                <w:pPr>
                  <w:pStyle w:val="Sansinterligne"/>
                </w:pPr>
              </w:p>
            </w:tc>
            <w:tc>
              <w:tcPr>
                <w:tcW w:w="4000" w:type="pct"/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14:paraId="5D9CA9B6" w14:textId="77777777" w:rsidR="002F1FA3" w:rsidRDefault="0066217C" w:rsidP="00844FB1">
                <w:pPr>
                  <w:pStyle w:val="Sansinterligne"/>
                  <w:rPr>
                    <w:rFonts w:asciiTheme="majorHAnsi" w:eastAsiaTheme="majorEastAsia" w:hAnsiTheme="majorHAnsi" w:cstheme="majorBidi"/>
                    <w:color w:val="775F55" w:themeColor="text2"/>
                    <w:sz w:val="120"/>
                    <w:szCs w:val="1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aps/>
                      <w:color w:val="775F55" w:themeColor="text2"/>
                      <w:sz w:val="110"/>
                      <w:szCs w:val="110"/>
                    </w:rPr>
                    <w:alias w:val="Titre"/>
                    <w:id w:val="541102321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844FB1">
                      <w:rPr>
                        <w:rFonts w:asciiTheme="majorHAnsi" w:eastAsiaTheme="majorEastAsia" w:hAnsiTheme="majorHAnsi" w:cstheme="majorBidi"/>
                        <w:caps/>
                        <w:color w:val="775F55" w:themeColor="text2"/>
                        <w:sz w:val="110"/>
                        <w:szCs w:val="110"/>
                      </w:rPr>
                      <w:t>Inscription a un rallye cycliste</w:t>
                    </w:r>
                  </w:sdtContent>
                </w:sdt>
              </w:p>
            </w:tc>
          </w:tr>
          <w:tr w:rsidR="002F1FA3" w14:paraId="4F434631" w14:textId="77777777" w:rsidTr="00987B01">
            <w:trPr>
              <w:jc w:val="center"/>
            </w:trPr>
            <w:tc>
              <w:tcPr>
                <w:tcW w:w="1450" w:type="pct"/>
                <w:shd w:val="clear" w:color="auto" w:fill="auto"/>
              </w:tcPr>
              <w:p w14:paraId="313ACD9A" w14:textId="77777777" w:rsidR="002F1FA3" w:rsidRDefault="002F1FA3">
                <w:pPr>
                  <w:pStyle w:val="Sansinterligne"/>
                  <w:rPr>
                    <w:color w:val="EBDDC3" w:themeColor="background2"/>
                  </w:rPr>
                </w:pPr>
              </w:p>
            </w:tc>
            <w:tc>
              <w:tcPr>
                <w:tcW w:w="4000" w:type="pct"/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14:paraId="37EE6270" w14:textId="77777777" w:rsidR="002F1FA3" w:rsidRDefault="00A10A6D">
                <w:r>
                  <w:rPr>
                    <w:noProof/>
                  </w:rPr>
                  <w:drawing>
                    <wp:inline distT="0" distB="0" distL="0" distR="0" wp14:anchorId="049BF17F" wp14:editId="6D8C41DE">
                      <wp:extent cx="3375113" cy="3375113"/>
                      <wp:effectExtent l="0" t="0" r="0" b="0"/>
                      <wp:docPr id="5" name="Image 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j0313896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375113" cy="337511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2F1FA3" w14:paraId="4A804C65" w14:textId="77777777" w:rsidTr="00987B01">
            <w:trPr>
              <w:trHeight w:val="864"/>
              <w:jc w:val="center"/>
            </w:trPr>
            <w:tc>
              <w:tcPr>
                <w:tcW w:w="1450" w:type="pct"/>
                <w:shd w:val="clear" w:color="auto" w:fill="DD8047" w:themeFill="accent2"/>
                <w:vAlign w:val="center"/>
              </w:tcPr>
              <w:p w14:paraId="62E8A808" w14:textId="77777777" w:rsidR="002F1FA3" w:rsidRDefault="0066217C">
                <w:pPr>
                  <w:pStyle w:val="Sansinterligne"/>
                  <w:jc w:val="center"/>
                  <w:rPr>
                    <w:color w:val="FFFFFF" w:themeColor="background1"/>
                    <w:sz w:val="32"/>
                    <w:szCs w:val="32"/>
                  </w:rPr>
                </w:pPr>
                <w:sdt>
                  <w:sdtPr>
                    <w:rPr>
                      <w:color w:val="FFFFFF" w:themeColor="background1"/>
                      <w:sz w:val="32"/>
                      <w:szCs w:val="32"/>
                    </w:rPr>
                    <w:alias w:val="Date"/>
                    <w:id w:val="541102334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5-03-20T00:00:00Z">
                      <w:dateFormat w:val="dd/MM/yyyy"/>
                      <w:lid w:val="fr-FR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E84F36">
                      <w:rPr>
                        <w:color w:val="FFFFFF" w:themeColor="background1"/>
                        <w:sz w:val="32"/>
                        <w:szCs w:val="32"/>
                      </w:rPr>
                      <w:t>20/03/2015</w:t>
                    </w:r>
                  </w:sdtContent>
                </w:sdt>
              </w:p>
            </w:tc>
            <w:tc>
              <w:tcPr>
                <w:tcW w:w="4000" w:type="pct"/>
                <w:shd w:val="clear" w:color="auto" w:fill="94B6D2" w:themeFill="accent1"/>
                <w:tcMar>
                  <w:left w:w="216" w:type="dxa"/>
                </w:tcMar>
                <w:vAlign w:val="center"/>
              </w:tcPr>
              <w:p w14:paraId="128319C5" w14:textId="77777777" w:rsidR="002F1FA3" w:rsidRDefault="0066217C" w:rsidP="00E84F36">
                <w:pPr>
                  <w:pStyle w:val="Sansinterligne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Sous-titre"/>
                    <w:id w:val="541102329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E84F36">
                      <w:rPr>
                        <w:color w:val="FFFFFF" w:themeColor="background1"/>
                        <w:sz w:val="40"/>
                        <w:szCs w:val="40"/>
                      </w:rPr>
                      <w:t>Rapport de projet</w:t>
                    </w:r>
                  </w:sdtContent>
                </w:sdt>
              </w:p>
            </w:tc>
          </w:tr>
          <w:tr w:rsidR="002F1FA3" w14:paraId="4F87F08F" w14:textId="77777777" w:rsidTr="00987B01">
            <w:trPr>
              <w:jc w:val="center"/>
            </w:trPr>
            <w:tc>
              <w:tcPr>
                <w:tcW w:w="1450" w:type="pct"/>
                <w:shd w:val="clear" w:color="auto" w:fill="auto"/>
                <w:vAlign w:val="center"/>
              </w:tcPr>
              <w:p w14:paraId="36FF9084" w14:textId="77777777" w:rsidR="002F1FA3" w:rsidRDefault="002F1FA3">
                <w:pPr>
                  <w:pStyle w:val="Sansinterligne"/>
                  <w:rPr>
                    <w:color w:val="FFFFFF" w:themeColor="background1"/>
                    <w:sz w:val="36"/>
                    <w:szCs w:val="36"/>
                  </w:rPr>
                </w:pPr>
              </w:p>
            </w:tc>
            <w:tc>
              <w:tcPr>
                <w:tcW w:w="4000" w:type="pct"/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14:paraId="0557D8EB" w14:textId="77777777" w:rsidR="002F1FA3" w:rsidRDefault="00E84F36">
                <w:pPr>
                  <w:pStyle w:val="Sansinterligne"/>
                  <w:spacing w:line="360" w:lineRule="auto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  <w:r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Rapport de </w:t>
                </w:r>
                <w:r w:rsidR="00840BC5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projet tuteuré de deuxième année de DUT Informatique par : Valentin André, Marvin </w:t>
                </w:r>
                <w:proofErr w:type="spellStart"/>
                <w:r w:rsidR="00840BC5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Durot</w:t>
                </w:r>
                <w:proofErr w:type="spellEnd"/>
                <w:r w:rsidR="00840BC5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 et Anthony Geourjon.</w:t>
                </w:r>
              </w:p>
              <w:p w14:paraId="1629755B" w14:textId="77777777" w:rsidR="002F1FA3" w:rsidRDefault="002F1FA3">
                <w:pPr>
                  <w:pStyle w:val="Sansinterligne"/>
                  <w:rPr>
                    <w:rFonts w:asciiTheme="majorHAnsi" w:eastAsiaTheme="majorEastAsia" w:hAnsiTheme="majorHAnsi" w:cstheme="majorBidi"/>
                    <w:i/>
                    <w:iCs/>
                    <w:color w:val="775F55" w:themeColor="text2"/>
                    <w:sz w:val="26"/>
                    <w:szCs w:val="26"/>
                  </w:rPr>
                </w:pPr>
              </w:p>
            </w:tc>
          </w:tr>
        </w:tbl>
        <w:p w14:paraId="2D24893F" w14:textId="77777777" w:rsidR="00844FB1" w:rsidRDefault="0066217C">
          <w:pPr>
            <w:spacing w:after="200" w:line="276" w:lineRule="auto"/>
          </w:pPr>
        </w:p>
      </w:sdtContent>
    </w:sdt>
    <w:p w14:paraId="6DB213EB" w14:textId="77777777" w:rsidR="002F1FA3" w:rsidRDefault="00844FB1">
      <w:pPr>
        <w:spacing w:after="200" w:line="276" w:lineRule="auto"/>
      </w:pPr>
      <w:r>
        <w:br w:type="page"/>
      </w:r>
    </w:p>
    <w:p w14:paraId="63B31D00" w14:textId="77777777" w:rsidR="00844FB1" w:rsidRDefault="00844FB1">
      <w:pPr>
        <w:spacing w:after="200" w:line="276" w:lineRule="auto"/>
      </w:pPr>
      <w:r>
        <w:lastRenderedPageBreak/>
        <w:br w:type="page"/>
      </w:r>
      <w:r w:rsidR="001A61B9">
        <w:rPr>
          <w:rStyle w:val="Marquedecommentaire"/>
        </w:rPr>
        <w:commentReference w:id="0"/>
      </w:r>
    </w:p>
    <w:p w14:paraId="696C61F0" w14:textId="77777777" w:rsidR="00987B01" w:rsidRDefault="00987B01">
      <w:pPr>
        <w:spacing w:after="200" w:line="276" w:lineRule="auto"/>
      </w:pPr>
    </w:p>
    <w:p w14:paraId="7DF62553" w14:textId="77777777" w:rsidR="00987B01" w:rsidRDefault="00987B01">
      <w:pPr>
        <w:spacing w:after="200" w:line="276" w:lineRule="auto"/>
      </w:pPr>
    </w:p>
    <w:p w14:paraId="6702EBFE" w14:textId="77777777" w:rsidR="00987B01" w:rsidRDefault="00987B01">
      <w:pPr>
        <w:spacing w:after="200" w:line="276" w:lineRule="auto"/>
      </w:pPr>
    </w:p>
    <w:p w14:paraId="76245F70" w14:textId="77777777" w:rsidR="00987B01" w:rsidRDefault="00987B01">
      <w:pPr>
        <w:spacing w:after="200" w:line="276" w:lineRule="auto"/>
      </w:pPr>
    </w:p>
    <w:p w14:paraId="6C6E48AA" w14:textId="77777777" w:rsidR="00987B01" w:rsidRDefault="00987B01">
      <w:pPr>
        <w:spacing w:after="200" w:line="276" w:lineRule="auto"/>
      </w:pPr>
    </w:p>
    <w:p w14:paraId="5DE6A10F" w14:textId="77777777" w:rsidR="00987B01" w:rsidRDefault="00987B01">
      <w:pPr>
        <w:spacing w:after="200" w:line="276" w:lineRule="auto"/>
      </w:pPr>
    </w:p>
    <w:p w14:paraId="73BDADAA" w14:textId="77777777" w:rsidR="00987B01" w:rsidRDefault="00987B01">
      <w:pPr>
        <w:spacing w:after="200" w:line="276" w:lineRule="auto"/>
      </w:pPr>
    </w:p>
    <w:p w14:paraId="4EBC3E34" w14:textId="77777777" w:rsidR="00987B01" w:rsidRDefault="00987B01">
      <w:pPr>
        <w:spacing w:after="200" w:line="276" w:lineRule="auto"/>
      </w:pPr>
    </w:p>
    <w:p w14:paraId="26AB3D04" w14:textId="77777777" w:rsidR="00987B01" w:rsidRDefault="00987B01">
      <w:pPr>
        <w:spacing w:after="200" w:line="276" w:lineRule="auto"/>
      </w:pPr>
    </w:p>
    <w:p w14:paraId="12507A0E" w14:textId="77777777" w:rsidR="00987B01" w:rsidRDefault="00987B01">
      <w:pPr>
        <w:spacing w:after="200" w:line="276" w:lineRule="auto"/>
      </w:pPr>
    </w:p>
    <w:p w14:paraId="34671605" w14:textId="77777777" w:rsidR="00987B01" w:rsidRDefault="00987B01">
      <w:pPr>
        <w:spacing w:after="200" w:line="276" w:lineRule="auto"/>
      </w:pPr>
    </w:p>
    <w:p w14:paraId="71C49ABA" w14:textId="77777777" w:rsidR="00987B01" w:rsidRDefault="00987B01">
      <w:pPr>
        <w:spacing w:after="200" w:line="276" w:lineRule="auto"/>
      </w:pPr>
    </w:p>
    <w:p w14:paraId="1E70B467" w14:textId="77777777" w:rsidR="002F1FA3" w:rsidRDefault="0066217C">
      <w:pPr>
        <w:pStyle w:val="Titre"/>
      </w:pPr>
      <w:sdt>
        <w:sdtPr>
          <w:alias w:val="Titre"/>
          <w:id w:val="-1055697181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844FB1">
            <w:t>Inscription a un rallye cycliste</w:t>
          </w:r>
        </w:sdtContent>
      </w:sdt>
    </w:p>
    <w:p w14:paraId="64C59D5F" w14:textId="77777777" w:rsidR="002F1FA3" w:rsidRDefault="002F1FA3">
      <w:pPr>
        <w:pStyle w:val="Titre"/>
        <w:rPr>
          <w:rFonts w:asciiTheme="majorHAnsi" w:eastAsiaTheme="majorEastAsia" w:hAnsiTheme="majorHAnsi" w:cstheme="majorBidi"/>
          <w:b/>
          <w:bCs/>
          <w:caps/>
          <w:color w:val="DD8047" w:themeColor="accent2"/>
          <w:spacing w:val="50"/>
          <w:sz w:val="24"/>
          <w:szCs w:val="24"/>
        </w:rPr>
      </w:pPr>
    </w:p>
    <w:p w14:paraId="0C332A12" w14:textId="77777777" w:rsidR="00987B01" w:rsidRDefault="0066217C" w:rsidP="00987B01">
      <w:pPr>
        <w:pStyle w:val="Sous-titre"/>
      </w:pPr>
      <w:sdt>
        <w:sdtPr>
          <w:id w:val="219697527"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E84F36">
            <w:t>Rapport de projet</w:t>
          </w:r>
        </w:sdtContent>
      </w:sdt>
    </w:p>
    <w:p w14:paraId="21E19EE0" w14:textId="77777777" w:rsidR="00987B01" w:rsidRPr="00987B01" w:rsidRDefault="00844FB1" w:rsidP="00987B01">
      <w:pPr>
        <w:pStyle w:val="Sous-titre"/>
      </w:pPr>
      <w:r>
        <w:br w:type="page"/>
      </w:r>
    </w:p>
    <w:sdt>
      <w:sdtPr>
        <w:rPr>
          <w:rFonts w:asciiTheme="minorHAnsi" w:eastAsiaTheme="minorHAnsi" w:hAnsiTheme="minorHAnsi" w:cs="Times New Roman"/>
          <w:b w:val="0"/>
          <w:bCs w:val="0"/>
          <w:color w:val="auto"/>
          <w:kern w:val="24"/>
          <w:sz w:val="23"/>
          <w:szCs w:val="20"/>
          <w14:ligatures w14:val="standardContextual"/>
        </w:rPr>
        <w:id w:val="-165874222"/>
        <w:docPartObj>
          <w:docPartGallery w:val="Table of Contents"/>
          <w:docPartUnique/>
        </w:docPartObj>
      </w:sdtPr>
      <w:sdtEndPr/>
      <w:sdtContent>
        <w:p w14:paraId="6798C2E7" w14:textId="77777777" w:rsidR="00844FB1" w:rsidRPr="001A1C26" w:rsidRDefault="001A1C26">
          <w:pPr>
            <w:pStyle w:val="En-ttedetabledesmatires"/>
            <w:rPr>
              <w:rStyle w:val="Titre1Car"/>
            </w:rPr>
          </w:pPr>
          <w:r w:rsidRPr="001A1C26">
            <w:rPr>
              <w:rStyle w:val="Titre1Car"/>
            </w:rPr>
            <w:t>Table des matières</w:t>
          </w:r>
        </w:p>
        <w:p w14:paraId="6A79F55A" w14:textId="77777777" w:rsidR="000E0BFC" w:rsidRDefault="00844FB1">
          <w:pPr>
            <w:pStyle w:val="TM1"/>
            <w:rPr>
              <w:rFonts w:eastAsiaTheme="minorEastAsia" w:cstheme="minorBidi"/>
              <w:b w:val="0"/>
              <w:caps w:val="0"/>
              <w:noProof/>
              <w:color w:val="auto"/>
              <w:kern w:val="0"/>
              <w:sz w:val="22"/>
              <w:szCs w:val="22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7274241" w:history="1">
            <w:r w:rsidR="000E0BFC" w:rsidRPr="0062020B">
              <w:rPr>
                <w:rStyle w:val="Lienhypertexte"/>
                <w:noProof/>
              </w:rPr>
              <w:t>Présentation du projet</w:t>
            </w:r>
            <w:r w:rsidR="000E0BFC">
              <w:rPr>
                <w:noProof/>
                <w:webHidden/>
              </w:rPr>
              <w:tab/>
            </w:r>
            <w:r w:rsidR="000E0BFC">
              <w:rPr>
                <w:noProof/>
                <w:webHidden/>
              </w:rPr>
              <w:fldChar w:fldCharType="begin"/>
            </w:r>
            <w:r w:rsidR="000E0BFC">
              <w:rPr>
                <w:noProof/>
                <w:webHidden/>
              </w:rPr>
              <w:instrText xml:space="preserve"> PAGEREF _Toc407274241 \h </w:instrText>
            </w:r>
            <w:r w:rsidR="000E0BFC">
              <w:rPr>
                <w:noProof/>
                <w:webHidden/>
              </w:rPr>
            </w:r>
            <w:r w:rsidR="000E0BFC">
              <w:rPr>
                <w:noProof/>
                <w:webHidden/>
              </w:rPr>
              <w:fldChar w:fldCharType="separate"/>
            </w:r>
            <w:r w:rsidR="000E0BFC">
              <w:rPr>
                <w:noProof/>
                <w:webHidden/>
              </w:rPr>
              <w:t>6</w:t>
            </w:r>
            <w:r w:rsidR="000E0BFC">
              <w:rPr>
                <w:noProof/>
                <w:webHidden/>
              </w:rPr>
              <w:fldChar w:fldCharType="end"/>
            </w:r>
          </w:hyperlink>
        </w:p>
        <w:p w14:paraId="63C66AF0" w14:textId="77777777" w:rsidR="000E0BFC" w:rsidRDefault="0066217C">
          <w:pPr>
            <w:pStyle w:val="TM2"/>
            <w:rPr>
              <w:rFonts w:eastAsiaTheme="minorEastAsia" w:cstheme="minorBidi"/>
              <w:noProof/>
              <w:kern w:val="0"/>
              <w:sz w:val="22"/>
              <w:szCs w:val="22"/>
              <w14:ligatures w14:val="none"/>
            </w:rPr>
          </w:pPr>
          <w:hyperlink w:anchor="_Toc407274242" w:history="1">
            <w:r w:rsidR="000E0BFC" w:rsidRPr="0062020B">
              <w:rPr>
                <w:rStyle w:val="Lienhypertexte"/>
                <w:noProof/>
              </w:rPr>
              <w:t>Contexte</w:t>
            </w:r>
            <w:r w:rsidR="000E0BFC">
              <w:rPr>
                <w:noProof/>
                <w:webHidden/>
              </w:rPr>
              <w:tab/>
            </w:r>
            <w:r w:rsidR="000E0BFC">
              <w:rPr>
                <w:noProof/>
                <w:webHidden/>
              </w:rPr>
              <w:fldChar w:fldCharType="begin"/>
            </w:r>
            <w:r w:rsidR="000E0BFC">
              <w:rPr>
                <w:noProof/>
                <w:webHidden/>
              </w:rPr>
              <w:instrText xml:space="preserve"> PAGEREF _Toc407274242 \h </w:instrText>
            </w:r>
            <w:r w:rsidR="000E0BFC">
              <w:rPr>
                <w:noProof/>
                <w:webHidden/>
              </w:rPr>
            </w:r>
            <w:r w:rsidR="000E0BFC">
              <w:rPr>
                <w:noProof/>
                <w:webHidden/>
              </w:rPr>
              <w:fldChar w:fldCharType="separate"/>
            </w:r>
            <w:r w:rsidR="000E0BFC">
              <w:rPr>
                <w:noProof/>
                <w:webHidden/>
              </w:rPr>
              <w:t>7</w:t>
            </w:r>
            <w:r w:rsidR="000E0BFC">
              <w:rPr>
                <w:noProof/>
                <w:webHidden/>
              </w:rPr>
              <w:fldChar w:fldCharType="end"/>
            </w:r>
          </w:hyperlink>
        </w:p>
        <w:p w14:paraId="4E0172F2" w14:textId="77777777" w:rsidR="000E0BFC" w:rsidRDefault="0066217C">
          <w:pPr>
            <w:pStyle w:val="TM2"/>
            <w:rPr>
              <w:rFonts w:eastAsiaTheme="minorEastAsia" w:cstheme="minorBidi"/>
              <w:noProof/>
              <w:kern w:val="0"/>
              <w:sz w:val="22"/>
              <w:szCs w:val="22"/>
              <w14:ligatures w14:val="none"/>
            </w:rPr>
          </w:pPr>
          <w:hyperlink w:anchor="_Toc407274243" w:history="1">
            <w:r w:rsidR="000E0BFC" w:rsidRPr="0062020B">
              <w:rPr>
                <w:rStyle w:val="Lienhypertexte"/>
                <w:noProof/>
              </w:rPr>
              <w:t>Situation du projet dans le système existant</w:t>
            </w:r>
            <w:r w:rsidR="000E0BFC">
              <w:rPr>
                <w:noProof/>
                <w:webHidden/>
              </w:rPr>
              <w:tab/>
            </w:r>
            <w:r w:rsidR="000E0BFC">
              <w:rPr>
                <w:noProof/>
                <w:webHidden/>
              </w:rPr>
              <w:fldChar w:fldCharType="begin"/>
            </w:r>
            <w:r w:rsidR="000E0BFC">
              <w:rPr>
                <w:noProof/>
                <w:webHidden/>
              </w:rPr>
              <w:instrText xml:space="preserve"> PAGEREF _Toc407274243 \h </w:instrText>
            </w:r>
            <w:r w:rsidR="000E0BFC">
              <w:rPr>
                <w:noProof/>
                <w:webHidden/>
              </w:rPr>
            </w:r>
            <w:r w:rsidR="000E0BFC">
              <w:rPr>
                <w:noProof/>
                <w:webHidden/>
              </w:rPr>
              <w:fldChar w:fldCharType="separate"/>
            </w:r>
            <w:r w:rsidR="000E0BFC">
              <w:rPr>
                <w:noProof/>
                <w:webHidden/>
              </w:rPr>
              <w:t>7</w:t>
            </w:r>
            <w:r w:rsidR="000E0BFC">
              <w:rPr>
                <w:noProof/>
                <w:webHidden/>
              </w:rPr>
              <w:fldChar w:fldCharType="end"/>
            </w:r>
          </w:hyperlink>
        </w:p>
        <w:p w14:paraId="28A38E20" w14:textId="77777777" w:rsidR="000E0BFC" w:rsidRDefault="0066217C">
          <w:pPr>
            <w:pStyle w:val="TM2"/>
            <w:rPr>
              <w:rFonts w:eastAsiaTheme="minorEastAsia" w:cstheme="minorBidi"/>
              <w:noProof/>
              <w:kern w:val="0"/>
              <w:sz w:val="22"/>
              <w:szCs w:val="22"/>
              <w14:ligatures w14:val="none"/>
            </w:rPr>
          </w:pPr>
          <w:hyperlink w:anchor="_Toc407274244" w:history="1">
            <w:r w:rsidR="000E0BFC" w:rsidRPr="0062020B">
              <w:rPr>
                <w:rStyle w:val="Lienhypertexte"/>
                <w:noProof/>
              </w:rPr>
              <w:t>Objectifs du Projet</w:t>
            </w:r>
            <w:r w:rsidR="000E0BFC">
              <w:rPr>
                <w:noProof/>
                <w:webHidden/>
              </w:rPr>
              <w:tab/>
            </w:r>
            <w:r w:rsidR="000E0BFC">
              <w:rPr>
                <w:noProof/>
                <w:webHidden/>
              </w:rPr>
              <w:fldChar w:fldCharType="begin"/>
            </w:r>
            <w:r w:rsidR="000E0BFC">
              <w:rPr>
                <w:noProof/>
                <w:webHidden/>
              </w:rPr>
              <w:instrText xml:space="preserve"> PAGEREF _Toc407274244 \h </w:instrText>
            </w:r>
            <w:r w:rsidR="000E0BFC">
              <w:rPr>
                <w:noProof/>
                <w:webHidden/>
              </w:rPr>
            </w:r>
            <w:r w:rsidR="000E0BFC">
              <w:rPr>
                <w:noProof/>
                <w:webHidden/>
              </w:rPr>
              <w:fldChar w:fldCharType="separate"/>
            </w:r>
            <w:r w:rsidR="000E0BFC">
              <w:rPr>
                <w:noProof/>
                <w:webHidden/>
              </w:rPr>
              <w:t>8</w:t>
            </w:r>
            <w:r w:rsidR="000E0BFC">
              <w:rPr>
                <w:noProof/>
                <w:webHidden/>
              </w:rPr>
              <w:fldChar w:fldCharType="end"/>
            </w:r>
          </w:hyperlink>
        </w:p>
        <w:p w14:paraId="25901DCB" w14:textId="77777777" w:rsidR="000E0BFC" w:rsidRDefault="0066217C">
          <w:pPr>
            <w:pStyle w:val="TM2"/>
            <w:rPr>
              <w:rFonts w:eastAsiaTheme="minorEastAsia" w:cstheme="minorBidi"/>
              <w:noProof/>
              <w:kern w:val="0"/>
              <w:sz w:val="22"/>
              <w:szCs w:val="22"/>
              <w14:ligatures w14:val="none"/>
            </w:rPr>
          </w:pPr>
          <w:hyperlink w:anchor="_Toc407274245" w:history="1">
            <w:r w:rsidR="000E0BFC" w:rsidRPr="0062020B">
              <w:rPr>
                <w:rStyle w:val="Lienhypertexte"/>
                <w:noProof/>
              </w:rPr>
              <w:t>Périmètre du Projet</w:t>
            </w:r>
            <w:r w:rsidR="000E0BFC">
              <w:rPr>
                <w:noProof/>
                <w:webHidden/>
              </w:rPr>
              <w:tab/>
            </w:r>
            <w:r w:rsidR="000E0BFC">
              <w:rPr>
                <w:noProof/>
                <w:webHidden/>
              </w:rPr>
              <w:fldChar w:fldCharType="begin"/>
            </w:r>
            <w:r w:rsidR="000E0BFC">
              <w:rPr>
                <w:noProof/>
                <w:webHidden/>
              </w:rPr>
              <w:instrText xml:space="preserve"> PAGEREF _Toc407274245 \h </w:instrText>
            </w:r>
            <w:r w:rsidR="000E0BFC">
              <w:rPr>
                <w:noProof/>
                <w:webHidden/>
              </w:rPr>
            </w:r>
            <w:r w:rsidR="000E0BFC">
              <w:rPr>
                <w:noProof/>
                <w:webHidden/>
              </w:rPr>
              <w:fldChar w:fldCharType="separate"/>
            </w:r>
            <w:r w:rsidR="000E0BFC">
              <w:rPr>
                <w:noProof/>
                <w:webHidden/>
              </w:rPr>
              <w:t>8</w:t>
            </w:r>
            <w:r w:rsidR="000E0BFC">
              <w:rPr>
                <w:noProof/>
                <w:webHidden/>
              </w:rPr>
              <w:fldChar w:fldCharType="end"/>
            </w:r>
          </w:hyperlink>
        </w:p>
        <w:p w14:paraId="24D3C91E" w14:textId="77777777" w:rsidR="000E0BFC" w:rsidRDefault="0066217C">
          <w:pPr>
            <w:pStyle w:val="TM3"/>
            <w:rPr>
              <w:rFonts w:eastAsiaTheme="minorEastAsia" w:cstheme="minorBidi"/>
              <w:noProof/>
              <w:kern w:val="0"/>
              <w:sz w:val="22"/>
              <w:szCs w:val="22"/>
              <w14:ligatures w14:val="none"/>
            </w:rPr>
          </w:pPr>
          <w:hyperlink w:anchor="_Toc407274246" w:history="1">
            <w:r w:rsidR="000E0BFC" w:rsidRPr="0062020B">
              <w:rPr>
                <w:rStyle w:val="Lienhypertexte"/>
                <w:noProof/>
              </w:rPr>
              <w:t>Cas gestion des inscriptions :</w:t>
            </w:r>
            <w:r w:rsidR="000E0BFC">
              <w:rPr>
                <w:noProof/>
                <w:webHidden/>
              </w:rPr>
              <w:tab/>
            </w:r>
            <w:r w:rsidR="000E0BFC">
              <w:rPr>
                <w:noProof/>
                <w:webHidden/>
              </w:rPr>
              <w:fldChar w:fldCharType="begin"/>
            </w:r>
            <w:r w:rsidR="000E0BFC">
              <w:rPr>
                <w:noProof/>
                <w:webHidden/>
              </w:rPr>
              <w:instrText xml:space="preserve"> PAGEREF _Toc407274246 \h </w:instrText>
            </w:r>
            <w:r w:rsidR="000E0BFC">
              <w:rPr>
                <w:noProof/>
                <w:webHidden/>
              </w:rPr>
            </w:r>
            <w:r w:rsidR="000E0BFC">
              <w:rPr>
                <w:noProof/>
                <w:webHidden/>
              </w:rPr>
              <w:fldChar w:fldCharType="separate"/>
            </w:r>
            <w:r w:rsidR="000E0BFC">
              <w:rPr>
                <w:noProof/>
                <w:webHidden/>
              </w:rPr>
              <w:t>9</w:t>
            </w:r>
            <w:r w:rsidR="000E0BFC">
              <w:rPr>
                <w:noProof/>
                <w:webHidden/>
              </w:rPr>
              <w:fldChar w:fldCharType="end"/>
            </w:r>
          </w:hyperlink>
        </w:p>
        <w:p w14:paraId="6BD74B9A" w14:textId="77777777" w:rsidR="000E0BFC" w:rsidRDefault="0066217C">
          <w:pPr>
            <w:pStyle w:val="TM3"/>
            <w:rPr>
              <w:rFonts w:eastAsiaTheme="minorEastAsia" w:cstheme="minorBidi"/>
              <w:noProof/>
              <w:kern w:val="0"/>
              <w:sz w:val="22"/>
              <w:szCs w:val="22"/>
              <w14:ligatures w14:val="none"/>
            </w:rPr>
          </w:pPr>
          <w:hyperlink w:anchor="_Toc407274247" w:history="1">
            <w:r w:rsidR="000E0BFC" w:rsidRPr="0062020B">
              <w:rPr>
                <w:rStyle w:val="Lienhypertexte"/>
                <w:noProof/>
              </w:rPr>
              <w:t>Cas gestion des pré-inscriptions</w:t>
            </w:r>
            <w:r w:rsidR="000E0BFC">
              <w:rPr>
                <w:noProof/>
                <w:webHidden/>
              </w:rPr>
              <w:tab/>
            </w:r>
            <w:r w:rsidR="000E0BFC">
              <w:rPr>
                <w:noProof/>
                <w:webHidden/>
              </w:rPr>
              <w:fldChar w:fldCharType="begin"/>
            </w:r>
            <w:r w:rsidR="000E0BFC">
              <w:rPr>
                <w:noProof/>
                <w:webHidden/>
              </w:rPr>
              <w:instrText xml:space="preserve"> PAGEREF _Toc407274247 \h </w:instrText>
            </w:r>
            <w:r w:rsidR="000E0BFC">
              <w:rPr>
                <w:noProof/>
                <w:webHidden/>
              </w:rPr>
            </w:r>
            <w:r w:rsidR="000E0BFC">
              <w:rPr>
                <w:noProof/>
                <w:webHidden/>
              </w:rPr>
              <w:fldChar w:fldCharType="separate"/>
            </w:r>
            <w:r w:rsidR="000E0BFC">
              <w:rPr>
                <w:noProof/>
                <w:webHidden/>
              </w:rPr>
              <w:t>9</w:t>
            </w:r>
            <w:r w:rsidR="000E0BFC">
              <w:rPr>
                <w:noProof/>
                <w:webHidden/>
              </w:rPr>
              <w:fldChar w:fldCharType="end"/>
            </w:r>
          </w:hyperlink>
        </w:p>
        <w:p w14:paraId="3D7C4CA1" w14:textId="77777777" w:rsidR="000E0BFC" w:rsidRDefault="0066217C">
          <w:pPr>
            <w:pStyle w:val="TM3"/>
            <w:rPr>
              <w:rFonts w:eastAsiaTheme="minorEastAsia" w:cstheme="minorBidi"/>
              <w:noProof/>
              <w:kern w:val="0"/>
              <w:sz w:val="22"/>
              <w:szCs w:val="22"/>
              <w14:ligatures w14:val="none"/>
            </w:rPr>
          </w:pPr>
          <w:hyperlink w:anchor="_Toc407274248" w:history="1">
            <w:r w:rsidR="000E0BFC" w:rsidRPr="0062020B">
              <w:rPr>
                <w:rStyle w:val="Lienhypertexte"/>
                <w:noProof/>
              </w:rPr>
              <w:t>Cas gestion comptes</w:t>
            </w:r>
            <w:r w:rsidR="000E0BFC">
              <w:rPr>
                <w:noProof/>
                <w:webHidden/>
              </w:rPr>
              <w:tab/>
            </w:r>
            <w:r w:rsidR="000E0BFC">
              <w:rPr>
                <w:noProof/>
                <w:webHidden/>
              </w:rPr>
              <w:fldChar w:fldCharType="begin"/>
            </w:r>
            <w:r w:rsidR="000E0BFC">
              <w:rPr>
                <w:noProof/>
                <w:webHidden/>
              </w:rPr>
              <w:instrText xml:space="preserve"> PAGEREF _Toc407274248 \h </w:instrText>
            </w:r>
            <w:r w:rsidR="000E0BFC">
              <w:rPr>
                <w:noProof/>
                <w:webHidden/>
              </w:rPr>
            </w:r>
            <w:r w:rsidR="000E0BFC">
              <w:rPr>
                <w:noProof/>
                <w:webHidden/>
              </w:rPr>
              <w:fldChar w:fldCharType="separate"/>
            </w:r>
            <w:r w:rsidR="000E0BFC">
              <w:rPr>
                <w:noProof/>
                <w:webHidden/>
              </w:rPr>
              <w:t>9</w:t>
            </w:r>
            <w:r w:rsidR="000E0BFC">
              <w:rPr>
                <w:noProof/>
                <w:webHidden/>
              </w:rPr>
              <w:fldChar w:fldCharType="end"/>
            </w:r>
          </w:hyperlink>
        </w:p>
        <w:p w14:paraId="649495BA" w14:textId="77777777" w:rsidR="000E0BFC" w:rsidRDefault="0066217C">
          <w:pPr>
            <w:pStyle w:val="TM3"/>
            <w:rPr>
              <w:rFonts w:eastAsiaTheme="minorEastAsia" w:cstheme="minorBidi"/>
              <w:noProof/>
              <w:kern w:val="0"/>
              <w:sz w:val="22"/>
              <w:szCs w:val="22"/>
              <w14:ligatures w14:val="none"/>
            </w:rPr>
          </w:pPr>
          <w:hyperlink w:anchor="_Toc407274249" w:history="1">
            <w:r w:rsidR="000E0BFC" w:rsidRPr="0062020B">
              <w:rPr>
                <w:rStyle w:val="Lienhypertexte"/>
                <w:noProof/>
              </w:rPr>
              <w:t>Cas gestion des randonnées</w:t>
            </w:r>
            <w:r w:rsidR="000E0BFC">
              <w:rPr>
                <w:noProof/>
                <w:webHidden/>
              </w:rPr>
              <w:tab/>
            </w:r>
            <w:r w:rsidR="000E0BFC">
              <w:rPr>
                <w:noProof/>
                <w:webHidden/>
              </w:rPr>
              <w:fldChar w:fldCharType="begin"/>
            </w:r>
            <w:r w:rsidR="000E0BFC">
              <w:rPr>
                <w:noProof/>
                <w:webHidden/>
              </w:rPr>
              <w:instrText xml:space="preserve"> PAGEREF _Toc407274249 \h </w:instrText>
            </w:r>
            <w:r w:rsidR="000E0BFC">
              <w:rPr>
                <w:noProof/>
                <w:webHidden/>
              </w:rPr>
            </w:r>
            <w:r w:rsidR="000E0BFC">
              <w:rPr>
                <w:noProof/>
                <w:webHidden/>
              </w:rPr>
              <w:fldChar w:fldCharType="separate"/>
            </w:r>
            <w:r w:rsidR="000E0BFC">
              <w:rPr>
                <w:noProof/>
                <w:webHidden/>
              </w:rPr>
              <w:t>10</w:t>
            </w:r>
            <w:r w:rsidR="000E0BFC">
              <w:rPr>
                <w:noProof/>
                <w:webHidden/>
              </w:rPr>
              <w:fldChar w:fldCharType="end"/>
            </w:r>
          </w:hyperlink>
        </w:p>
        <w:p w14:paraId="3340E739" w14:textId="77777777" w:rsidR="000E0BFC" w:rsidRDefault="0066217C">
          <w:pPr>
            <w:pStyle w:val="TM3"/>
            <w:rPr>
              <w:rFonts w:eastAsiaTheme="minorEastAsia" w:cstheme="minorBidi"/>
              <w:noProof/>
              <w:kern w:val="0"/>
              <w:sz w:val="22"/>
              <w:szCs w:val="22"/>
              <w14:ligatures w14:val="none"/>
            </w:rPr>
          </w:pPr>
          <w:hyperlink w:anchor="_Toc407274250" w:history="1">
            <w:r w:rsidR="000E0BFC" w:rsidRPr="0062020B">
              <w:rPr>
                <w:rStyle w:val="Lienhypertexte"/>
                <w:noProof/>
              </w:rPr>
              <w:t>Cas statistique</w:t>
            </w:r>
            <w:r w:rsidR="000E0BFC">
              <w:rPr>
                <w:noProof/>
                <w:webHidden/>
              </w:rPr>
              <w:tab/>
            </w:r>
            <w:r w:rsidR="000E0BFC">
              <w:rPr>
                <w:noProof/>
                <w:webHidden/>
              </w:rPr>
              <w:fldChar w:fldCharType="begin"/>
            </w:r>
            <w:r w:rsidR="000E0BFC">
              <w:rPr>
                <w:noProof/>
                <w:webHidden/>
              </w:rPr>
              <w:instrText xml:space="preserve"> PAGEREF _Toc407274250 \h </w:instrText>
            </w:r>
            <w:r w:rsidR="000E0BFC">
              <w:rPr>
                <w:noProof/>
                <w:webHidden/>
              </w:rPr>
            </w:r>
            <w:r w:rsidR="000E0BFC">
              <w:rPr>
                <w:noProof/>
                <w:webHidden/>
              </w:rPr>
              <w:fldChar w:fldCharType="separate"/>
            </w:r>
            <w:r w:rsidR="000E0BFC">
              <w:rPr>
                <w:noProof/>
                <w:webHidden/>
              </w:rPr>
              <w:t>10</w:t>
            </w:r>
            <w:r w:rsidR="000E0BFC">
              <w:rPr>
                <w:noProof/>
                <w:webHidden/>
              </w:rPr>
              <w:fldChar w:fldCharType="end"/>
            </w:r>
          </w:hyperlink>
        </w:p>
        <w:p w14:paraId="5BF349B3" w14:textId="77777777" w:rsidR="000E0BFC" w:rsidRDefault="0066217C">
          <w:pPr>
            <w:pStyle w:val="TM3"/>
            <w:rPr>
              <w:rFonts w:eastAsiaTheme="minorEastAsia" w:cstheme="minorBidi"/>
              <w:noProof/>
              <w:kern w:val="0"/>
              <w:sz w:val="22"/>
              <w:szCs w:val="22"/>
              <w14:ligatures w14:val="none"/>
            </w:rPr>
          </w:pPr>
          <w:hyperlink w:anchor="_Toc407274251" w:history="1">
            <w:r w:rsidR="000E0BFC" w:rsidRPr="0062020B">
              <w:rPr>
                <w:rStyle w:val="Lienhypertexte"/>
                <w:noProof/>
              </w:rPr>
              <w:t>Cas Accès</w:t>
            </w:r>
            <w:r w:rsidR="000E0BFC">
              <w:rPr>
                <w:noProof/>
                <w:webHidden/>
              </w:rPr>
              <w:tab/>
            </w:r>
            <w:r w:rsidR="000E0BFC">
              <w:rPr>
                <w:noProof/>
                <w:webHidden/>
              </w:rPr>
              <w:fldChar w:fldCharType="begin"/>
            </w:r>
            <w:r w:rsidR="000E0BFC">
              <w:rPr>
                <w:noProof/>
                <w:webHidden/>
              </w:rPr>
              <w:instrText xml:space="preserve"> PAGEREF _Toc407274251 \h </w:instrText>
            </w:r>
            <w:r w:rsidR="000E0BFC">
              <w:rPr>
                <w:noProof/>
                <w:webHidden/>
              </w:rPr>
            </w:r>
            <w:r w:rsidR="000E0BFC">
              <w:rPr>
                <w:noProof/>
                <w:webHidden/>
              </w:rPr>
              <w:fldChar w:fldCharType="separate"/>
            </w:r>
            <w:r w:rsidR="000E0BFC">
              <w:rPr>
                <w:noProof/>
                <w:webHidden/>
              </w:rPr>
              <w:t>10</w:t>
            </w:r>
            <w:r w:rsidR="000E0BFC">
              <w:rPr>
                <w:noProof/>
                <w:webHidden/>
              </w:rPr>
              <w:fldChar w:fldCharType="end"/>
            </w:r>
          </w:hyperlink>
        </w:p>
        <w:p w14:paraId="1F5F499F" w14:textId="77777777" w:rsidR="000E0BFC" w:rsidRDefault="0066217C">
          <w:pPr>
            <w:pStyle w:val="TM2"/>
            <w:rPr>
              <w:rFonts w:eastAsiaTheme="minorEastAsia" w:cstheme="minorBidi"/>
              <w:noProof/>
              <w:kern w:val="0"/>
              <w:sz w:val="22"/>
              <w:szCs w:val="22"/>
              <w14:ligatures w14:val="none"/>
            </w:rPr>
          </w:pPr>
          <w:hyperlink w:anchor="_Toc407274252" w:history="1">
            <w:r w:rsidR="000E0BFC" w:rsidRPr="0062020B">
              <w:rPr>
                <w:rStyle w:val="Lienhypertexte"/>
                <w:noProof/>
              </w:rPr>
              <w:t>Documents produits</w:t>
            </w:r>
            <w:r w:rsidR="000E0BFC">
              <w:rPr>
                <w:noProof/>
                <w:webHidden/>
              </w:rPr>
              <w:tab/>
            </w:r>
            <w:r w:rsidR="000E0BFC">
              <w:rPr>
                <w:noProof/>
                <w:webHidden/>
              </w:rPr>
              <w:fldChar w:fldCharType="begin"/>
            </w:r>
            <w:r w:rsidR="000E0BFC">
              <w:rPr>
                <w:noProof/>
                <w:webHidden/>
              </w:rPr>
              <w:instrText xml:space="preserve"> PAGEREF _Toc407274252 \h </w:instrText>
            </w:r>
            <w:r w:rsidR="000E0BFC">
              <w:rPr>
                <w:noProof/>
                <w:webHidden/>
              </w:rPr>
            </w:r>
            <w:r w:rsidR="000E0BFC">
              <w:rPr>
                <w:noProof/>
                <w:webHidden/>
              </w:rPr>
              <w:fldChar w:fldCharType="separate"/>
            </w:r>
            <w:r w:rsidR="000E0BFC">
              <w:rPr>
                <w:noProof/>
                <w:webHidden/>
              </w:rPr>
              <w:t>10</w:t>
            </w:r>
            <w:r w:rsidR="000E0BFC">
              <w:rPr>
                <w:noProof/>
                <w:webHidden/>
              </w:rPr>
              <w:fldChar w:fldCharType="end"/>
            </w:r>
          </w:hyperlink>
        </w:p>
        <w:p w14:paraId="25981A53" w14:textId="77777777" w:rsidR="000E0BFC" w:rsidRDefault="0066217C">
          <w:pPr>
            <w:pStyle w:val="TM2"/>
            <w:rPr>
              <w:rFonts w:eastAsiaTheme="minorEastAsia" w:cstheme="minorBidi"/>
              <w:noProof/>
              <w:kern w:val="0"/>
              <w:sz w:val="22"/>
              <w:szCs w:val="22"/>
              <w14:ligatures w14:val="none"/>
            </w:rPr>
          </w:pPr>
          <w:hyperlink w:anchor="_Toc407274253" w:history="1">
            <w:r w:rsidR="000E0BFC" w:rsidRPr="0062020B">
              <w:rPr>
                <w:rStyle w:val="Lienhypertexte"/>
                <w:noProof/>
              </w:rPr>
              <w:t>Cadre technique</w:t>
            </w:r>
            <w:r w:rsidR="000E0BFC">
              <w:rPr>
                <w:noProof/>
                <w:webHidden/>
              </w:rPr>
              <w:tab/>
            </w:r>
            <w:r w:rsidR="000E0BFC">
              <w:rPr>
                <w:noProof/>
                <w:webHidden/>
              </w:rPr>
              <w:fldChar w:fldCharType="begin"/>
            </w:r>
            <w:r w:rsidR="000E0BFC">
              <w:rPr>
                <w:noProof/>
                <w:webHidden/>
              </w:rPr>
              <w:instrText xml:space="preserve"> PAGEREF _Toc407274253 \h </w:instrText>
            </w:r>
            <w:r w:rsidR="000E0BFC">
              <w:rPr>
                <w:noProof/>
                <w:webHidden/>
              </w:rPr>
            </w:r>
            <w:r w:rsidR="000E0BFC">
              <w:rPr>
                <w:noProof/>
                <w:webHidden/>
              </w:rPr>
              <w:fldChar w:fldCharType="separate"/>
            </w:r>
            <w:r w:rsidR="000E0BFC">
              <w:rPr>
                <w:noProof/>
                <w:webHidden/>
              </w:rPr>
              <w:t>10</w:t>
            </w:r>
            <w:r w:rsidR="000E0BFC">
              <w:rPr>
                <w:noProof/>
                <w:webHidden/>
              </w:rPr>
              <w:fldChar w:fldCharType="end"/>
            </w:r>
          </w:hyperlink>
        </w:p>
        <w:p w14:paraId="5736B985" w14:textId="77777777" w:rsidR="000E0BFC" w:rsidRDefault="0066217C">
          <w:pPr>
            <w:pStyle w:val="TM1"/>
            <w:rPr>
              <w:rFonts w:eastAsiaTheme="minorEastAsia" w:cstheme="minorBidi"/>
              <w:b w:val="0"/>
              <w:caps w:val="0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407274254" w:history="1">
            <w:r w:rsidR="000E0BFC" w:rsidRPr="0062020B">
              <w:rPr>
                <w:rStyle w:val="Lienhypertexte"/>
                <w:noProof/>
              </w:rPr>
              <w:t>Les fonctions</w:t>
            </w:r>
            <w:r w:rsidR="000E0BFC">
              <w:rPr>
                <w:noProof/>
                <w:webHidden/>
              </w:rPr>
              <w:tab/>
            </w:r>
            <w:r w:rsidR="000E0BFC">
              <w:rPr>
                <w:noProof/>
                <w:webHidden/>
              </w:rPr>
              <w:fldChar w:fldCharType="begin"/>
            </w:r>
            <w:r w:rsidR="000E0BFC">
              <w:rPr>
                <w:noProof/>
                <w:webHidden/>
              </w:rPr>
              <w:instrText xml:space="preserve"> PAGEREF _Toc407274254 \h </w:instrText>
            </w:r>
            <w:r w:rsidR="000E0BFC">
              <w:rPr>
                <w:noProof/>
                <w:webHidden/>
              </w:rPr>
            </w:r>
            <w:r w:rsidR="000E0BFC">
              <w:rPr>
                <w:noProof/>
                <w:webHidden/>
              </w:rPr>
              <w:fldChar w:fldCharType="separate"/>
            </w:r>
            <w:r w:rsidR="000E0BFC">
              <w:rPr>
                <w:noProof/>
                <w:webHidden/>
              </w:rPr>
              <w:t>12</w:t>
            </w:r>
            <w:r w:rsidR="000E0BFC">
              <w:rPr>
                <w:noProof/>
                <w:webHidden/>
              </w:rPr>
              <w:fldChar w:fldCharType="end"/>
            </w:r>
          </w:hyperlink>
        </w:p>
        <w:p w14:paraId="6977F536" w14:textId="77777777" w:rsidR="000E0BFC" w:rsidRDefault="0066217C">
          <w:pPr>
            <w:pStyle w:val="TM2"/>
            <w:rPr>
              <w:rFonts w:eastAsiaTheme="minorEastAsia" w:cstheme="minorBidi"/>
              <w:noProof/>
              <w:kern w:val="0"/>
              <w:sz w:val="22"/>
              <w:szCs w:val="22"/>
              <w14:ligatures w14:val="none"/>
            </w:rPr>
          </w:pPr>
          <w:hyperlink w:anchor="_Toc407274255" w:history="1">
            <w:r w:rsidR="000E0BFC" w:rsidRPr="0062020B">
              <w:rPr>
                <w:rStyle w:val="Lienhypertexte"/>
                <w:noProof/>
              </w:rPr>
              <w:t>Architecture fonctionnelle</w:t>
            </w:r>
            <w:r w:rsidR="000E0BFC">
              <w:rPr>
                <w:noProof/>
                <w:webHidden/>
              </w:rPr>
              <w:tab/>
            </w:r>
            <w:r w:rsidR="000E0BFC">
              <w:rPr>
                <w:noProof/>
                <w:webHidden/>
              </w:rPr>
              <w:fldChar w:fldCharType="begin"/>
            </w:r>
            <w:r w:rsidR="000E0BFC">
              <w:rPr>
                <w:noProof/>
                <w:webHidden/>
              </w:rPr>
              <w:instrText xml:space="preserve"> PAGEREF _Toc407274255 \h </w:instrText>
            </w:r>
            <w:r w:rsidR="000E0BFC">
              <w:rPr>
                <w:noProof/>
                <w:webHidden/>
              </w:rPr>
            </w:r>
            <w:r w:rsidR="000E0BFC">
              <w:rPr>
                <w:noProof/>
                <w:webHidden/>
              </w:rPr>
              <w:fldChar w:fldCharType="separate"/>
            </w:r>
            <w:r w:rsidR="000E0BFC">
              <w:rPr>
                <w:noProof/>
                <w:webHidden/>
              </w:rPr>
              <w:t>13</w:t>
            </w:r>
            <w:r w:rsidR="000E0BFC">
              <w:rPr>
                <w:noProof/>
                <w:webHidden/>
              </w:rPr>
              <w:fldChar w:fldCharType="end"/>
            </w:r>
          </w:hyperlink>
        </w:p>
        <w:p w14:paraId="3A0706EA" w14:textId="77777777" w:rsidR="000E0BFC" w:rsidRDefault="0066217C">
          <w:pPr>
            <w:pStyle w:val="TM3"/>
            <w:rPr>
              <w:rFonts w:eastAsiaTheme="minorEastAsia" w:cstheme="minorBidi"/>
              <w:noProof/>
              <w:kern w:val="0"/>
              <w:sz w:val="22"/>
              <w:szCs w:val="22"/>
              <w14:ligatures w14:val="none"/>
            </w:rPr>
          </w:pPr>
          <w:hyperlink w:anchor="_Toc407274256" w:history="1">
            <w:r w:rsidR="000E0BFC" w:rsidRPr="0062020B">
              <w:rPr>
                <w:rStyle w:val="Lienhypertexte"/>
                <w:noProof/>
              </w:rPr>
              <w:t>Liste des fonctions attendues</w:t>
            </w:r>
            <w:r w:rsidR="000E0BFC">
              <w:rPr>
                <w:noProof/>
                <w:webHidden/>
              </w:rPr>
              <w:tab/>
            </w:r>
            <w:r w:rsidR="000E0BFC">
              <w:rPr>
                <w:noProof/>
                <w:webHidden/>
              </w:rPr>
              <w:fldChar w:fldCharType="begin"/>
            </w:r>
            <w:r w:rsidR="000E0BFC">
              <w:rPr>
                <w:noProof/>
                <w:webHidden/>
              </w:rPr>
              <w:instrText xml:space="preserve"> PAGEREF _Toc407274256 \h </w:instrText>
            </w:r>
            <w:r w:rsidR="000E0BFC">
              <w:rPr>
                <w:noProof/>
                <w:webHidden/>
              </w:rPr>
            </w:r>
            <w:r w:rsidR="000E0BFC">
              <w:rPr>
                <w:noProof/>
                <w:webHidden/>
              </w:rPr>
              <w:fldChar w:fldCharType="separate"/>
            </w:r>
            <w:r w:rsidR="000E0BFC">
              <w:rPr>
                <w:noProof/>
                <w:webHidden/>
              </w:rPr>
              <w:t>13</w:t>
            </w:r>
            <w:r w:rsidR="000E0BFC">
              <w:rPr>
                <w:noProof/>
                <w:webHidden/>
              </w:rPr>
              <w:fldChar w:fldCharType="end"/>
            </w:r>
          </w:hyperlink>
        </w:p>
        <w:p w14:paraId="3AA100DF" w14:textId="77777777" w:rsidR="000E0BFC" w:rsidRDefault="0066217C">
          <w:pPr>
            <w:pStyle w:val="TM3"/>
            <w:rPr>
              <w:rFonts w:eastAsiaTheme="minorEastAsia" w:cstheme="minorBidi"/>
              <w:noProof/>
              <w:kern w:val="0"/>
              <w:sz w:val="22"/>
              <w:szCs w:val="22"/>
              <w14:ligatures w14:val="none"/>
            </w:rPr>
          </w:pPr>
          <w:hyperlink w:anchor="_Toc407274257" w:history="1">
            <w:r w:rsidR="000E0BFC" w:rsidRPr="0062020B">
              <w:rPr>
                <w:rStyle w:val="Lienhypertexte"/>
                <w:noProof/>
              </w:rPr>
              <w:t>Organisation générale</w:t>
            </w:r>
            <w:r w:rsidR="000E0BFC">
              <w:rPr>
                <w:noProof/>
                <w:webHidden/>
              </w:rPr>
              <w:tab/>
            </w:r>
            <w:r w:rsidR="000E0BFC">
              <w:rPr>
                <w:noProof/>
                <w:webHidden/>
              </w:rPr>
              <w:fldChar w:fldCharType="begin"/>
            </w:r>
            <w:r w:rsidR="000E0BFC">
              <w:rPr>
                <w:noProof/>
                <w:webHidden/>
              </w:rPr>
              <w:instrText xml:space="preserve"> PAGEREF _Toc407274257 \h </w:instrText>
            </w:r>
            <w:r w:rsidR="000E0BFC">
              <w:rPr>
                <w:noProof/>
                <w:webHidden/>
              </w:rPr>
            </w:r>
            <w:r w:rsidR="000E0BFC">
              <w:rPr>
                <w:noProof/>
                <w:webHidden/>
              </w:rPr>
              <w:fldChar w:fldCharType="separate"/>
            </w:r>
            <w:r w:rsidR="000E0BFC">
              <w:rPr>
                <w:noProof/>
                <w:webHidden/>
              </w:rPr>
              <w:t>14</w:t>
            </w:r>
            <w:r w:rsidR="000E0BFC">
              <w:rPr>
                <w:noProof/>
                <w:webHidden/>
              </w:rPr>
              <w:fldChar w:fldCharType="end"/>
            </w:r>
          </w:hyperlink>
        </w:p>
        <w:p w14:paraId="4DAB37E3" w14:textId="77777777" w:rsidR="000E0BFC" w:rsidRDefault="0066217C">
          <w:pPr>
            <w:pStyle w:val="TM2"/>
            <w:rPr>
              <w:rFonts w:eastAsiaTheme="minorEastAsia" w:cstheme="minorBidi"/>
              <w:noProof/>
              <w:kern w:val="0"/>
              <w:sz w:val="22"/>
              <w:szCs w:val="22"/>
              <w14:ligatures w14:val="none"/>
            </w:rPr>
          </w:pPr>
          <w:hyperlink w:anchor="_Toc407274258" w:history="1">
            <w:r w:rsidR="000E0BFC" w:rsidRPr="0062020B">
              <w:rPr>
                <w:rStyle w:val="Lienhypertexte"/>
                <w:noProof/>
              </w:rPr>
              <w:t>Description des principales fonctions</w:t>
            </w:r>
            <w:r w:rsidR="000E0BFC">
              <w:rPr>
                <w:noProof/>
                <w:webHidden/>
              </w:rPr>
              <w:tab/>
            </w:r>
            <w:r w:rsidR="000E0BFC">
              <w:rPr>
                <w:noProof/>
                <w:webHidden/>
              </w:rPr>
              <w:fldChar w:fldCharType="begin"/>
            </w:r>
            <w:r w:rsidR="000E0BFC">
              <w:rPr>
                <w:noProof/>
                <w:webHidden/>
              </w:rPr>
              <w:instrText xml:space="preserve"> PAGEREF _Toc407274258 \h </w:instrText>
            </w:r>
            <w:r w:rsidR="000E0BFC">
              <w:rPr>
                <w:noProof/>
                <w:webHidden/>
              </w:rPr>
            </w:r>
            <w:r w:rsidR="000E0BFC">
              <w:rPr>
                <w:noProof/>
                <w:webHidden/>
              </w:rPr>
              <w:fldChar w:fldCharType="separate"/>
            </w:r>
            <w:r w:rsidR="000E0BFC">
              <w:rPr>
                <w:noProof/>
                <w:webHidden/>
              </w:rPr>
              <w:t>20</w:t>
            </w:r>
            <w:r w:rsidR="000E0BFC">
              <w:rPr>
                <w:noProof/>
                <w:webHidden/>
              </w:rPr>
              <w:fldChar w:fldCharType="end"/>
            </w:r>
          </w:hyperlink>
        </w:p>
        <w:p w14:paraId="3C8BE73E" w14:textId="77777777" w:rsidR="000E0BFC" w:rsidRDefault="0066217C">
          <w:pPr>
            <w:pStyle w:val="TM3"/>
            <w:rPr>
              <w:rFonts w:eastAsiaTheme="minorEastAsia" w:cstheme="minorBidi"/>
              <w:noProof/>
              <w:kern w:val="0"/>
              <w:sz w:val="22"/>
              <w:szCs w:val="22"/>
              <w14:ligatures w14:val="none"/>
            </w:rPr>
          </w:pPr>
          <w:hyperlink w:anchor="_Toc407274259" w:history="1">
            <w:r w:rsidR="000E0BFC" w:rsidRPr="0062020B">
              <w:rPr>
                <w:rStyle w:val="Lienhypertexte"/>
                <w:noProof/>
              </w:rPr>
              <w:t>Description des fonctions de la partie local</w:t>
            </w:r>
            <w:r w:rsidR="000E0BFC">
              <w:rPr>
                <w:noProof/>
                <w:webHidden/>
              </w:rPr>
              <w:tab/>
            </w:r>
            <w:r w:rsidR="000E0BFC">
              <w:rPr>
                <w:noProof/>
                <w:webHidden/>
              </w:rPr>
              <w:fldChar w:fldCharType="begin"/>
            </w:r>
            <w:r w:rsidR="000E0BFC">
              <w:rPr>
                <w:noProof/>
                <w:webHidden/>
              </w:rPr>
              <w:instrText xml:space="preserve"> PAGEREF _Toc407274259 \h </w:instrText>
            </w:r>
            <w:r w:rsidR="000E0BFC">
              <w:rPr>
                <w:noProof/>
                <w:webHidden/>
              </w:rPr>
            </w:r>
            <w:r w:rsidR="000E0BFC">
              <w:rPr>
                <w:noProof/>
                <w:webHidden/>
              </w:rPr>
              <w:fldChar w:fldCharType="separate"/>
            </w:r>
            <w:r w:rsidR="000E0BFC">
              <w:rPr>
                <w:noProof/>
                <w:webHidden/>
              </w:rPr>
              <w:t>20</w:t>
            </w:r>
            <w:r w:rsidR="000E0BFC">
              <w:rPr>
                <w:noProof/>
                <w:webHidden/>
              </w:rPr>
              <w:fldChar w:fldCharType="end"/>
            </w:r>
          </w:hyperlink>
        </w:p>
        <w:p w14:paraId="5E32FEF4" w14:textId="77777777" w:rsidR="000E0BFC" w:rsidRDefault="0066217C">
          <w:pPr>
            <w:pStyle w:val="TM3"/>
            <w:rPr>
              <w:rFonts w:eastAsiaTheme="minorEastAsia" w:cstheme="minorBidi"/>
              <w:noProof/>
              <w:kern w:val="0"/>
              <w:sz w:val="22"/>
              <w:szCs w:val="22"/>
              <w14:ligatures w14:val="none"/>
            </w:rPr>
          </w:pPr>
          <w:hyperlink w:anchor="_Toc407274260" w:history="1">
            <w:r w:rsidR="000E0BFC" w:rsidRPr="0062020B">
              <w:rPr>
                <w:rStyle w:val="Lienhypertexte"/>
                <w:noProof/>
              </w:rPr>
              <w:t>Interface homme machine</w:t>
            </w:r>
            <w:r w:rsidR="000E0BFC">
              <w:rPr>
                <w:noProof/>
                <w:webHidden/>
              </w:rPr>
              <w:tab/>
            </w:r>
            <w:r w:rsidR="000E0BFC">
              <w:rPr>
                <w:noProof/>
                <w:webHidden/>
              </w:rPr>
              <w:fldChar w:fldCharType="begin"/>
            </w:r>
            <w:r w:rsidR="000E0BFC">
              <w:rPr>
                <w:noProof/>
                <w:webHidden/>
              </w:rPr>
              <w:instrText xml:space="preserve"> PAGEREF _Toc407274260 \h </w:instrText>
            </w:r>
            <w:r w:rsidR="000E0BFC">
              <w:rPr>
                <w:noProof/>
                <w:webHidden/>
              </w:rPr>
            </w:r>
            <w:r w:rsidR="000E0BFC">
              <w:rPr>
                <w:noProof/>
                <w:webHidden/>
              </w:rPr>
              <w:fldChar w:fldCharType="separate"/>
            </w:r>
            <w:r w:rsidR="000E0BFC">
              <w:rPr>
                <w:noProof/>
                <w:webHidden/>
              </w:rPr>
              <w:t>25</w:t>
            </w:r>
            <w:r w:rsidR="000E0BFC">
              <w:rPr>
                <w:noProof/>
                <w:webHidden/>
              </w:rPr>
              <w:fldChar w:fldCharType="end"/>
            </w:r>
          </w:hyperlink>
        </w:p>
        <w:p w14:paraId="656BB0C7" w14:textId="77777777" w:rsidR="000E0BFC" w:rsidRDefault="0066217C">
          <w:pPr>
            <w:pStyle w:val="TM1"/>
            <w:rPr>
              <w:rFonts w:eastAsiaTheme="minorEastAsia" w:cstheme="minorBidi"/>
              <w:b w:val="0"/>
              <w:caps w:val="0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407274261" w:history="1">
            <w:r w:rsidR="000E0BFC" w:rsidRPr="0062020B">
              <w:rPr>
                <w:rStyle w:val="Lienhypertexte"/>
                <w:noProof/>
              </w:rPr>
              <w:t>Bilan</w:t>
            </w:r>
            <w:r w:rsidR="000E0BFC">
              <w:rPr>
                <w:noProof/>
                <w:webHidden/>
              </w:rPr>
              <w:tab/>
            </w:r>
            <w:r w:rsidR="000E0BFC">
              <w:rPr>
                <w:noProof/>
                <w:webHidden/>
              </w:rPr>
              <w:fldChar w:fldCharType="begin"/>
            </w:r>
            <w:r w:rsidR="000E0BFC">
              <w:rPr>
                <w:noProof/>
                <w:webHidden/>
              </w:rPr>
              <w:instrText xml:space="preserve"> PAGEREF _Toc407274261 \h </w:instrText>
            </w:r>
            <w:r w:rsidR="000E0BFC">
              <w:rPr>
                <w:noProof/>
                <w:webHidden/>
              </w:rPr>
            </w:r>
            <w:r w:rsidR="000E0BFC">
              <w:rPr>
                <w:noProof/>
                <w:webHidden/>
              </w:rPr>
              <w:fldChar w:fldCharType="separate"/>
            </w:r>
            <w:r w:rsidR="000E0BFC">
              <w:rPr>
                <w:noProof/>
                <w:webHidden/>
              </w:rPr>
              <w:t>28</w:t>
            </w:r>
            <w:r w:rsidR="000E0BFC">
              <w:rPr>
                <w:noProof/>
                <w:webHidden/>
              </w:rPr>
              <w:fldChar w:fldCharType="end"/>
            </w:r>
          </w:hyperlink>
        </w:p>
        <w:p w14:paraId="6F69AFD6" w14:textId="77777777" w:rsidR="000E0BFC" w:rsidRDefault="0066217C">
          <w:pPr>
            <w:pStyle w:val="TM1"/>
            <w:rPr>
              <w:rFonts w:eastAsiaTheme="minorEastAsia" w:cstheme="minorBidi"/>
              <w:b w:val="0"/>
              <w:caps w:val="0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407274262" w:history="1">
            <w:r w:rsidR="000E0BFC" w:rsidRPr="0062020B">
              <w:rPr>
                <w:rStyle w:val="Lienhypertexte"/>
                <w:noProof/>
              </w:rPr>
              <w:t>Lexique</w:t>
            </w:r>
            <w:r w:rsidR="000E0BFC">
              <w:rPr>
                <w:noProof/>
                <w:webHidden/>
              </w:rPr>
              <w:tab/>
            </w:r>
            <w:r w:rsidR="000E0BFC">
              <w:rPr>
                <w:noProof/>
                <w:webHidden/>
              </w:rPr>
              <w:fldChar w:fldCharType="begin"/>
            </w:r>
            <w:r w:rsidR="000E0BFC">
              <w:rPr>
                <w:noProof/>
                <w:webHidden/>
              </w:rPr>
              <w:instrText xml:space="preserve"> PAGEREF _Toc407274262 \h </w:instrText>
            </w:r>
            <w:r w:rsidR="000E0BFC">
              <w:rPr>
                <w:noProof/>
                <w:webHidden/>
              </w:rPr>
            </w:r>
            <w:r w:rsidR="000E0BFC">
              <w:rPr>
                <w:noProof/>
                <w:webHidden/>
              </w:rPr>
              <w:fldChar w:fldCharType="separate"/>
            </w:r>
            <w:r w:rsidR="000E0BFC">
              <w:rPr>
                <w:noProof/>
                <w:webHidden/>
              </w:rPr>
              <w:t>30</w:t>
            </w:r>
            <w:r w:rsidR="000E0BFC">
              <w:rPr>
                <w:noProof/>
                <w:webHidden/>
              </w:rPr>
              <w:fldChar w:fldCharType="end"/>
            </w:r>
          </w:hyperlink>
        </w:p>
        <w:p w14:paraId="448B9403" w14:textId="77777777" w:rsidR="000E0BFC" w:rsidRDefault="0066217C">
          <w:pPr>
            <w:pStyle w:val="TM1"/>
            <w:rPr>
              <w:rFonts w:eastAsiaTheme="minorEastAsia" w:cstheme="minorBidi"/>
              <w:b w:val="0"/>
              <w:caps w:val="0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407274263" w:history="1">
            <w:r w:rsidR="000E0BFC" w:rsidRPr="0062020B">
              <w:rPr>
                <w:rStyle w:val="Lienhypertexte"/>
                <w:noProof/>
              </w:rPr>
              <w:t>Annexe</w:t>
            </w:r>
            <w:r w:rsidR="000E0BFC">
              <w:rPr>
                <w:noProof/>
                <w:webHidden/>
              </w:rPr>
              <w:tab/>
            </w:r>
            <w:r w:rsidR="000E0BFC">
              <w:rPr>
                <w:noProof/>
                <w:webHidden/>
              </w:rPr>
              <w:fldChar w:fldCharType="begin"/>
            </w:r>
            <w:r w:rsidR="000E0BFC">
              <w:rPr>
                <w:noProof/>
                <w:webHidden/>
              </w:rPr>
              <w:instrText xml:space="preserve"> PAGEREF _Toc407274263 \h </w:instrText>
            </w:r>
            <w:r w:rsidR="000E0BFC">
              <w:rPr>
                <w:noProof/>
                <w:webHidden/>
              </w:rPr>
            </w:r>
            <w:r w:rsidR="000E0BFC">
              <w:rPr>
                <w:noProof/>
                <w:webHidden/>
              </w:rPr>
              <w:fldChar w:fldCharType="separate"/>
            </w:r>
            <w:r w:rsidR="000E0BFC">
              <w:rPr>
                <w:noProof/>
                <w:webHidden/>
              </w:rPr>
              <w:t>32</w:t>
            </w:r>
            <w:r w:rsidR="000E0BFC">
              <w:rPr>
                <w:noProof/>
                <w:webHidden/>
              </w:rPr>
              <w:fldChar w:fldCharType="end"/>
            </w:r>
          </w:hyperlink>
        </w:p>
        <w:p w14:paraId="39BA06E4" w14:textId="77777777" w:rsidR="000E0BFC" w:rsidRDefault="0066217C">
          <w:pPr>
            <w:pStyle w:val="TM2"/>
            <w:rPr>
              <w:rFonts w:eastAsiaTheme="minorEastAsia" w:cstheme="minorBidi"/>
              <w:noProof/>
              <w:kern w:val="0"/>
              <w:sz w:val="22"/>
              <w:szCs w:val="22"/>
              <w14:ligatures w14:val="none"/>
            </w:rPr>
          </w:pPr>
          <w:hyperlink w:anchor="_Toc407274264" w:history="1">
            <w:r w:rsidR="000E0BFC" w:rsidRPr="0062020B">
              <w:rPr>
                <w:rStyle w:val="Lienhypertexte"/>
                <w:noProof/>
              </w:rPr>
              <w:t>Annexe 1 : Note de cadrage</w:t>
            </w:r>
            <w:r w:rsidR="000E0BFC">
              <w:rPr>
                <w:noProof/>
                <w:webHidden/>
              </w:rPr>
              <w:tab/>
            </w:r>
            <w:r w:rsidR="000E0BFC">
              <w:rPr>
                <w:noProof/>
                <w:webHidden/>
              </w:rPr>
              <w:fldChar w:fldCharType="begin"/>
            </w:r>
            <w:r w:rsidR="000E0BFC">
              <w:rPr>
                <w:noProof/>
                <w:webHidden/>
              </w:rPr>
              <w:instrText xml:space="preserve"> PAGEREF _Toc407274264 \h </w:instrText>
            </w:r>
            <w:r w:rsidR="000E0BFC">
              <w:rPr>
                <w:noProof/>
                <w:webHidden/>
              </w:rPr>
            </w:r>
            <w:r w:rsidR="000E0BFC">
              <w:rPr>
                <w:noProof/>
                <w:webHidden/>
              </w:rPr>
              <w:fldChar w:fldCharType="separate"/>
            </w:r>
            <w:r w:rsidR="000E0BFC">
              <w:rPr>
                <w:noProof/>
                <w:webHidden/>
              </w:rPr>
              <w:t>33</w:t>
            </w:r>
            <w:r w:rsidR="000E0BFC">
              <w:rPr>
                <w:noProof/>
                <w:webHidden/>
              </w:rPr>
              <w:fldChar w:fldCharType="end"/>
            </w:r>
          </w:hyperlink>
        </w:p>
        <w:p w14:paraId="30A71D77" w14:textId="77777777" w:rsidR="000E0BFC" w:rsidRDefault="0066217C">
          <w:pPr>
            <w:pStyle w:val="TM2"/>
            <w:rPr>
              <w:rFonts w:eastAsiaTheme="minorEastAsia" w:cstheme="minorBidi"/>
              <w:noProof/>
              <w:kern w:val="0"/>
              <w:sz w:val="22"/>
              <w:szCs w:val="22"/>
              <w14:ligatures w14:val="none"/>
            </w:rPr>
          </w:pPr>
          <w:hyperlink w:anchor="_Toc407274265" w:history="1">
            <w:r w:rsidR="000E0BFC" w:rsidRPr="0062020B">
              <w:rPr>
                <w:rStyle w:val="Lienhypertexte"/>
                <w:noProof/>
              </w:rPr>
              <w:t>Annexe 2 : MCD + requêtes de création des tables+ jeu d’essai</w:t>
            </w:r>
            <w:r w:rsidR="000E0BFC">
              <w:rPr>
                <w:noProof/>
                <w:webHidden/>
              </w:rPr>
              <w:tab/>
            </w:r>
            <w:r w:rsidR="000E0BFC">
              <w:rPr>
                <w:noProof/>
                <w:webHidden/>
              </w:rPr>
              <w:fldChar w:fldCharType="begin"/>
            </w:r>
            <w:r w:rsidR="000E0BFC">
              <w:rPr>
                <w:noProof/>
                <w:webHidden/>
              </w:rPr>
              <w:instrText xml:space="preserve"> PAGEREF _Toc407274265 \h </w:instrText>
            </w:r>
            <w:r w:rsidR="000E0BFC">
              <w:rPr>
                <w:noProof/>
                <w:webHidden/>
              </w:rPr>
            </w:r>
            <w:r w:rsidR="000E0BFC">
              <w:rPr>
                <w:noProof/>
                <w:webHidden/>
              </w:rPr>
              <w:fldChar w:fldCharType="separate"/>
            </w:r>
            <w:r w:rsidR="000E0BFC">
              <w:rPr>
                <w:noProof/>
                <w:webHidden/>
              </w:rPr>
              <w:t>34</w:t>
            </w:r>
            <w:r w:rsidR="000E0BFC">
              <w:rPr>
                <w:noProof/>
                <w:webHidden/>
              </w:rPr>
              <w:fldChar w:fldCharType="end"/>
            </w:r>
          </w:hyperlink>
        </w:p>
        <w:p w14:paraId="16222065" w14:textId="77777777" w:rsidR="000E0BFC" w:rsidRDefault="0066217C">
          <w:pPr>
            <w:pStyle w:val="TM2"/>
            <w:rPr>
              <w:rFonts w:eastAsiaTheme="minorEastAsia" w:cstheme="minorBidi"/>
              <w:noProof/>
              <w:kern w:val="0"/>
              <w:sz w:val="22"/>
              <w:szCs w:val="22"/>
              <w14:ligatures w14:val="none"/>
            </w:rPr>
          </w:pPr>
          <w:hyperlink w:anchor="_Toc407274266" w:history="1">
            <w:r w:rsidR="000E0BFC" w:rsidRPr="0062020B">
              <w:rPr>
                <w:rStyle w:val="Lienhypertexte"/>
                <w:noProof/>
              </w:rPr>
              <w:t>Annexe 3 : Compte rendu de réunion</w:t>
            </w:r>
            <w:r w:rsidR="000E0BFC">
              <w:rPr>
                <w:noProof/>
                <w:webHidden/>
              </w:rPr>
              <w:tab/>
            </w:r>
            <w:r w:rsidR="000E0BFC">
              <w:rPr>
                <w:noProof/>
                <w:webHidden/>
              </w:rPr>
              <w:fldChar w:fldCharType="begin"/>
            </w:r>
            <w:r w:rsidR="000E0BFC">
              <w:rPr>
                <w:noProof/>
                <w:webHidden/>
              </w:rPr>
              <w:instrText xml:space="preserve"> PAGEREF _Toc407274266 \h </w:instrText>
            </w:r>
            <w:r w:rsidR="000E0BFC">
              <w:rPr>
                <w:noProof/>
                <w:webHidden/>
              </w:rPr>
            </w:r>
            <w:r w:rsidR="000E0BFC">
              <w:rPr>
                <w:noProof/>
                <w:webHidden/>
              </w:rPr>
              <w:fldChar w:fldCharType="separate"/>
            </w:r>
            <w:r w:rsidR="000E0BFC">
              <w:rPr>
                <w:noProof/>
                <w:webHidden/>
              </w:rPr>
              <w:t>37</w:t>
            </w:r>
            <w:r w:rsidR="000E0BFC">
              <w:rPr>
                <w:noProof/>
                <w:webHidden/>
              </w:rPr>
              <w:fldChar w:fldCharType="end"/>
            </w:r>
          </w:hyperlink>
        </w:p>
        <w:p w14:paraId="36418514" w14:textId="77777777" w:rsidR="00844FB1" w:rsidRDefault="00844FB1">
          <w:r>
            <w:rPr>
              <w:b/>
              <w:bCs/>
            </w:rPr>
            <w:fldChar w:fldCharType="end"/>
          </w:r>
        </w:p>
      </w:sdtContent>
    </w:sdt>
    <w:p w14:paraId="0A9B2790" w14:textId="77777777" w:rsidR="001968B2" w:rsidRDefault="00844FB1" w:rsidP="009120A6">
      <w:pPr>
        <w:spacing w:after="200" w:line="276" w:lineRule="auto"/>
      </w:pPr>
      <w:r>
        <w:br w:type="page"/>
      </w:r>
      <w:r w:rsidR="001968B2">
        <w:lastRenderedPageBreak/>
        <w:br w:type="page"/>
      </w:r>
    </w:p>
    <w:p w14:paraId="7D4963E0" w14:textId="77777777" w:rsidR="001968B2" w:rsidRDefault="001968B2" w:rsidP="009120A6"/>
    <w:p w14:paraId="03897ACB" w14:textId="77777777" w:rsidR="006939B2" w:rsidRDefault="006939B2" w:rsidP="009120A6"/>
    <w:p w14:paraId="4C387F4F" w14:textId="77777777" w:rsidR="006939B2" w:rsidRDefault="006939B2" w:rsidP="009120A6"/>
    <w:p w14:paraId="2E78D111" w14:textId="77777777" w:rsidR="006939B2" w:rsidRDefault="006939B2" w:rsidP="009120A6"/>
    <w:p w14:paraId="6BF94B12" w14:textId="77777777" w:rsidR="006939B2" w:rsidRDefault="006939B2" w:rsidP="009120A6"/>
    <w:p w14:paraId="55C1DFD5" w14:textId="77777777" w:rsidR="006939B2" w:rsidRDefault="006939B2" w:rsidP="009120A6"/>
    <w:p w14:paraId="09B4D69C" w14:textId="77777777" w:rsidR="006939B2" w:rsidRDefault="006939B2" w:rsidP="009120A6"/>
    <w:p w14:paraId="7999C52F" w14:textId="77777777" w:rsidR="006939B2" w:rsidRDefault="006939B2" w:rsidP="009120A6"/>
    <w:p w14:paraId="1B2E83DA" w14:textId="77777777" w:rsidR="006939B2" w:rsidRDefault="006939B2" w:rsidP="00340C94"/>
    <w:p w14:paraId="62850BB3" w14:textId="77777777" w:rsidR="002F1FA3" w:rsidRDefault="00E84F36" w:rsidP="00844FB1">
      <w:pPr>
        <w:pStyle w:val="Titre1"/>
      </w:pPr>
      <w:r>
        <w:t>Introduction</w:t>
      </w:r>
    </w:p>
    <w:p w14:paraId="251EB323" w14:textId="77777777" w:rsidR="006939B2" w:rsidRDefault="006939B2" w:rsidP="000728F8">
      <w:pPr>
        <w:pStyle w:val="En-ttedepagepaire"/>
      </w:pPr>
      <w:r>
        <w:br w:type="page"/>
      </w:r>
    </w:p>
    <w:p w14:paraId="25CB08C7" w14:textId="77777777" w:rsidR="000D1A50" w:rsidRDefault="00E84F36" w:rsidP="000D1A50">
      <w:pPr>
        <w:pStyle w:val="Titre2"/>
      </w:pPr>
      <w:r>
        <w:lastRenderedPageBreak/>
        <w:t>Cadre du projet</w:t>
      </w:r>
    </w:p>
    <w:p w14:paraId="791C8392" w14:textId="77777777" w:rsidR="000D1A50" w:rsidRPr="000C2361" w:rsidRDefault="00E84F36" w:rsidP="000C2361">
      <w:pPr>
        <w:pStyle w:val="Titre2"/>
      </w:pPr>
      <w:r>
        <w:t>Présentation rapide de l’équipe</w:t>
      </w:r>
    </w:p>
    <w:p w14:paraId="55F06A9A" w14:textId="77777777" w:rsidR="00E84F36" w:rsidRDefault="00E84F36" w:rsidP="00E84F36">
      <w:pPr>
        <w:pStyle w:val="Titre2"/>
      </w:pPr>
      <w:r>
        <w:t xml:space="preserve">Problématique </w:t>
      </w:r>
    </w:p>
    <w:p w14:paraId="03368BD0" w14:textId="77777777" w:rsidR="00E84F36" w:rsidRPr="00E84F36" w:rsidRDefault="00E84F36" w:rsidP="00E84F36">
      <w:pPr>
        <w:pStyle w:val="Titre2"/>
      </w:pPr>
      <w:r>
        <w:t>Annonce du plan</w:t>
      </w:r>
    </w:p>
    <w:p w14:paraId="5E9E5352" w14:textId="77777777" w:rsidR="00A44B83" w:rsidRDefault="00A44B83">
      <w:pPr>
        <w:spacing w:after="200" w:line="276" w:lineRule="auto"/>
      </w:pPr>
      <w:r>
        <w:br w:type="page"/>
      </w:r>
    </w:p>
    <w:p w14:paraId="7AEF69CC" w14:textId="77777777" w:rsidR="006939B2" w:rsidRDefault="006939B2" w:rsidP="009120A6"/>
    <w:p w14:paraId="4DBAB55D" w14:textId="77777777" w:rsidR="006939B2" w:rsidRDefault="006939B2" w:rsidP="009120A6"/>
    <w:p w14:paraId="0ECC8D2D" w14:textId="77777777" w:rsidR="006939B2" w:rsidRDefault="006939B2" w:rsidP="009120A6"/>
    <w:p w14:paraId="5850A966" w14:textId="77777777" w:rsidR="006939B2" w:rsidRDefault="006939B2" w:rsidP="009120A6"/>
    <w:p w14:paraId="297F94C8" w14:textId="77777777" w:rsidR="006939B2" w:rsidRDefault="006939B2" w:rsidP="009120A6"/>
    <w:p w14:paraId="1E7B979F" w14:textId="77777777" w:rsidR="006939B2" w:rsidRDefault="006939B2" w:rsidP="009120A6"/>
    <w:p w14:paraId="067475DF" w14:textId="77777777" w:rsidR="006939B2" w:rsidRDefault="006939B2" w:rsidP="009120A6"/>
    <w:p w14:paraId="3CDAADF3" w14:textId="77777777" w:rsidR="006939B2" w:rsidRDefault="006939B2" w:rsidP="009120A6"/>
    <w:p w14:paraId="2C501720" w14:textId="77777777" w:rsidR="006939B2" w:rsidRDefault="006939B2" w:rsidP="009120A6"/>
    <w:p w14:paraId="1793E3EB" w14:textId="77777777" w:rsidR="000E3444" w:rsidRPr="000E3444" w:rsidRDefault="00E84F36" w:rsidP="000E3444">
      <w:pPr>
        <w:pStyle w:val="Titre1"/>
        <w:rPr>
          <w:rFonts w:asciiTheme="minorHAnsi" w:hAnsiTheme="minorHAnsi"/>
          <w:color w:val="94B6D2" w:themeColor="accent1"/>
          <w:sz w:val="28"/>
          <w:szCs w:val="28"/>
        </w:rPr>
      </w:pPr>
      <w:r>
        <w:t>Etude du projet/Presentation et objectifs genereaux du projet</w:t>
      </w:r>
    </w:p>
    <w:p w14:paraId="1F9B782E" w14:textId="77777777" w:rsidR="009D71D5" w:rsidRDefault="009D71D5">
      <w:pPr>
        <w:spacing w:after="200" w:line="276" w:lineRule="auto"/>
        <w:rPr>
          <w:b/>
          <w:color w:val="94B6D2" w:themeColor="accent1"/>
          <w:spacing w:val="20"/>
          <w:sz w:val="28"/>
          <w:szCs w:val="28"/>
        </w:rPr>
      </w:pPr>
      <w:r>
        <w:br w:type="page"/>
      </w:r>
    </w:p>
    <w:p w14:paraId="2A5E2CF7" w14:textId="77777777" w:rsidR="00E84F36" w:rsidRDefault="00E84F36" w:rsidP="000728F8">
      <w:pPr>
        <w:pStyle w:val="Titre2"/>
      </w:pPr>
      <w:bookmarkStart w:id="2" w:name="_Toc407274255"/>
      <w:r>
        <w:lastRenderedPageBreak/>
        <w:t>Comment on est passé du diagnostic initial et du premier cahier des charges, à la mise en œuvre du projet</w:t>
      </w:r>
    </w:p>
    <w:p w14:paraId="79EFD8AB" w14:textId="77777777" w:rsidR="00E84F36" w:rsidRDefault="00E84F36" w:rsidP="000728F8">
      <w:pPr>
        <w:pStyle w:val="Titre2"/>
      </w:pPr>
      <w:r>
        <w:t>Réponse à :</w:t>
      </w:r>
    </w:p>
    <w:p w14:paraId="01580944" w14:textId="77777777" w:rsidR="00E84F36" w:rsidRDefault="00E84F36" w:rsidP="000728F8">
      <w:pPr>
        <w:pStyle w:val="Titre3"/>
      </w:pPr>
      <w:r>
        <w:t xml:space="preserve">De quelles contraintes, techniques ou autres, </w:t>
      </w:r>
      <w:proofErr w:type="gramStart"/>
      <w:r>
        <w:t>partions nous</w:t>
      </w:r>
      <w:proofErr w:type="gramEnd"/>
      <w:r>
        <w:t> ?</w:t>
      </w:r>
    </w:p>
    <w:p w14:paraId="296833F8" w14:textId="77777777" w:rsidR="00E84F36" w:rsidRDefault="00E84F36" w:rsidP="000728F8">
      <w:pPr>
        <w:pStyle w:val="Titre3"/>
      </w:pPr>
      <w:r>
        <w:t>Quel cahier des charges avons-nous fait</w:t>
      </w:r>
      <w:r w:rsidR="00014D07">
        <w:t> ?</w:t>
      </w:r>
    </w:p>
    <w:p w14:paraId="1D9E88C3" w14:textId="77777777" w:rsidR="00E84F36" w:rsidRDefault="00014D07" w:rsidP="000728F8">
      <w:pPr>
        <w:pStyle w:val="Titre3"/>
      </w:pPr>
      <w:r>
        <w:t>Comment l’avons-nous modifié ?</w:t>
      </w:r>
    </w:p>
    <w:p w14:paraId="65F173BF" w14:textId="77777777" w:rsidR="00014D07" w:rsidRDefault="00014D07" w:rsidP="000728F8">
      <w:pPr>
        <w:pStyle w:val="Titre3"/>
      </w:pPr>
      <w:r>
        <w:t>Avons-nous proposé des choses</w:t>
      </w:r>
    </w:p>
    <w:p w14:paraId="7AF252D8" w14:textId="77777777" w:rsidR="00014D07" w:rsidRDefault="00014D07" w:rsidP="000728F8">
      <w:pPr>
        <w:pStyle w:val="Titre3"/>
      </w:pPr>
      <w:r>
        <w:t>Quels objectifs avons-nous fixés ?</w:t>
      </w:r>
    </w:p>
    <w:p w14:paraId="3D611291" w14:textId="77777777" w:rsidR="00AD6806" w:rsidRDefault="00AD6806" w:rsidP="00AD6806"/>
    <w:p w14:paraId="5012264F" w14:textId="77777777" w:rsidR="00014D07" w:rsidRDefault="00014D07">
      <w:pPr>
        <w:spacing w:after="200" w:line="276" w:lineRule="auto"/>
      </w:pPr>
      <w:r>
        <w:br w:type="page"/>
      </w:r>
    </w:p>
    <w:bookmarkEnd w:id="2"/>
    <w:p w14:paraId="6354722C" w14:textId="77777777" w:rsidR="009D71D5" w:rsidRDefault="009D71D5">
      <w:pPr>
        <w:spacing w:after="200" w:line="276" w:lineRule="auto"/>
      </w:pPr>
    </w:p>
    <w:p w14:paraId="39ACFB25" w14:textId="77777777" w:rsidR="00EB0A3D" w:rsidRDefault="00EB0A3D" w:rsidP="009120A6"/>
    <w:p w14:paraId="3C2B8944" w14:textId="77777777" w:rsidR="00EB0A3D" w:rsidRDefault="00EB0A3D" w:rsidP="009120A6"/>
    <w:p w14:paraId="6D3DD2D6" w14:textId="77777777" w:rsidR="00EB0A3D" w:rsidRDefault="00EB0A3D" w:rsidP="009120A6"/>
    <w:p w14:paraId="77CE5379" w14:textId="77777777" w:rsidR="00EB0A3D" w:rsidRDefault="00EB0A3D" w:rsidP="009120A6"/>
    <w:p w14:paraId="4165535A" w14:textId="77777777" w:rsidR="00EB0A3D" w:rsidRDefault="00EB0A3D" w:rsidP="009120A6"/>
    <w:p w14:paraId="673B6A0D" w14:textId="77777777" w:rsidR="00EB0A3D" w:rsidRDefault="00EB0A3D" w:rsidP="009120A6"/>
    <w:p w14:paraId="6D606410" w14:textId="77777777" w:rsidR="00EB0A3D" w:rsidRDefault="00EB0A3D" w:rsidP="009120A6"/>
    <w:p w14:paraId="25EBB6DF" w14:textId="77777777" w:rsidR="00EB0A3D" w:rsidRDefault="00EB0A3D" w:rsidP="009120A6"/>
    <w:p w14:paraId="5ED342A1" w14:textId="77777777" w:rsidR="00EB0A3D" w:rsidRDefault="00EB0A3D" w:rsidP="009120A6"/>
    <w:p w14:paraId="69B00E7A" w14:textId="77777777" w:rsidR="00EB0A3D" w:rsidRDefault="00014D07" w:rsidP="00EB0A3D">
      <w:pPr>
        <w:pStyle w:val="Titre1"/>
      </w:pPr>
      <w:r>
        <w:t>Elaboration du projet/ Mise en œuvre du projet</w:t>
      </w:r>
    </w:p>
    <w:p w14:paraId="22283F0E" w14:textId="77777777" w:rsidR="00AD6806" w:rsidRDefault="00B80458" w:rsidP="0066217C">
      <w:pPr>
        <w:pStyle w:val="Paragraphedeliste"/>
        <w:numPr>
          <w:ilvl w:val="0"/>
          <w:numId w:val="6"/>
        </w:numPr>
        <w:spacing w:after="200" w:line="276" w:lineRule="auto"/>
      </w:pPr>
      <w:r>
        <w:br w:type="page"/>
      </w:r>
    </w:p>
    <w:p w14:paraId="7D07C2AA" w14:textId="77777777" w:rsidR="00AD6806" w:rsidRDefault="00AD6806" w:rsidP="000728F8">
      <w:pPr>
        <w:pStyle w:val="Titre2"/>
      </w:pPr>
      <w:r>
        <w:lastRenderedPageBreak/>
        <w:t>Corps du projet</w:t>
      </w:r>
    </w:p>
    <w:p w14:paraId="2DC3F802" w14:textId="77777777" w:rsidR="00AD6806" w:rsidRDefault="00AD6806" w:rsidP="000728F8">
      <w:pPr>
        <w:pStyle w:val="Titre2"/>
      </w:pPr>
      <w:r>
        <w:t>Réponse à :</w:t>
      </w:r>
    </w:p>
    <w:p w14:paraId="520E2F21" w14:textId="77777777" w:rsidR="00AD6806" w:rsidRDefault="000728F8" w:rsidP="000728F8">
      <w:pPr>
        <w:pStyle w:val="Titre3"/>
      </w:pPr>
      <w:r>
        <w:t>Différents phases et aspects du travail</w:t>
      </w:r>
    </w:p>
    <w:p w14:paraId="0532ECFE" w14:textId="77777777" w:rsidR="000728F8" w:rsidRDefault="000728F8" w:rsidP="000728F8">
      <w:pPr>
        <w:pStyle w:val="Titre3"/>
      </w:pPr>
      <w:r>
        <w:t>Outils technique choisis et pourquoi</w:t>
      </w:r>
    </w:p>
    <w:p w14:paraId="0DBA8440" w14:textId="77777777" w:rsidR="000728F8" w:rsidRDefault="000728F8" w:rsidP="000728F8">
      <w:pPr>
        <w:pStyle w:val="Titre3"/>
      </w:pPr>
      <w:r>
        <w:t xml:space="preserve">Comment le travail a été </w:t>
      </w:r>
      <w:proofErr w:type="gramStart"/>
      <w:r>
        <w:t>répartie</w:t>
      </w:r>
      <w:proofErr w:type="gramEnd"/>
      <w:r>
        <w:t>, qui a fait quoi ?</w:t>
      </w:r>
    </w:p>
    <w:p w14:paraId="477032AA" w14:textId="77777777" w:rsidR="00AD6806" w:rsidRDefault="000728F8" w:rsidP="000728F8">
      <w:pPr>
        <w:pStyle w:val="Titre3"/>
      </w:pPr>
      <w:r>
        <w:t>Quelles ont été les problèmes et les solutions envisagées ?</w:t>
      </w:r>
    </w:p>
    <w:p w14:paraId="36546C11" w14:textId="77777777" w:rsidR="00EB0A3D" w:rsidRDefault="00EB0A3D" w:rsidP="00AD6806">
      <w:pPr>
        <w:spacing w:after="200" w:line="276" w:lineRule="auto"/>
      </w:pPr>
      <w:r>
        <w:br w:type="page"/>
      </w:r>
    </w:p>
    <w:p w14:paraId="5FC28684" w14:textId="77777777" w:rsidR="004A79D2" w:rsidRDefault="004A79D2" w:rsidP="000728F8">
      <w:r w:rsidRPr="00A744B2">
        <w:lastRenderedPageBreak/>
        <w:t xml:space="preserve"> </w:t>
      </w:r>
    </w:p>
    <w:p w14:paraId="44AF5496" w14:textId="77777777" w:rsidR="004A79D2" w:rsidRDefault="004A79D2">
      <w:pPr>
        <w:spacing w:after="200" w:line="276" w:lineRule="auto"/>
      </w:pPr>
    </w:p>
    <w:p w14:paraId="154CE825" w14:textId="77777777" w:rsidR="006939B2" w:rsidRDefault="006939B2" w:rsidP="009120A6"/>
    <w:p w14:paraId="42728B43" w14:textId="77777777" w:rsidR="006939B2" w:rsidRDefault="006939B2" w:rsidP="009120A6"/>
    <w:p w14:paraId="3F556F8B" w14:textId="77777777" w:rsidR="006939B2" w:rsidRDefault="006939B2" w:rsidP="009120A6"/>
    <w:p w14:paraId="4BA4F80B" w14:textId="77777777" w:rsidR="006939B2" w:rsidRDefault="006939B2" w:rsidP="009120A6"/>
    <w:p w14:paraId="12CCA1F4" w14:textId="77777777" w:rsidR="006939B2" w:rsidRDefault="006939B2" w:rsidP="009120A6"/>
    <w:p w14:paraId="4F6DCCF4" w14:textId="77777777" w:rsidR="006939B2" w:rsidRDefault="006939B2" w:rsidP="009120A6"/>
    <w:p w14:paraId="425C9923" w14:textId="77777777" w:rsidR="00EB0A3D" w:rsidRDefault="00EB0A3D" w:rsidP="009120A6"/>
    <w:p w14:paraId="756BAE26" w14:textId="77777777" w:rsidR="006939B2" w:rsidRDefault="006939B2" w:rsidP="009120A6"/>
    <w:p w14:paraId="3F04F139" w14:textId="77777777" w:rsidR="006939B2" w:rsidRDefault="006939B2" w:rsidP="009120A6"/>
    <w:p w14:paraId="3BA6F6A4" w14:textId="77777777" w:rsidR="006939B2" w:rsidRDefault="000728F8" w:rsidP="009D71D5">
      <w:pPr>
        <w:pStyle w:val="Titre1"/>
      </w:pPr>
      <w:r>
        <w:t>Résultats et perspectives sur le projet</w:t>
      </w:r>
    </w:p>
    <w:p w14:paraId="0F50D0BE" w14:textId="77777777" w:rsidR="000728F8" w:rsidRDefault="006939B2" w:rsidP="000728F8">
      <w:r>
        <w:br w:type="page"/>
      </w:r>
    </w:p>
    <w:p w14:paraId="2A64B05D" w14:textId="77777777" w:rsidR="000728F8" w:rsidRDefault="000728F8" w:rsidP="000728F8">
      <w:pPr>
        <w:pStyle w:val="Titre2"/>
      </w:pPr>
      <w:r>
        <w:lastRenderedPageBreak/>
        <w:t>Valoriser les résultats obtenus et suggérer des prolongements au travail effectué</w:t>
      </w:r>
    </w:p>
    <w:p w14:paraId="73CEA11F" w14:textId="77777777" w:rsidR="000728F8" w:rsidRDefault="000728F8" w:rsidP="000728F8">
      <w:pPr>
        <w:pStyle w:val="Titre2"/>
      </w:pPr>
      <w:r>
        <w:t>Faire le point sur</w:t>
      </w:r>
    </w:p>
    <w:p w14:paraId="59080B16" w14:textId="77777777" w:rsidR="000728F8" w:rsidRDefault="000728F8" w:rsidP="000728F8">
      <w:pPr>
        <w:pStyle w:val="Titre3"/>
      </w:pPr>
      <w:r>
        <w:t>Etat final projet :</w:t>
      </w:r>
    </w:p>
    <w:p w14:paraId="249E2954" w14:textId="77777777" w:rsidR="000728F8" w:rsidRDefault="000728F8" w:rsidP="000728F8">
      <w:pPr>
        <w:pStyle w:val="Titre3"/>
      </w:pPr>
      <w:r>
        <w:t>Les problèmes non résolus</w:t>
      </w:r>
    </w:p>
    <w:p w14:paraId="62A4494A" w14:textId="77777777" w:rsidR="000728F8" w:rsidRDefault="000728F8" w:rsidP="000728F8">
      <w:pPr>
        <w:pStyle w:val="Titre3"/>
      </w:pPr>
      <w:r>
        <w:t xml:space="preserve">Ce qu’il resterait </w:t>
      </w:r>
      <w:proofErr w:type="spellStart"/>
      <w:proofErr w:type="gramStart"/>
      <w:r>
        <w:t>a</w:t>
      </w:r>
      <w:proofErr w:type="spellEnd"/>
      <w:proofErr w:type="gramEnd"/>
      <w:r>
        <w:t xml:space="preserve"> améliorer</w:t>
      </w:r>
    </w:p>
    <w:p w14:paraId="539C8A8D" w14:textId="77777777" w:rsidR="000728F8" w:rsidRDefault="000728F8" w:rsidP="000728F8">
      <w:pPr>
        <w:pStyle w:val="Titre3"/>
      </w:pPr>
      <w:r>
        <w:t>Eventuels prolongements et développements futurs</w:t>
      </w:r>
    </w:p>
    <w:p w14:paraId="377C27ED" w14:textId="77777777" w:rsidR="000728F8" w:rsidRDefault="000728F8">
      <w:pPr>
        <w:spacing w:after="200" w:line="276" w:lineRule="auto"/>
      </w:pPr>
      <w:r>
        <w:br w:type="page"/>
      </w:r>
    </w:p>
    <w:p w14:paraId="31148DBC" w14:textId="77777777" w:rsidR="000728F8" w:rsidRDefault="000728F8" w:rsidP="000728F8"/>
    <w:p w14:paraId="7C8E2894" w14:textId="77777777" w:rsidR="000728F8" w:rsidRDefault="000728F8" w:rsidP="000728F8"/>
    <w:p w14:paraId="74B7BA50" w14:textId="77777777" w:rsidR="000728F8" w:rsidRDefault="000728F8" w:rsidP="000728F8"/>
    <w:p w14:paraId="47737557" w14:textId="77777777" w:rsidR="000728F8" w:rsidRDefault="000728F8" w:rsidP="000728F8"/>
    <w:p w14:paraId="33696233" w14:textId="77777777" w:rsidR="000728F8" w:rsidRDefault="000728F8" w:rsidP="000728F8"/>
    <w:p w14:paraId="6CE8FEF7" w14:textId="77777777" w:rsidR="000728F8" w:rsidRDefault="000728F8" w:rsidP="000728F8"/>
    <w:p w14:paraId="418A2BA9" w14:textId="77777777" w:rsidR="000728F8" w:rsidRDefault="000728F8" w:rsidP="000728F8"/>
    <w:p w14:paraId="6CB9DBD1" w14:textId="77777777" w:rsidR="000728F8" w:rsidRDefault="000728F8" w:rsidP="000728F8"/>
    <w:p w14:paraId="3132D092" w14:textId="77777777" w:rsidR="000728F8" w:rsidRDefault="000728F8" w:rsidP="000728F8"/>
    <w:p w14:paraId="05783D65" w14:textId="77777777" w:rsidR="000728F8" w:rsidRDefault="000728F8" w:rsidP="000728F8">
      <w:pPr>
        <w:pStyle w:val="Titre1"/>
      </w:pPr>
      <w:r>
        <w:t>Conclusion</w:t>
      </w:r>
    </w:p>
    <w:p w14:paraId="70D802B0" w14:textId="77777777" w:rsidR="000728F8" w:rsidRDefault="000728F8">
      <w:pPr>
        <w:spacing w:after="200" w:line="276" w:lineRule="auto"/>
      </w:pPr>
      <w:r>
        <w:br w:type="page"/>
      </w:r>
    </w:p>
    <w:p w14:paraId="29EC0037" w14:textId="77777777" w:rsidR="000728F8" w:rsidRDefault="000728F8" w:rsidP="000728F8">
      <w:pPr>
        <w:pStyle w:val="Titre2"/>
      </w:pPr>
      <w:r>
        <w:lastRenderedPageBreak/>
        <w:t>Récapitulatif des points principaux (rappel des objectifs et des résultats</w:t>
      </w:r>
    </w:p>
    <w:p w14:paraId="5DD11592" w14:textId="77777777" w:rsidR="000728F8" w:rsidRDefault="000728F8" w:rsidP="000728F8">
      <w:pPr>
        <w:pStyle w:val="Titre2"/>
      </w:pPr>
      <w:r>
        <w:t>Réponse problématique</w:t>
      </w:r>
    </w:p>
    <w:p w14:paraId="393568D7" w14:textId="77777777" w:rsidR="000728F8" w:rsidRDefault="000728F8" w:rsidP="000728F8">
      <w:pPr>
        <w:pStyle w:val="Titre2"/>
      </w:pPr>
      <w:r>
        <w:t>Ouverture sur l’expérience technique et humaine</w:t>
      </w:r>
    </w:p>
    <w:p w14:paraId="5103E209" w14:textId="77777777" w:rsidR="000728F8" w:rsidRPr="000728F8" w:rsidRDefault="000728F8" w:rsidP="000728F8">
      <w:pPr>
        <w:pStyle w:val="Titre2"/>
      </w:pPr>
      <w:r>
        <w:t>Remerciement ?</w:t>
      </w:r>
    </w:p>
    <w:sectPr w:rsidR="000728F8" w:rsidRPr="000728F8" w:rsidSect="007C3B10">
      <w:headerReference w:type="even" r:id="rId14"/>
      <w:headerReference w:type="default" r:id="rId15"/>
      <w:footerReference w:type="even" r:id="rId16"/>
      <w:footerReference w:type="default" r:id="rId17"/>
      <w:type w:val="continuous"/>
      <w:pgSz w:w="11907" w:h="16839"/>
      <w:pgMar w:top="1148" w:right="1050" w:bottom="1148" w:left="1050" w:header="709" w:footer="709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nthony Geourjon" w:date="2015-03-20T15:06:00Z" w:initials="AG">
    <w:p w14:paraId="5AE8F6B7" w14:textId="77777777" w:rsidR="001A61B9" w:rsidRDefault="001A61B9">
      <w:pPr>
        <w:pStyle w:val="Commentaire"/>
      </w:pPr>
      <w:r>
        <w:rPr>
          <w:rStyle w:val="Marquedecommentaire"/>
        </w:rPr>
        <w:annotationRef/>
      </w:r>
      <w:r>
        <w:t>Voici un squelette pour le rapport. Je l’ai fait d’après le poly de Desauza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AE8F6B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B786C0" w14:textId="77777777" w:rsidR="0066217C" w:rsidRDefault="0066217C">
      <w:pPr>
        <w:spacing w:after="0" w:line="240" w:lineRule="auto"/>
      </w:pPr>
      <w:r>
        <w:separator/>
      </w:r>
    </w:p>
  </w:endnote>
  <w:endnote w:type="continuationSeparator" w:id="0">
    <w:p w14:paraId="15FC1EDB" w14:textId="77777777" w:rsidR="0066217C" w:rsidRDefault="00662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CAD7D6" w14:textId="77777777" w:rsidR="00A95CAE" w:rsidRDefault="00A95CAE"/>
  <w:p w14:paraId="4BC6FF8A" w14:textId="77777777" w:rsidR="00A95CAE" w:rsidRDefault="00A95CAE">
    <w:pPr>
      <w:pStyle w:val="Pieddepagepaire"/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1A61B9" w:rsidRPr="001A61B9">
      <w:rPr>
        <w:noProof/>
        <w:sz w:val="24"/>
        <w:szCs w:val="24"/>
      </w:rPr>
      <w:t>14</w:t>
    </w:r>
    <w:r>
      <w:rPr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44D724" w14:textId="77777777" w:rsidR="00A95CAE" w:rsidRDefault="00A95CAE"/>
  <w:p w14:paraId="00FE5174" w14:textId="77777777" w:rsidR="00A95CAE" w:rsidRDefault="00A95CAE">
    <w:pPr>
      <w:pStyle w:val="Pieddepageimpaire"/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1A61B9" w:rsidRPr="001A61B9">
      <w:rPr>
        <w:noProof/>
        <w:sz w:val="24"/>
        <w:szCs w:val="24"/>
      </w:rPr>
      <w:t>15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F02CDD" w14:textId="77777777" w:rsidR="0066217C" w:rsidRDefault="0066217C">
      <w:pPr>
        <w:spacing w:after="0" w:line="240" w:lineRule="auto"/>
      </w:pPr>
      <w:r>
        <w:separator/>
      </w:r>
    </w:p>
  </w:footnote>
  <w:footnote w:type="continuationSeparator" w:id="0">
    <w:p w14:paraId="24C568BA" w14:textId="77777777" w:rsidR="0066217C" w:rsidRDefault="00662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C7DC2B" w14:textId="77777777" w:rsidR="00A95CAE" w:rsidRDefault="0066217C">
    <w:pPr>
      <w:pStyle w:val="En-ttedepagepaire"/>
    </w:pPr>
    <w:sdt>
      <w:sdtPr>
        <w:alias w:val="Titre"/>
        <w:id w:val="5408909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A95CAE">
          <w:t>Inscription a un rallye cycliste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38EB73" w14:textId="77777777" w:rsidR="00A95CAE" w:rsidRDefault="0066217C">
    <w:pPr>
      <w:pStyle w:val="En-ttedepageimpaire"/>
    </w:pPr>
    <w:sdt>
      <w:sdtPr>
        <w:alias w:val="Titre"/>
        <w:id w:val="54093244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A95CAE">
          <w:t>Inscription a un rallye cycliste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DB96C0E0"/>
    <w:lvl w:ilvl="0">
      <w:start w:val="1"/>
      <w:numFmt w:val="bullet"/>
      <w:pStyle w:val="Listepuce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epuce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epuce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epuce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2AB17A9B"/>
    <w:multiLevelType w:val="multilevel"/>
    <w:tmpl w:val="0409001D"/>
    <w:styleLink w:val="Styledelistecentral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6ED40024"/>
    <w:multiLevelType w:val="hybridMultilevel"/>
    <w:tmpl w:val="D6E4A0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IdMacAtCleanup w:val="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thony Geourjon">
    <w15:presenceInfo w15:providerId="Windows Live" w15:userId="83c731ecb4c692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DateAndTime/>
  <w:proofState w:spelling="clean" w:grammar="clean"/>
  <w:attachedTemplate r:id="rId1"/>
  <w:defaultTabStop w:val="720"/>
  <w:hyphenationZone w:val="425"/>
  <w:evenAndOddHeaders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FB1"/>
    <w:rsid w:val="00014D07"/>
    <w:rsid w:val="00025EBD"/>
    <w:rsid w:val="000260C9"/>
    <w:rsid w:val="00030F86"/>
    <w:rsid w:val="00033396"/>
    <w:rsid w:val="000728F8"/>
    <w:rsid w:val="000C2361"/>
    <w:rsid w:val="000C4661"/>
    <w:rsid w:val="000D1A50"/>
    <w:rsid w:val="000E0BFC"/>
    <w:rsid w:val="000E3444"/>
    <w:rsid w:val="000E7C8E"/>
    <w:rsid w:val="0010505E"/>
    <w:rsid w:val="00131C64"/>
    <w:rsid w:val="00134CB1"/>
    <w:rsid w:val="001375FB"/>
    <w:rsid w:val="001777F6"/>
    <w:rsid w:val="00184329"/>
    <w:rsid w:val="001968B2"/>
    <w:rsid w:val="001A1C26"/>
    <w:rsid w:val="001A61B9"/>
    <w:rsid w:val="001C12B3"/>
    <w:rsid w:val="001D3732"/>
    <w:rsid w:val="001F13DA"/>
    <w:rsid w:val="001F17A0"/>
    <w:rsid w:val="001F503B"/>
    <w:rsid w:val="00206369"/>
    <w:rsid w:val="00213371"/>
    <w:rsid w:val="00232848"/>
    <w:rsid w:val="00234B22"/>
    <w:rsid w:val="00244408"/>
    <w:rsid w:val="002504BF"/>
    <w:rsid w:val="00262B88"/>
    <w:rsid w:val="00277DF5"/>
    <w:rsid w:val="002A4FE6"/>
    <w:rsid w:val="002E47A7"/>
    <w:rsid w:val="002F1FA3"/>
    <w:rsid w:val="003234EF"/>
    <w:rsid w:val="003336CD"/>
    <w:rsid w:val="00340C94"/>
    <w:rsid w:val="0034493E"/>
    <w:rsid w:val="00344A02"/>
    <w:rsid w:val="0034689C"/>
    <w:rsid w:val="00351F29"/>
    <w:rsid w:val="00366DD7"/>
    <w:rsid w:val="00371E3A"/>
    <w:rsid w:val="003755E0"/>
    <w:rsid w:val="003949FD"/>
    <w:rsid w:val="00396E61"/>
    <w:rsid w:val="003B3034"/>
    <w:rsid w:val="003B494B"/>
    <w:rsid w:val="003F2AA5"/>
    <w:rsid w:val="00411031"/>
    <w:rsid w:val="00422C4F"/>
    <w:rsid w:val="00453E57"/>
    <w:rsid w:val="00462869"/>
    <w:rsid w:val="004806EB"/>
    <w:rsid w:val="004A79D2"/>
    <w:rsid w:val="004B2E90"/>
    <w:rsid w:val="004B3A32"/>
    <w:rsid w:val="004B60D9"/>
    <w:rsid w:val="004D23BE"/>
    <w:rsid w:val="004F2AE1"/>
    <w:rsid w:val="004F52CD"/>
    <w:rsid w:val="00501657"/>
    <w:rsid w:val="00515BAD"/>
    <w:rsid w:val="005178EB"/>
    <w:rsid w:val="005445B5"/>
    <w:rsid w:val="00564F0B"/>
    <w:rsid w:val="00583226"/>
    <w:rsid w:val="005916C3"/>
    <w:rsid w:val="00592B49"/>
    <w:rsid w:val="005974BC"/>
    <w:rsid w:val="005D6649"/>
    <w:rsid w:val="005D77D6"/>
    <w:rsid w:val="005E76D1"/>
    <w:rsid w:val="005F07CF"/>
    <w:rsid w:val="005F3987"/>
    <w:rsid w:val="00601962"/>
    <w:rsid w:val="00607F5F"/>
    <w:rsid w:val="006370F2"/>
    <w:rsid w:val="00637EBE"/>
    <w:rsid w:val="00652867"/>
    <w:rsid w:val="0066217C"/>
    <w:rsid w:val="006656AC"/>
    <w:rsid w:val="0067404C"/>
    <w:rsid w:val="006939B2"/>
    <w:rsid w:val="006A77A7"/>
    <w:rsid w:val="006B2DC6"/>
    <w:rsid w:val="006C23E5"/>
    <w:rsid w:val="00714F4E"/>
    <w:rsid w:val="007412BE"/>
    <w:rsid w:val="00747393"/>
    <w:rsid w:val="00761DC3"/>
    <w:rsid w:val="007726EF"/>
    <w:rsid w:val="00796F95"/>
    <w:rsid w:val="00797B05"/>
    <w:rsid w:val="007C0BEC"/>
    <w:rsid w:val="007C3B10"/>
    <w:rsid w:val="007D0D3A"/>
    <w:rsid w:val="007E65C3"/>
    <w:rsid w:val="007F31AB"/>
    <w:rsid w:val="00811572"/>
    <w:rsid w:val="0082619D"/>
    <w:rsid w:val="00833574"/>
    <w:rsid w:val="00840BC5"/>
    <w:rsid w:val="00841D84"/>
    <w:rsid w:val="00844FB1"/>
    <w:rsid w:val="008476F2"/>
    <w:rsid w:val="008576CD"/>
    <w:rsid w:val="008A7471"/>
    <w:rsid w:val="008B0ABB"/>
    <w:rsid w:val="008E3B8F"/>
    <w:rsid w:val="008E7777"/>
    <w:rsid w:val="008F593D"/>
    <w:rsid w:val="00910928"/>
    <w:rsid w:val="009120A6"/>
    <w:rsid w:val="00923EF0"/>
    <w:rsid w:val="00927B06"/>
    <w:rsid w:val="009612C5"/>
    <w:rsid w:val="0096381D"/>
    <w:rsid w:val="00987B01"/>
    <w:rsid w:val="009A715D"/>
    <w:rsid w:val="009B5946"/>
    <w:rsid w:val="009B75A2"/>
    <w:rsid w:val="009C3E90"/>
    <w:rsid w:val="009D3BC6"/>
    <w:rsid w:val="009D71D5"/>
    <w:rsid w:val="009E1115"/>
    <w:rsid w:val="009F3BFC"/>
    <w:rsid w:val="009F7211"/>
    <w:rsid w:val="00A10A6D"/>
    <w:rsid w:val="00A268DF"/>
    <w:rsid w:val="00A3055E"/>
    <w:rsid w:val="00A3337E"/>
    <w:rsid w:val="00A44B83"/>
    <w:rsid w:val="00A5472E"/>
    <w:rsid w:val="00A61406"/>
    <w:rsid w:val="00A744B2"/>
    <w:rsid w:val="00A80A8C"/>
    <w:rsid w:val="00A95CAE"/>
    <w:rsid w:val="00AD0998"/>
    <w:rsid w:val="00AD38D3"/>
    <w:rsid w:val="00AD4DE9"/>
    <w:rsid w:val="00AD6806"/>
    <w:rsid w:val="00AE03E7"/>
    <w:rsid w:val="00AE7E37"/>
    <w:rsid w:val="00AF01B4"/>
    <w:rsid w:val="00AF2AFB"/>
    <w:rsid w:val="00B04984"/>
    <w:rsid w:val="00B12B4B"/>
    <w:rsid w:val="00B35A4D"/>
    <w:rsid w:val="00B65B92"/>
    <w:rsid w:val="00B80458"/>
    <w:rsid w:val="00B92B98"/>
    <w:rsid w:val="00BA25D3"/>
    <w:rsid w:val="00BB1027"/>
    <w:rsid w:val="00BF3AE5"/>
    <w:rsid w:val="00BF6A15"/>
    <w:rsid w:val="00C26B59"/>
    <w:rsid w:val="00C3371F"/>
    <w:rsid w:val="00C40620"/>
    <w:rsid w:val="00C4348D"/>
    <w:rsid w:val="00CA08E1"/>
    <w:rsid w:val="00CA0BEC"/>
    <w:rsid w:val="00CB3531"/>
    <w:rsid w:val="00CC0D05"/>
    <w:rsid w:val="00CD17BE"/>
    <w:rsid w:val="00CF3133"/>
    <w:rsid w:val="00D06935"/>
    <w:rsid w:val="00D06D84"/>
    <w:rsid w:val="00D4017A"/>
    <w:rsid w:val="00D55266"/>
    <w:rsid w:val="00D802C2"/>
    <w:rsid w:val="00D81C4C"/>
    <w:rsid w:val="00DB0A0D"/>
    <w:rsid w:val="00DB6BB8"/>
    <w:rsid w:val="00DC02BE"/>
    <w:rsid w:val="00DC1E54"/>
    <w:rsid w:val="00DC550B"/>
    <w:rsid w:val="00DD7C49"/>
    <w:rsid w:val="00E00228"/>
    <w:rsid w:val="00E36443"/>
    <w:rsid w:val="00E4784A"/>
    <w:rsid w:val="00E5723A"/>
    <w:rsid w:val="00E74BDF"/>
    <w:rsid w:val="00E84F36"/>
    <w:rsid w:val="00E94258"/>
    <w:rsid w:val="00EA34A9"/>
    <w:rsid w:val="00EA68E0"/>
    <w:rsid w:val="00EB0A3D"/>
    <w:rsid w:val="00EC7F06"/>
    <w:rsid w:val="00ED325C"/>
    <w:rsid w:val="00ED41FB"/>
    <w:rsid w:val="00ED5C1A"/>
    <w:rsid w:val="00EE40D0"/>
    <w:rsid w:val="00EE558B"/>
    <w:rsid w:val="00EF1A3D"/>
    <w:rsid w:val="00EF2E8D"/>
    <w:rsid w:val="00F10B59"/>
    <w:rsid w:val="00F12E8F"/>
    <w:rsid w:val="00F6538E"/>
    <w:rsid w:val="00F7757A"/>
    <w:rsid w:val="00F80410"/>
    <w:rsid w:val="00F92C39"/>
    <w:rsid w:val="00F97F9C"/>
    <w:rsid w:val="00FA204A"/>
    <w:rsid w:val="00FB4625"/>
    <w:rsid w:val="00FC5E5D"/>
    <w:rsid w:val="00FF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20FE56"/>
  <w15:docId w15:val="{50931E8A-F2BF-4662-8719-8408ADB4C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kern w:val="24"/>
        <w:sz w:val="23"/>
        <w:lang w:val="fr-FR" w:eastAsia="fr-FR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0" w:line="264" w:lineRule="auto"/>
    </w:pPr>
  </w:style>
  <w:style w:type="paragraph" w:styleId="Titre1">
    <w:name w:val="heading 1"/>
    <w:basedOn w:val="Normal"/>
    <w:next w:val="Normal"/>
    <w:link w:val="Titre1Car"/>
    <w:uiPriority w:val="9"/>
    <w:unhideWhenUsed/>
    <w:qFormat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949FD"/>
    <w:pPr>
      <w:spacing w:before="240" w:after="60"/>
      <w:outlineLvl w:val="2"/>
    </w:pPr>
    <w:rPr>
      <w:b/>
      <w:color w:val="000000" w:themeColor="text1"/>
      <w:spacing w:val="10"/>
      <w:sz w:val="26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949FD"/>
    <w:pPr>
      <w:spacing w:before="240" w:after="0"/>
      <w:outlineLvl w:val="3"/>
    </w:pPr>
    <w:rPr>
      <w:b/>
      <w:color w:val="503D1B" w:themeColor="background2" w:themeShade="40"/>
      <w:spacing w:val="14"/>
      <w:sz w:val="24"/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3949FD"/>
    <w:rPr>
      <w:b/>
      <w:color w:val="000000" w:themeColor="text1"/>
      <w:spacing w:val="10"/>
      <w:sz w:val="26"/>
      <w:szCs w:val="24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Pr>
      <w:rFonts w:cs="Times New Roman"/>
      <w:sz w:val="23"/>
      <w:szCs w:val="23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rFonts w:cs="Times New Roman"/>
      <w:sz w:val="23"/>
      <w:szCs w:val="23"/>
    </w:rPr>
  </w:style>
  <w:style w:type="paragraph" w:styleId="Citationintense">
    <w:name w:val="Intense Quote"/>
    <w:basedOn w:val="Normal"/>
    <w:link w:val="CitationintenseC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cs="Times New Roman"/>
      <w:b/>
      <w:color w:val="DD8047" w:themeColor="accent2"/>
      <w:sz w:val="23"/>
      <w:szCs w:val="23"/>
      <w:shd w:val="clear" w:color="auto" w:fill="FFFFFF" w:themeFill="background1"/>
    </w:rPr>
  </w:style>
  <w:style w:type="paragraph" w:styleId="Sous-titre">
    <w:name w:val="Subtitle"/>
    <w:basedOn w:val="Normal"/>
    <w:link w:val="Sous-titreCar"/>
    <w:uiPriority w:val="11"/>
    <w:qFormat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paragraph" w:styleId="Titre">
    <w:name w:val="Title"/>
    <w:basedOn w:val="Normal"/>
    <w:link w:val="TitreCar"/>
    <w:uiPriority w:val="10"/>
    <w:qFormat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Pr>
      <w:rFonts w:cs="Times New Roman"/>
      <w:color w:val="775F55" w:themeColor="text2"/>
      <w:sz w:val="72"/>
      <w:szCs w:val="72"/>
    </w:rPr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character" w:styleId="Titredulivre">
    <w:name w:val="Book Title"/>
    <w:basedOn w:val="Policepardfaut"/>
    <w:uiPriority w:val="33"/>
    <w:qFormat/>
    <w:rPr>
      <w:rFonts w:asciiTheme="minorHAnsi" w:hAnsiTheme="minorHAnsi" w:cs="Times New Roman"/>
      <w:i/>
      <w:color w:val="775F55" w:themeColor="text2"/>
      <w:sz w:val="23"/>
      <w:szCs w:val="23"/>
    </w:rPr>
  </w:style>
  <w:style w:type="paragraph" w:styleId="Lgende">
    <w:name w:val="caption"/>
    <w:basedOn w:val="Normal"/>
    <w:next w:val="Normal"/>
    <w:uiPriority w:val="35"/>
    <w:unhideWhenUsed/>
    <w:rPr>
      <w:b/>
      <w:bCs/>
      <w:caps/>
      <w:sz w:val="16"/>
      <w:szCs w:val="16"/>
    </w:rPr>
  </w:style>
  <w:style w:type="character" w:styleId="Accentuation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character" w:customStyle="1" w:styleId="Titre4Car">
    <w:name w:val="Titre 4 Car"/>
    <w:basedOn w:val="Policepardfaut"/>
    <w:link w:val="Titre4"/>
    <w:uiPriority w:val="9"/>
    <w:rsid w:val="003949FD"/>
    <w:rPr>
      <w:b/>
      <w:color w:val="503D1B" w:themeColor="background2" w:themeShade="40"/>
      <w:spacing w:val="14"/>
      <w:sz w:val="24"/>
      <w:szCs w:val="22"/>
    </w:rPr>
  </w:style>
  <w:style w:type="character" w:customStyle="1" w:styleId="Titre5Car">
    <w:name w:val="Titre 5 Car"/>
    <w:basedOn w:val="Policepardfaut"/>
    <w:link w:val="Titre5"/>
    <w:uiPriority w:val="9"/>
    <w:rPr>
      <w:rFonts w:cs="Times New Roman"/>
      <w:b/>
      <w:color w:val="775F55" w:themeColor="text2"/>
      <w:spacing w:val="10"/>
      <w:sz w:val="23"/>
      <w:szCs w:val="23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cs="Times New Roman"/>
      <w:b/>
      <w:color w:val="DD8047" w:themeColor="accent2"/>
      <w:spacing w:val="10"/>
      <w:sz w:val="23"/>
      <w:szCs w:val="23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cs="Times New Roman"/>
      <w:smallCaps/>
      <w:color w:val="000000" w:themeColor="text1"/>
      <w:spacing w:val="10"/>
      <w:sz w:val="23"/>
      <w:szCs w:val="23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cs="Times New Roman"/>
      <w:b/>
      <w:i/>
      <w:color w:val="94B6D2" w:themeColor="accent1"/>
      <w:spacing w:val="10"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cs="Times New Roman"/>
      <w:b/>
      <w:caps/>
      <w:color w:val="A5AB81" w:themeColor="accent3"/>
      <w:spacing w:val="40"/>
      <w:sz w:val="20"/>
      <w:szCs w:val="20"/>
    </w:rPr>
  </w:style>
  <w:style w:type="character" w:styleId="Lienhypertexte">
    <w:name w:val="Hyperlink"/>
    <w:basedOn w:val="Policepardfaut"/>
    <w:uiPriority w:val="99"/>
    <w:unhideWhenUsed/>
    <w:rPr>
      <w:color w:val="F7B615" w:themeColor="hyperlink"/>
      <w:u w:val="single"/>
    </w:rPr>
  </w:style>
  <w:style w:type="character" w:styleId="Emphaseintense">
    <w:name w:val="Intense Emphasis"/>
    <w:basedOn w:val="Policepardfau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e">
    <w:name w:val="List"/>
    <w:basedOn w:val="Normal"/>
    <w:uiPriority w:val="99"/>
    <w:semiHidden/>
    <w:unhideWhenUsed/>
    <w:pPr>
      <w:ind w:left="360" w:hanging="360"/>
    </w:pPr>
  </w:style>
  <w:style w:type="paragraph" w:styleId="Liste2">
    <w:name w:val="List 2"/>
    <w:basedOn w:val="Normal"/>
    <w:uiPriority w:val="99"/>
    <w:semiHidden/>
    <w:unhideWhenUsed/>
    <w:pPr>
      <w:ind w:left="720" w:hanging="360"/>
    </w:pPr>
  </w:style>
  <w:style w:type="paragraph" w:styleId="Listepuces">
    <w:name w:val="List Bullet"/>
    <w:basedOn w:val="Normal"/>
    <w:uiPriority w:val="36"/>
    <w:unhideWhenUsed/>
    <w:qFormat/>
    <w:rPr>
      <w:sz w:val="24"/>
    </w:rPr>
  </w:style>
  <w:style w:type="paragraph" w:styleId="Listepuces2">
    <w:name w:val="List Bullet 2"/>
    <w:basedOn w:val="Normal"/>
    <w:uiPriority w:val="36"/>
    <w:unhideWhenUsed/>
    <w:qFormat/>
    <w:pPr>
      <w:numPr>
        <w:numId w:val="2"/>
      </w:numPr>
    </w:pPr>
    <w:rPr>
      <w:color w:val="94B6D2" w:themeColor="accent1"/>
    </w:rPr>
  </w:style>
  <w:style w:type="paragraph" w:styleId="Listepuces3">
    <w:name w:val="List Bullet 3"/>
    <w:basedOn w:val="Normal"/>
    <w:uiPriority w:val="36"/>
    <w:unhideWhenUsed/>
    <w:qFormat/>
    <w:pPr>
      <w:numPr>
        <w:numId w:val="3"/>
      </w:numPr>
    </w:pPr>
    <w:rPr>
      <w:color w:val="DD8047" w:themeColor="accent2"/>
    </w:rPr>
  </w:style>
  <w:style w:type="paragraph" w:styleId="Listepuces4">
    <w:name w:val="List Bullet 4"/>
    <w:basedOn w:val="Normal"/>
    <w:uiPriority w:val="36"/>
    <w:unhideWhenUsed/>
    <w:qFormat/>
    <w:pPr>
      <w:numPr>
        <w:numId w:val="4"/>
      </w:numPr>
    </w:pPr>
    <w:rPr>
      <w:caps/>
      <w:spacing w:val="4"/>
    </w:rPr>
  </w:style>
  <w:style w:type="paragraph" w:styleId="Listepuces5">
    <w:name w:val="List Bullet 5"/>
    <w:basedOn w:val="Normal"/>
    <w:uiPriority w:val="36"/>
    <w:unhideWhenUsed/>
    <w:qFormat/>
    <w:pPr>
      <w:numPr>
        <w:numId w:val="5"/>
      </w:numPr>
    </w:pPr>
  </w:style>
  <w:style w:type="paragraph" w:styleId="Paragraphedeliste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Styledelistecentral">
    <w:name w:val="Style de liste central"/>
    <w:uiPriority w:val="99"/>
    <w:pPr>
      <w:numPr>
        <w:numId w:val="1"/>
      </w:numPr>
    </w:pPr>
  </w:style>
  <w:style w:type="paragraph" w:styleId="Sansinterligne">
    <w:name w:val="No Spacing"/>
    <w:basedOn w:val="Normal"/>
    <w:link w:val="SansinterligneCar"/>
    <w:uiPriority w:val="1"/>
    <w:qFormat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unhideWhenUsed/>
    <w:rPr>
      <w:color w:val="808080"/>
    </w:rPr>
  </w:style>
  <w:style w:type="paragraph" w:styleId="Citation">
    <w:name w:val="Quote"/>
    <w:basedOn w:val="Normal"/>
    <w:link w:val="CitationCar"/>
    <w:uiPriority w:val="29"/>
    <w:qFormat/>
    <w:rPr>
      <w:i/>
      <w:smallCaps/>
      <w:color w:val="775F55" w:themeColor="text2"/>
      <w:spacing w:val="6"/>
    </w:rPr>
  </w:style>
  <w:style w:type="character" w:customStyle="1" w:styleId="CitationCar">
    <w:name w:val="Citation Car"/>
    <w:basedOn w:val="Policepardfaut"/>
    <w:link w:val="Citation"/>
    <w:uiPriority w:val="29"/>
    <w:rPr>
      <w:rFonts w:cs="Times New Roman"/>
      <w:i/>
      <w:smallCaps/>
      <w:color w:val="775F55" w:themeColor="text2"/>
      <w:spacing w:val="6"/>
      <w:sz w:val="23"/>
      <w:szCs w:val="23"/>
    </w:rPr>
  </w:style>
  <w:style w:type="character" w:styleId="lev">
    <w:name w:val="Strong"/>
    <w:uiPriority w:val="22"/>
    <w:qFormat/>
    <w:rPr>
      <w:rFonts w:asciiTheme="minorHAnsi" w:hAnsiTheme="minorHAnsi"/>
      <w:b/>
      <w:color w:val="DD8047" w:themeColor="accent2"/>
    </w:rPr>
  </w:style>
  <w:style w:type="character" w:styleId="Emphaseple">
    <w:name w:val="Subtle Emphasis"/>
    <w:basedOn w:val="Policepardfaut"/>
    <w:uiPriority w:val="19"/>
    <w:qFormat/>
    <w:rPr>
      <w:rFonts w:asciiTheme="minorHAnsi" w:hAnsiTheme="minorHAnsi"/>
      <w:i/>
      <w:sz w:val="23"/>
    </w:rPr>
  </w:style>
  <w:style w:type="character" w:styleId="Rfrenceple">
    <w:name w:val="Subtle Reference"/>
    <w:basedOn w:val="Policepardfau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table" w:styleId="Grilledutableau">
    <w:name w:val="Table Grid"/>
    <w:basedOn w:val="TableauNormal"/>
    <w:uiPriority w:val="1"/>
    <w:pPr>
      <w:spacing w:after="0" w:line="240" w:lineRule="auto"/>
    </w:pPr>
    <w:rPr>
      <w:rFonts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desrfrencesjuridiqu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M1">
    <w:name w:val="toc 1"/>
    <w:basedOn w:val="Normal"/>
    <w:next w:val="Normal"/>
    <w:autoRedefine/>
    <w:uiPriority w:val="39"/>
    <w:unhideWhenUsed/>
    <w:pPr>
      <w:tabs>
        <w:tab w:val="right" w:leader="dot" w:pos="8630"/>
      </w:tabs>
      <w:spacing w:before="180" w:after="40" w:line="240" w:lineRule="auto"/>
    </w:pPr>
    <w:rPr>
      <w:b/>
      <w:caps/>
      <w:color w:val="775F55" w:themeColor="text2"/>
    </w:rPr>
  </w:style>
  <w:style w:type="paragraph" w:styleId="TM2">
    <w:name w:val="toc 2"/>
    <w:basedOn w:val="Normal"/>
    <w:next w:val="Normal"/>
    <w:autoRedefine/>
    <w:uiPriority w:val="39"/>
    <w:unhideWhenUsed/>
    <w:pPr>
      <w:tabs>
        <w:tab w:val="right" w:leader="dot" w:pos="8630"/>
      </w:tabs>
      <w:spacing w:after="40" w:line="240" w:lineRule="auto"/>
      <w:ind w:left="144"/>
    </w:pPr>
  </w:style>
  <w:style w:type="paragraph" w:styleId="TM3">
    <w:name w:val="toc 3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88"/>
    </w:pPr>
  </w:style>
  <w:style w:type="paragraph" w:styleId="TM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</w:style>
  <w:style w:type="paragraph" w:styleId="TM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</w:style>
  <w:style w:type="paragraph" w:styleId="TM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</w:style>
  <w:style w:type="paragraph" w:styleId="TM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</w:style>
  <w:style w:type="paragraph" w:styleId="TM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</w:style>
  <w:style w:type="paragraph" w:styleId="TM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</w:style>
  <w:style w:type="paragraph" w:customStyle="1" w:styleId="Catgorie">
    <w:name w:val="Catégorie"/>
    <w:basedOn w:val="Normal"/>
    <w:uiPriority w:val="49"/>
    <w:pPr>
      <w:spacing w:after="0"/>
    </w:pPr>
    <w:rPr>
      <w:b/>
      <w:sz w:val="24"/>
      <w:szCs w:val="24"/>
    </w:rPr>
  </w:style>
  <w:style w:type="paragraph" w:customStyle="1" w:styleId="Nomdelasocit">
    <w:name w:val="Nom de la société"/>
    <w:basedOn w:val="Normal"/>
    <w:uiPriority w:val="49"/>
    <w:pPr>
      <w:spacing w:after="0"/>
    </w:pPr>
    <w:rPr>
      <w:rFonts w:cstheme="minorBidi"/>
      <w:sz w:val="36"/>
      <w:szCs w:val="36"/>
    </w:rPr>
  </w:style>
  <w:style w:type="paragraph" w:customStyle="1" w:styleId="Pieddepagepaire">
    <w:name w:val="Pied de page paire"/>
    <w:basedOn w:val="Normal"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Pieddepageimpaire">
    <w:name w:val="Pied de page impaire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En-ttedepagepaire">
    <w:name w:val="En-tête de page paire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0"/>
    </w:rPr>
  </w:style>
  <w:style w:type="paragraph" w:customStyle="1" w:styleId="En-ttedepageimpaire">
    <w:name w:val="En-tête de page impaire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0"/>
    </w:rPr>
  </w:style>
  <w:style w:type="paragraph" w:customStyle="1" w:styleId="Sansinterligne1">
    <w:name w:val="Sans interligne1"/>
    <w:basedOn w:val="Normal"/>
    <w:qFormat/>
    <w:pPr>
      <w:framePr w:wrap="auto" w:hAnchor="page" w:xAlign="center" w:yAlign="top"/>
      <w:spacing w:after="0" w:line="240" w:lineRule="auto"/>
      <w:suppressOverlap/>
    </w:pPr>
    <w:rPr>
      <w:szCs w:val="12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44FB1"/>
    <w:pPr>
      <w:keepNext/>
      <w:keepLines/>
      <w:spacing w:before="480" w:after="0" w:line="276" w:lineRule="auto"/>
      <w:outlineLvl w:val="9"/>
    </w:pPr>
    <w:rPr>
      <w:rFonts w:eastAsiaTheme="majorEastAsia" w:cstheme="majorBidi"/>
      <w:b/>
      <w:bCs/>
      <w:caps w:val="0"/>
      <w:color w:val="548AB7" w:themeColor="accent1" w:themeShade="BF"/>
      <w:kern w:val="0"/>
      <w:sz w:val="28"/>
      <w:szCs w:val="28"/>
      <w14:ligatures w14:val="none"/>
    </w:rPr>
  </w:style>
  <w:style w:type="paragraph" w:customStyle="1" w:styleId="Textbody">
    <w:name w:val="Text body"/>
    <w:basedOn w:val="Normal"/>
    <w:rsid w:val="00796F95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en-US"/>
      <w14:ligatures w14:val="none"/>
    </w:rPr>
  </w:style>
  <w:style w:type="paragraph" w:customStyle="1" w:styleId="Default">
    <w:name w:val="Default"/>
    <w:rsid w:val="00371E3A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kern w:val="0"/>
      <w:sz w:val="24"/>
      <w:szCs w:val="24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87B01"/>
  </w:style>
  <w:style w:type="character" w:customStyle="1" w:styleId="Citation1">
    <w:name w:val="Citation1"/>
    <w:rsid w:val="004F2AE1"/>
    <w:rPr>
      <w:i/>
      <w:iCs/>
    </w:rPr>
  </w:style>
  <w:style w:type="character" w:styleId="Marquedecommentaire">
    <w:name w:val="annotation reference"/>
    <w:basedOn w:val="Policepardfaut"/>
    <w:uiPriority w:val="99"/>
    <w:semiHidden/>
    <w:unhideWhenUsed/>
    <w:rsid w:val="0021337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13371"/>
    <w:pPr>
      <w:spacing w:line="240" w:lineRule="auto"/>
    </w:pPr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13371"/>
    <w:rPr>
      <w:sz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1337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13371"/>
    <w:rPr>
      <w:b/>
      <w:bCs/>
      <w:sz w:val="20"/>
    </w:rPr>
  </w:style>
  <w:style w:type="paragraph" w:styleId="Index1">
    <w:name w:val="index 1"/>
    <w:basedOn w:val="Normal"/>
    <w:next w:val="Normal"/>
    <w:autoRedefine/>
    <w:uiPriority w:val="99"/>
    <w:unhideWhenUsed/>
    <w:rsid w:val="00AE03E7"/>
    <w:pPr>
      <w:tabs>
        <w:tab w:val="right" w:leader="dot" w:pos="4533"/>
      </w:tabs>
      <w:spacing w:after="0" w:line="240" w:lineRule="auto"/>
      <w:ind w:left="230" w:hanging="230"/>
    </w:pPr>
    <w:rPr>
      <w:color w:val="FF0000"/>
    </w:rPr>
  </w:style>
  <w:style w:type="character" w:customStyle="1" w:styleId="lang-en">
    <w:name w:val="lang-en"/>
    <w:basedOn w:val="Policepardfaut"/>
    <w:rsid w:val="00AE03E7"/>
  </w:style>
  <w:style w:type="paragraph" w:styleId="NormalWeb">
    <w:name w:val="Normal (Web)"/>
    <w:basedOn w:val="Normal"/>
    <w:uiPriority w:val="99"/>
    <w:semiHidden/>
    <w:unhideWhenUsed/>
    <w:rsid w:val="00923EF0"/>
    <w:pPr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14:ligatures w14:val="none"/>
    </w:rPr>
  </w:style>
  <w:style w:type="character" w:styleId="DfinitionHTML">
    <w:name w:val="HTML Definition"/>
    <w:basedOn w:val="Policepardfaut"/>
    <w:uiPriority w:val="99"/>
    <w:semiHidden/>
    <w:unhideWhenUsed/>
    <w:rsid w:val="00A744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0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hony\AppData\Roaming\Microsoft\Templates\MedianReport.dotx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2015-03-20T00:00:00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1A7D67-D648-4B75-A4AF-60AAA0A38E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D242DE-FD3E-4AF6-B22B-0478C246FE4F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F056C4BD-516C-448D-8245-1722A465D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MedianReport.dotx</Template>
  <TotalTime>31</TotalTime>
  <Pages>15</Pages>
  <Words>601</Words>
  <Characters>3311</Characters>
  <Application>Microsoft Office Word</Application>
  <DocSecurity>0</DocSecurity>
  <Lines>27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Inscription a un rallye cycliste</vt:lpstr>
      <vt:lpstr/>
    </vt:vector>
  </TitlesOfParts>
  <Company/>
  <LinksUpToDate>false</LinksUpToDate>
  <CharactersWithSpaces>3905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Inscription a un rallye cycliste</dc:title>
  <dc:subject>Rapport de projet</dc:subject>
  <dc:creator>Anthony Geourjon</dc:creator>
  <cp:keywords/>
  <cp:lastModifiedBy>Anthony Geourjon</cp:lastModifiedBy>
  <cp:revision>13</cp:revision>
  <dcterms:created xsi:type="dcterms:W3CDTF">2015-03-20T13:37:00Z</dcterms:created>
  <dcterms:modified xsi:type="dcterms:W3CDTF">2015-03-20T14:07:00Z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TC017730709991</vt:lpwstr>
  </property>
</Properties>
</file>